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jc w:val="center"/>
        <w:rPr>
          <w:rFonts w:ascii="Phake Script" w:hAnsi="Phake Script" w:cs="Phake Script"/>
          <w:kern w:val="2"/>
          <w:sz w:val="24"/>
        </w:rPr>
      </w:pPr>
      <w:r>
        <w:rPr>
          <w:rFonts w:cs="Phake Script" w:ascii="Phake Script" w:hAnsi="Phake Script"/>
          <w:b/>
          <w:kern w:val="2"/>
          <w:sz w:val="80"/>
        </w:rPr>
        <w:t>likqhogqxonqkunq</w:t>
      </w:r>
    </w:p>
    <w:p>
      <w:pPr>
        <w:pStyle w:val="Heading"/>
        <w:rPr>
          <w:rFonts w:ascii="Arial" w:hAnsi="Arial" w:cs="Arial"/>
          <w:b/>
          <w:b/>
          <w:bCs/>
          <w:sz w:val="28"/>
        </w:rPr>
      </w:pPr>
      <w:r>
        <w:rPr>
          <w:rFonts w:cs="Arial" w:ascii="Arial" w:hAnsi="Arial"/>
          <w:b/>
          <w:bCs/>
          <w:sz w:val="28"/>
        </w:rPr>
        <w:t xml:space="preserve">The book of calling back the </w:t>
      </w:r>
      <w:r>
        <w:rPr>
          <w:rFonts w:cs="Arial" w:ascii="Arial" w:hAnsi="Arial"/>
          <w:sz w:val="28"/>
        </w:rPr>
        <w:t>khon</w:t>
      </w:r>
    </w:p>
    <w:p>
      <w:pPr>
        <w:pStyle w:val="Normal"/>
        <w:ind w:left="720" w:hanging="720"/>
        <w:jc w:val="center"/>
        <w:rPr>
          <w:sz w:val="24"/>
        </w:rPr>
      </w:pPr>
      <w:r>
        <w:rPr>
          <w:sz w:val="24"/>
        </w:rPr>
        <w:t xml:space="preserve">read by </w:t>
      </w:r>
      <w:hyperlink r:id="rId2">
        <w:r>
          <w:rPr>
            <w:rStyle w:val="InternetLink"/>
            <w:sz w:val="24"/>
          </w:rPr>
          <w:t>Sa Myat Chowlik</w:t>
        </w:r>
      </w:hyperlink>
    </w:p>
    <w:p>
      <w:pPr>
        <w:pStyle w:val="Normal"/>
        <w:ind w:left="720" w:hanging="720"/>
        <w:rPr>
          <w:sz w:val="24"/>
        </w:rPr>
      </w:pPr>
      <w:r>
        <w:rPr>
          <w:sz w:val="24"/>
        </w:rPr>
      </w:r>
    </w:p>
    <w:p>
      <w:pPr>
        <w:pStyle w:val="Normal"/>
        <w:ind w:left="720" w:hanging="720"/>
        <w:rPr>
          <w:sz w:val="24"/>
        </w:rPr>
      </w:pPr>
      <w:r>
        <w:rPr>
          <w:sz w:val="24"/>
        </w:rPr>
        <w:t xml:space="preserve">Link to </w:t>
      </w:r>
      <w:hyperlink w:anchor="Text">
        <w:r>
          <w:rPr>
            <w:rStyle w:val="InternetLink"/>
            <w:sz w:val="24"/>
          </w:rPr>
          <w:t>Tai text</w:t>
        </w:r>
      </w:hyperlink>
    </w:p>
    <w:p>
      <w:pPr>
        <w:pStyle w:val="Normal"/>
        <w:ind w:left="720" w:hanging="720"/>
        <w:rPr>
          <w:sz w:val="24"/>
        </w:rPr>
      </w:pPr>
      <w:r>
        <w:rPr>
          <w:sz w:val="24"/>
        </w:rPr>
        <w:t xml:space="preserve">Link to </w:t>
      </w:r>
      <w:hyperlink w:anchor="Translation">
        <w:r>
          <w:rPr>
            <w:rStyle w:val="InternetLink"/>
            <w:sz w:val="24"/>
          </w:rPr>
          <w:t>Translation</w:t>
        </w:r>
      </w:hyperlink>
    </w:p>
    <w:p>
      <w:pPr>
        <w:pStyle w:val="Normal"/>
        <w:ind w:left="720" w:hanging="720"/>
        <w:rPr>
          <w:sz w:val="24"/>
        </w:rPr>
      </w:pPr>
      <w:r>
        <w:rPr>
          <w:sz w:val="24"/>
        </w:rPr>
        <w:t xml:space="preserve">Link to </w:t>
      </w:r>
      <w:hyperlink w:anchor="Analysis">
        <w:r>
          <w:rPr>
            <w:rStyle w:val="InternetLink"/>
            <w:sz w:val="24"/>
          </w:rPr>
          <w:t>Analysis</w:t>
        </w:r>
      </w:hyperlink>
    </w:p>
    <w:p>
      <w:pPr>
        <w:pStyle w:val="Normal"/>
        <w:tabs>
          <w:tab w:val="left" w:pos="720" w:leader="none"/>
        </w:tabs>
        <w:rPr>
          <w:sz w:val="24"/>
        </w:rPr>
      </w:pPr>
      <w:r>
        <w:rPr>
          <w:sz w:val="24"/>
        </w:rPr>
        <w:t xml:space="preserve">Link to </w:t>
      </w:r>
      <w:hyperlink r:id="rId3">
        <w:r>
          <w:rPr>
            <w:rStyle w:val="InternetLink"/>
            <w:sz w:val="24"/>
          </w:rPr>
          <w:t>Audio file for this text</w:t>
        </w:r>
      </w:hyperlink>
    </w:p>
    <w:p>
      <w:pPr>
        <w:pStyle w:val="Normal"/>
        <w:tabs>
          <w:tab w:val="left" w:pos="720" w:leader="none"/>
        </w:tabs>
        <w:rPr>
          <w:kern w:val="2"/>
          <w:sz w:val="24"/>
        </w:rPr>
      </w:pPr>
      <w:r>
        <w:rPr>
          <w:kern w:val="2"/>
          <w:sz w:val="24"/>
        </w:rPr>
        <w:t xml:space="preserve">Link to </w:t>
      </w:r>
      <w:hyperlink r:id="rId4">
        <w:r>
          <w:rPr>
            <w:rStyle w:val="InternetLink"/>
            <w:kern w:val="2"/>
            <w:sz w:val="24"/>
          </w:rPr>
          <w:t>Photograph of the Manuscript, page 1</w:t>
        </w:r>
      </w:hyperlink>
    </w:p>
    <w:p>
      <w:pPr>
        <w:pStyle w:val="Normal"/>
        <w:tabs>
          <w:tab w:val="left" w:pos="720" w:leader="none"/>
        </w:tabs>
        <w:rPr>
          <w:kern w:val="2"/>
          <w:sz w:val="24"/>
        </w:rPr>
      </w:pPr>
      <w:r>
        <w:rPr>
          <w:kern w:val="2"/>
          <w:sz w:val="24"/>
        </w:rPr>
        <w:t xml:space="preserve">Link to </w:t>
      </w:r>
      <w:hyperlink r:id="rId5">
        <w:r>
          <w:rPr>
            <w:rStyle w:val="InternetLink"/>
            <w:kern w:val="2"/>
            <w:sz w:val="24"/>
          </w:rPr>
          <w:t>Photograph of the Manuscript, page 2</w:t>
        </w:r>
      </w:hyperlink>
    </w:p>
    <w:p>
      <w:pPr>
        <w:pStyle w:val="Normal"/>
        <w:tabs>
          <w:tab w:val="left" w:pos="720" w:leader="none"/>
        </w:tabs>
        <w:rPr>
          <w:kern w:val="2"/>
          <w:sz w:val="24"/>
        </w:rPr>
      </w:pPr>
      <w:r>
        <w:rPr>
          <w:kern w:val="2"/>
          <w:sz w:val="24"/>
        </w:rPr>
        <w:t xml:space="preserve">Link to </w:t>
      </w:r>
      <w:hyperlink r:id="rId6">
        <w:r>
          <w:rPr>
            <w:rStyle w:val="InternetLink"/>
            <w:kern w:val="2"/>
            <w:sz w:val="24"/>
          </w:rPr>
          <w:t>Photograph of the Manuscript, page 3</w:t>
        </w:r>
      </w:hyperlink>
    </w:p>
    <w:p>
      <w:pPr>
        <w:pStyle w:val="Normal"/>
        <w:tabs>
          <w:tab w:val="left" w:pos="720" w:leader="none"/>
        </w:tabs>
        <w:rPr>
          <w:kern w:val="2"/>
          <w:sz w:val="24"/>
        </w:rPr>
      </w:pPr>
      <w:r>
        <w:rPr>
          <w:kern w:val="2"/>
          <w:sz w:val="24"/>
        </w:rPr>
        <w:t xml:space="preserve">Link to </w:t>
      </w:r>
      <w:hyperlink r:id="rId7">
        <w:r>
          <w:rPr>
            <w:rStyle w:val="InternetLink"/>
            <w:kern w:val="2"/>
            <w:sz w:val="24"/>
          </w:rPr>
          <w:t>Photograph of the Manuscript, page 4</w:t>
        </w:r>
      </w:hyperlink>
    </w:p>
    <w:p>
      <w:pPr>
        <w:pStyle w:val="Normal"/>
        <w:rPr>
          <w:kern w:val="2"/>
          <w:sz w:val="24"/>
        </w:rPr>
      </w:pPr>
      <w:r>
        <w:rPr>
          <w:kern w:val="2"/>
          <w:sz w:val="24"/>
        </w:rPr>
      </w:r>
    </w:p>
    <w:p>
      <w:pPr>
        <w:pStyle w:val="Normal"/>
        <w:rPr>
          <w:sz w:val="24"/>
        </w:rPr>
      </w:pPr>
      <w:r>
        <w:rPr>
          <w:sz w:val="24"/>
        </w:rPr>
      </w:r>
    </w:p>
    <w:tbl>
      <w:tblPr>
        <w:tblW w:w="8537" w:type="dxa"/>
        <w:jc w:val="left"/>
        <w:tblInd w:w="-122" w:type="dxa"/>
        <w:tblLayout w:type="fixed"/>
        <w:tblCellMar>
          <w:top w:w="0" w:type="dxa"/>
          <w:left w:w="108" w:type="dxa"/>
          <w:bottom w:w="0" w:type="dxa"/>
          <w:right w:w="108" w:type="dxa"/>
        </w:tblCellMar>
      </w:tblPr>
      <w:tblGrid>
        <w:gridCol w:w="1998"/>
        <w:gridCol w:w="6539"/>
      </w:tblGrid>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Text Number</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i/>
                <w:i/>
                <w:sz w:val="24"/>
                <w:szCs w:val="24"/>
              </w:rPr>
            </w:pPr>
            <w:r>
              <w:rPr>
                <w:sz w:val="24"/>
                <w:szCs w:val="24"/>
              </w:rPr>
              <w:t>SDM03-ksu_19991219_SaMyat_HongKhon-01</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Name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i/>
                <w:sz w:val="24"/>
              </w:rPr>
              <w:t xml:space="preserve">Book of calling back the Khon </w:t>
            </w:r>
            <w:r>
              <w:rPr>
                <w:sz w:val="24"/>
              </w:rPr>
              <w:t>(</w:t>
            </w:r>
            <w:r>
              <w:rPr>
                <w:rFonts w:cs="Aiton Script" w:ascii="Aiton Script" w:hAnsi="Aiton Script"/>
                <w:sz w:val="36"/>
              </w:rPr>
              <w:t>likqhogqxonq</w:t>
            </w: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Note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i/>
                <w:i/>
                <w:sz w:val="24"/>
              </w:rPr>
            </w:pPr>
            <w:r>
              <w:rPr>
                <w:sz w:val="24"/>
              </w:rPr>
              <w:t xml:space="preserve">The word </w:t>
            </w:r>
            <w:r>
              <w:rPr>
                <w:rFonts w:cs="Phake Script" w:ascii="Phake Script" w:hAnsi="Phake Script"/>
                <w:sz w:val="36"/>
              </w:rPr>
              <w:t>xonq</w:t>
            </w:r>
            <w:r>
              <w:rPr>
                <w:sz w:val="24"/>
              </w:rPr>
              <w:t xml:space="preserve"> [</w:t>
            </w:r>
            <w:r>
              <w:rPr>
                <w:rFonts w:cs="Doulos SIL" w:ascii="Doulos SIL" w:hAnsi="Doulos SIL"/>
                <w:sz w:val="24"/>
              </w:rPr>
              <w:t>khɔn⁶</w:t>
            </w:r>
            <w:r>
              <w:rPr>
                <w:sz w:val="24"/>
              </w:rPr>
              <w:t xml:space="preserve">] has not been translated but rendered as  </w:t>
            </w:r>
            <w:r>
              <w:rPr>
                <w:i/>
                <w:sz w:val="24"/>
              </w:rPr>
              <w:t>khon</w:t>
            </w:r>
            <w:r>
              <w:rPr>
                <w:sz w:val="24"/>
              </w:rPr>
              <w:t xml:space="preserve">. If it were to be translated, terms like ‘spirit’ or ‘soul’ might be used. However </w:t>
            </w:r>
            <w:r>
              <w:rPr>
                <w:i/>
                <w:sz w:val="24"/>
              </w:rPr>
              <w:t>khon</w:t>
            </w:r>
            <w:r>
              <w:rPr>
                <w:sz w:val="24"/>
              </w:rPr>
              <w:t xml:space="preserve"> is not really the same as the Western concept of either ‘spirit’ or ‘soul’. Terwiel (1980:71) uses the term ‘vitality’.</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Type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Manuscript.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Provenance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In the possession of Sa Myat Chowlik (</w:t>
            </w:r>
            <w:r>
              <w:rPr>
                <w:rFonts w:cs="Aiton Script" w:ascii="Aiton Script" w:hAnsi="Aiton Script"/>
                <w:sz w:val="36"/>
              </w:rPr>
              <w:t>samYtqcWlikq</w:t>
            </w: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Place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Pawaimukh, Makum Killa, Margherita, Tinsukia District, Assam.</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Author</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Unknown</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Copyist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Mu Cha Chowlik (</w:t>
            </w:r>
            <w:r>
              <w:rPr>
                <w:rFonts w:cs="Aiton Script" w:ascii="Aiton Script" w:hAnsi="Aiton Script"/>
                <w:sz w:val="36"/>
              </w:rPr>
              <w:t>mUcacWlikq</w:t>
            </w:r>
            <w:r>
              <w:rPr>
                <w:sz w:val="24"/>
              </w:rPr>
              <w:t>), father of Sa Myat Chowlik)</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Date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Other copies of the MS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pPr>
            <w:r>
              <w:rPr>
                <w:sz w:val="24"/>
              </w:rPr>
              <w:t xml:space="preserve">  </w:t>
            </w:r>
            <w:r>
              <w:rPr>
                <w:sz w:val="24"/>
              </w:rPr>
              <w:t>In preparation of this analysis, an Aiton version written by Chaw Seng Hun Phalung (</w:t>
            </w:r>
            <w:r>
              <w:rPr>
                <w:rFonts w:cs="Aiton Script" w:ascii="Aiton Script" w:hAnsi="Aiton Script"/>
                <w:kern w:val="2"/>
                <w:sz w:val="36"/>
              </w:rPr>
              <w:t>cWsigqhugq falug</w:t>
            </w:r>
            <w:r>
              <w:rPr>
                <w:rFonts w:cs="Phake Script" w:ascii="Phake Script" w:hAnsi="Phake Script"/>
                <w:kern w:val="2"/>
                <w:sz w:val="36"/>
              </w:rPr>
              <w:t>q</w:t>
            </w:r>
            <w:r>
              <w:rPr>
                <w:rFonts w:cs="Phake Script" w:ascii="Phake Script" w:hAnsi="Phake Script"/>
                <w:kern w:val="2"/>
                <w:sz w:val="24"/>
              </w:rPr>
              <w:t>) (</w:t>
            </w:r>
            <w:r>
              <w:rPr>
                <w:rFonts w:cs="Doulos SIL" w:ascii="Doulos SIL" w:hAnsi="Doulos SIL"/>
                <w:kern w:val="2"/>
                <w:sz w:val="24"/>
              </w:rPr>
              <w:t>cau³ sɛŋ¹ huŋ</w:t>
            </w:r>
            <w:r>
              <w:rPr>
                <w:kern w:val="2"/>
                <w:sz w:val="24"/>
              </w:rPr>
              <w:t>) literally ‘</w:t>
            </w:r>
            <w:r>
              <w:rPr>
                <w:smallCaps/>
                <w:kern w:val="2"/>
                <w:sz w:val="24"/>
              </w:rPr>
              <w:t>resp</w:t>
            </w:r>
            <w:r>
              <w:rPr>
                <w:kern w:val="2"/>
                <w:sz w:val="24"/>
              </w:rPr>
              <w:t>-diamond-dazzling’, the father of Nabin Shyam Phalung, who died before the Assam earthquake of 1950, when Nabin was a child.</w:t>
            </w:r>
          </w:p>
          <w:p>
            <w:pPr>
              <w:pStyle w:val="Normal"/>
              <w:tabs>
                <w:tab w:val="left" w:pos="720" w:leader="none"/>
              </w:tabs>
              <w:spacing w:before="40" w:after="40"/>
              <w:rPr>
                <w:sz w:val="24"/>
              </w:rPr>
            </w:pPr>
            <w:r>
              <w:rPr>
                <w:sz w:val="24"/>
              </w:rPr>
              <w:t xml:space="preserve">  </w:t>
            </w:r>
            <w:r>
              <w:rPr>
                <w:sz w:val="24"/>
              </w:rPr>
              <w:t>Several Phake versions, one copied by Aithown Che Chakap, and another in the possession of Ee Nyan Khet, were also consulted.</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Translation</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  </w:t>
            </w:r>
            <w:r>
              <w:rPr>
                <w:sz w:val="24"/>
              </w:rPr>
              <w:t>The first draft of this analysis was prepared by Stephen Morey in September 2000, based on the examination of a tape explaining the text recorded with Sa Myat Chowlik in February 2000.</w:t>
            </w:r>
          </w:p>
          <w:p>
            <w:pPr>
              <w:pStyle w:val="Normal"/>
              <w:tabs>
                <w:tab w:val="left" w:pos="720" w:leader="none"/>
              </w:tabs>
              <w:spacing w:before="40" w:after="40"/>
              <w:rPr/>
            </w:pPr>
            <w:r>
              <w:rPr>
                <w:sz w:val="24"/>
              </w:rPr>
              <w:t xml:space="preserve">  </w:t>
            </w:r>
            <w:r>
              <w:rPr>
                <w:sz w:val="24"/>
              </w:rPr>
              <w:t xml:space="preserve">The text was revised with the assistance of Nabin Shyam Phalung in March 2001. </w:t>
            </w:r>
          </w:p>
          <w:p>
            <w:pPr>
              <w:pStyle w:val="Normal"/>
              <w:tabs>
                <w:tab w:val="left" w:pos="720" w:leader="none"/>
              </w:tabs>
              <w:spacing w:before="40" w:after="40"/>
              <w:rPr>
                <w:sz w:val="24"/>
              </w:rPr>
            </w:pPr>
            <w:r>
              <w:rPr>
                <w:sz w:val="24"/>
              </w:rPr>
              <w:t xml:space="preserve">  </w:t>
            </w:r>
            <w:r>
              <w:rPr>
                <w:sz w:val="24"/>
              </w:rPr>
              <w:t>The text was then further revised with the assistance of Aithown Che Chakap, and various pandits from Namphakey village, namely Ai Che Let Hailung, Sam Thon Wingkyen, Ai Chanta Thoumoung and Ee Nyan Khet Thoumong in late March 2001. Since the final translation was done with the help of Phake pandits, the phonemicisation is in Phake.</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Publication details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The text and translation were published as </w:t>
            </w:r>
            <w:r>
              <w:rPr>
                <w:i/>
                <w:sz w:val="24"/>
              </w:rPr>
              <w:t>Book of Calling the Khon</w:t>
            </w:r>
            <w:r>
              <w:rPr>
                <w:sz w:val="24"/>
              </w:rPr>
              <w:t>. 2001, Dibrugarh: Triograph Offset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Recording details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szCs w:val="24"/>
              </w:rPr>
            </w:pPr>
            <w:r>
              <w:rPr>
                <w:sz w:val="24"/>
              </w:rPr>
              <w:t xml:space="preserve">  </w:t>
            </w:r>
            <w:r>
              <w:rPr>
                <w:sz w:val="24"/>
              </w:rPr>
              <w:t>A reading of the entire text was made by Sa Myat Chowlik</w:t>
            </w:r>
            <w:r>
              <w:rPr>
                <w:sz w:val="24"/>
                <w:szCs w:val="24"/>
              </w:rPr>
              <w:t xml:space="preserve"> SDM03-ksu_19991219_SaMyat_HongKhon-01</w:t>
            </w:r>
          </w:p>
          <w:p>
            <w:pPr>
              <w:pStyle w:val="Normal"/>
              <w:tabs>
                <w:tab w:val="left" w:pos="720" w:leader="none"/>
              </w:tabs>
              <w:spacing w:before="40" w:after="40"/>
              <w:rPr>
                <w:sz w:val="24"/>
              </w:rPr>
            </w:pPr>
            <w:r>
              <w:rPr>
                <w:sz w:val="24"/>
                <w:szCs w:val="24"/>
              </w:rPr>
              <w:t xml:space="preserve">  </w:t>
            </w:r>
            <w:r>
              <w:rPr>
                <w:sz w:val="24"/>
                <w:szCs w:val="24"/>
                <w:highlight w:val="yellow"/>
              </w:rPr>
              <w:t xml:space="preserve">The explanation of the text </w:t>
            </w:r>
            <w:r>
              <w:rPr>
                <w:sz w:val="24"/>
                <w:highlight w:val="yellow"/>
              </w:rPr>
              <w:t>by Sa Myat Chowlik is on Cassettes 2000.3.3 A &amp; B; 2000.3.4 A &amp; 2000.3.5 A &amp; B, recorded 1-3/2/2001.</w:t>
            </w:r>
          </w:p>
          <w:p>
            <w:pPr>
              <w:pStyle w:val="Normal"/>
              <w:tabs>
                <w:tab w:val="left" w:pos="720" w:leader="none"/>
              </w:tabs>
              <w:spacing w:before="40" w:after="40"/>
              <w:rPr>
                <w:sz w:val="24"/>
              </w:rPr>
            </w:pPr>
            <w:r>
              <w:rPr>
                <w:sz w:val="24"/>
              </w:rPr>
              <w:t xml:space="preserve">  </w:t>
            </w:r>
            <w:r>
              <w:rPr>
                <w:sz w:val="24"/>
              </w:rPr>
              <w:t xml:space="preserve">Part of the discussion in Namphakey village is recorded at Minidisc </w:t>
            </w:r>
            <w:r>
              <w:rPr>
                <w:sz w:val="24"/>
                <w:highlight w:val="yellow"/>
              </w:rPr>
              <w:t>2001.1.1 (4).</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Recording Length </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14’29”</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Wave File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3-5-1-1.mp3</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Name of this document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3-5-1-1.doc</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Format of document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Word 6</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Special fonts used</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 xml:space="preserve">aiton.ttf, assamnew.ttf, banchob.ttf, phake.ttf, shan.ttf, </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Notes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  </w:t>
            </w:r>
            <w:r>
              <w:rPr>
                <w:sz w:val="24"/>
              </w:rPr>
              <w:t>The phonemicisations of the Khamyang text are based on Banchob (1987) analysis of Tai Phake</w:t>
            </w:r>
          </w:p>
          <w:p>
            <w:pPr>
              <w:pStyle w:val="Normal"/>
              <w:tabs>
                <w:tab w:val="left" w:pos="720" w:leader="none"/>
              </w:tabs>
              <w:spacing w:before="40" w:after="40"/>
              <w:rPr>
                <w:sz w:val="24"/>
              </w:rPr>
            </w:pPr>
            <w:r>
              <w:rPr>
                <w:sz w:val="24"/>
              </w:rPr>
              <w:t xml:space="preserve">  </w:t>
            </w:r>
            <w:r>
              <w:rPr>
                <w:sz w:val="24"/>
              </w:rPr>
              <w:t>Sa Myat Chowlik’s comments are added as 1.1), 1.2) &amp;c.</w:t>
            </w:r>
          </w:p>
          <w:p>
            <w:pPr>
              <w:pStyle w:val="Normal"/>
              <w:tabs>
                <w:tab w:val="left" w:pos="720" w:leader="none"/>
              </w:tabs>
              <w:spacing w:before="40" w:after="40"/>
              <w:rPr/>
            </w:pPr>
            <w:r>
              <w:rPr>
                <w:sz w:val="24"/>
              </w:rPr>
              <w:t xml:space="preserve">  </w:t>
            </w:r>
            <w:r>
              <w:rPr>
                <w:sz w:val="24"/>
              </w:rPr>
              <w:t>Alternate versions, based on the Aiton or Phake MSS are added as 1Ait) or 1Ph).</w:t>
            </w:r>
          </w:p>
        </w:tc>
      </w:tr>
    </w:tbl>
    <w:p>
      <w:pPr>
        <w:pStyle w:val="Normal"/>
        <w:rPr/>
      </w:pPr>
      <w:r>
        <w:rPr/>
      </w:r>
      <w:r>
        <w:br w:type="page"/>
      </w:r>
    </w:p>
    <w:p>
      <w:pPr>
        <w:pStyle w:val="Normal"/>
        <w:tabs>
          <w:tab w:val="left" w:pos="720" w:leader="none"/>
        </w:tabs>
        <w:rPr>
          <w:kern w:val="2"/>
          <w:sz w:val="24"/>
        </w:rPr>
      </w:pPr>
      <w:r>
        <w:rPr>
          <w:kern w:val="2"/>
          <w:sz w:val="24"/>
        </w:rPr>
        <w:t>TEXT</w:t>
      </w:r>
    </w:p>
    <w:p>
      <w:pPr>
        <w:pStyle w:val="Normal"/>
        <w:rPr>
          <w:rFonts w:ascii="Phake Script" w:hAnsi="Phake Script" w:cs="Phake Script"/>
          <w:kern w:val="2"/>
          <w:sz w:val="44"/>
        </w:rPr>
      </w:pPr>
      <w:r>
        <w:rPr>
          <w:rFonts w:cs="Phake Script" w:ascii="Phake Script" w:hAnsi="Phake Script"/>
          <w:kern w:val="2"/>
          <w:sz w:val="44"/>
        </w:rPr>
      </w:r>
    </w:p>
    <w:p>
      <w:pPr>
        <w:pStyle w:val="Normal"/>
        <w:rPr>
          <w:rFonts w:ascii="Phake Script" w:hAnsi="Phake Script" w:cs="Phake Script"/>
          <w:sz w:val="44"/>
        </w:rPr>
      </w:pPr>
      <w:r>
        <w:rPr>
          <w:rFonts w:cs="Phake Script" w:ascii="Phake Script" w:hAnsi="Phake Script"/>
          <w:sz w:val="44"/>
        </w:rPr>
        <w:t>likqhogqxonqkunq</w:t>
      </w:r>
    </w:p>
    <w:p>
      <w:pPr>
        <w:pStyle w:val="Normal"/>
        <w:rPr>
          <w:rFonts w:ascii="Phake Script" w:hAnsi="Phake Script" w:cs="Phake Script"/>
          <w:sz w:val="44"/>
        </w:rPr>
      </w:pPr>
      <w:r>
        <w:rPr>
          <w:rFonts w:cs="Phake Script" w:ascii="Phake Script" w:hAnsi="Phake Script"/>
          <w:sz w:val="44"/>
        </w:rPr>
      </w:r>
    </w:p>
    <w:p>
      <w:pPr>
        <w:pStyle w:val="Normal"/>
        <w:rPr>
          <w:rFonts w:ascii="Phake Script" w:hAnsi="Phake Script" w:cs="Phake Script"/>
          <w:sz w:val="44"/>
        </w:rPr>
      </w:pPr>
      <w:r>
        <w:rPr>
          <w:rFonts w:cs="Phake Script" w:ascii="Phake Script" w:hAnsi="Phake Script"/>
          <w:sz w:val="44"/>
        </w:rPr>
        <w:t>njelcgqnjtkqmasigqxXpnqsJnqcUyJnqhJgqnnqpUya / pJnqhiYkqwjpamXmI</w:t>
      </w:r>
    </w:p>
    <w:p>
      <w:pPr>
        <w:pStyle w:val="Normal"/>
        <w:rPr/>
      </w:pPr>
      <w:r>
        <w:rPr>
          <w:rFonts w:cs="Phake Script" w:ascii="Phake Script" w:hAnsi="Phake Script"/>
          <w:sz w:val="44"/>
        </w:rPr>
        <w:t>nj / cFmJwqpUsigqfaekapigqhitqma / AikqtgqcEwnq yXehalaekafigq / ginqpinqhJgqnnqnjljpIfiwqka / xnqhotqcUcgqnjmWyacoMxa / tgqkaeta lukqAikqetalnq / tkqmaecaaxunqsigqwnqpkqlW / etanjxonqwgqlnq pigqkXnEmWcigq / palExjyUcanWvigcEyuM / cgqnjlnqmEmItgqxJgqkUfoM kuNqAojwnqlkqkojec / tkqmaXyonqAWwxonqwgqlnqpigqsJwqhMefhE</w:t>
      </w:r>
    </w:p>
    <w:p>
      <w:pPr>
        <w:pStyle w:val="Normal"/>
        <w:rPr/>
      </w:pPr>
      <w:r>
        <w:rPr>
          <w:rFonts w:cs="Phake Script" w:ascii="Phake Script" w:hAnsi="Phake Script"/>
          <w:sz w:val="44"/>
        </w:rPr>
        <w:t>nj / watIcEwnqpUtIfjhicqcWxW S / AikqtgqkonqsWyXhjemaqkupq puNqxWeha / cgqnjlnqmEmItgqpakupqxW / AikqtgqnMsEtWkinqhoM / kuNqAojkupqxogqwnq / tgqAnqxogqhoMcUljpnqpUya / tgqAnqkuNq AojkupqxogqtJwq / tgqAnqxaxigqkgqyJgqyJwqAikqlU / xnqexaxWxiwqfj kupqhokq / AikqtgqxJkqsonqspqynqnMljxokqsjxW / tgkapunnjhE mEpUcWsJwtINEfjhJg / xiNqetapjxaxonqnIlnqpigqkUlJmqmJgqhEnj / pikq tikjynqcUviwqliwqljspqeka / xiNqetapUcWelsokqkUexhuNqfa gpqlFxa / hEAnjtgqxonqmnqlnqAonqnoj / AWmasWfigqeclapaemAU / sWhJgqvunqljpIyXxj / hEAnqnakIyuMpkqfojxUwqgM / watIpUkonqsWsMcigq munqxigq / sWfigqvnqfjnigqhicqcWxWS / lkqpojkamugqpunqmJgqNExaxonq / ciwqpjciwqmanjAWpnqyXlJwqenwnq / cgqnjlnqmEmItgqxiwqkupqfa / sgq waxonqkaxWtIcatnqAJnqlFxa / pJnqwacaramUxahiwq / pUcWAWtgqxiwq fjttqhonqxtqyMniwqesnj / sgqwaxonqwgqmJwqsWtIexsEljela / pUcW AWtgqhJkqsonqsmqynqnMfaekaqlFxa / xqAnqnjtgqxonqmnqlnq Aonqnojmapnq / ciwqpjlFxanjxnDyalJwqenwnq / njelsJwqnnqmWsUnjngq walFhnqcM / ljcJgqAWtgqexaxnqmJwqcUmUhigqvnqAJpqpiNq / kojpinqxunq xJgqxpqkogqknqlJwqeka / yiwqAnqmigqcanjmaetasWes / pJnwoacalX mUxXAJpqpiNqcugqlugq / sgqwoaxonqwgqyUnEkugqfayoj / sgqwaxonqnIyUsJwq nnqcM / lkqpojsiwnjpukqehamnqAWmaenwnq / watIpUkonqsWtINE fjhJgqxWS / xiNqetapjxaxonqnIlnqpigqkUlJmqmJgqcotqtInJXen / mJgqnJwq AikqmJgqtE / tIkEkupqtIkjtnqynqelsgq / pikqwaxopqfatIkjNW ekaq / pUlkqtMtinqsUhWwmJgqelsokq / xWynqcUviwqliwqyawa / pUcW ntqnatigqpjxa / hEAnqnjtgqxonqmnqlnqAonqnojmavogq / sWnIkgqhJnq tnqsigqhogqyUcJnqenwnq / sgqwaxWnImJwqsWtIvgqlugqkJtqyU / pUcWAW tgqelaxutqsUlFxa / sgqelmWsUnjngqwalFxa / xiNqetapjmjlFvgqlugq vJnqnugqnaelsokq / sgqlkqvJpqhnqyWAWmahEnj / AikqtgqlogqyU catgqxjciwqxiNqenwn / sgqwalFxaxWnIvJnqnugqpigqmWnjcM / pUcWlkq pojkZasokqpgqhjkupqnapigq / huNqhogqAikqAugqna / yiwqesxonqwgqlnq pigqkJtqsWfkqynqtUfUcW / yMniwqmJwqpjAWmamWhUnj / cgqpinqmtqmigqxj yUcanjmjxgqnW / xiNqhEpUcWsMmugqcotqljxa / sgqlkJpqhnqxonqwgqyW AWmasUhogq / lnqpigqpnqAWmahEnjenwnq / tnjpjxafjniNqlFcotq / tgqkahuNqhogqelsokqyWnUcotqhnqecq / sglkmWsUnjngwalFhn / ljcJgpjxafIfitqcEtnqfUyukq / AWtgqknqNWhokpjlFkupqkgq / pU lkqkXsokqfIfitqhjkgqpgqhFmJgq / sgqwafIfitqcamWpojfayMniwqcM / AWtgqmElFhokqpjviwqsipqxgq / sgqelygqhicqkMkJmqmWpojfacM / AW tgqkgqxaxJwqnitqyJwqq / nnqekamWpojhEpnqma / ljcJgqAWtgqtWfjnpq xuMcakagJtq / hEmnqpWwWfkqnIkjtJnqpj / cgqtkqfapojhEnuNqgjpnqxonq cMyW / watIpUcWsJwqtINEfjxigqkWS / xiNqetapjxaxonqwgqpEsWfigqfU cWenwnq / njeltgqkaljlJmqpgqhFmJgqlFcotq / tgqkafIfitqyukqel sokqyWmWkutqnUec / tgqnnqmWsUnjngqwahWxnqcM / pojcJgqpjxahWmJgq tIkjynqtgqtI / sJwqAnqfIxinqnoDtgqpojtuMmWvtq / pJnqhikqecpjapinq ktqxjxonqwanj / nnqekaxiNqhEpUcWsMmugqcotqnUecq / xaAWxonqlnq pokqhJnqeysUhogqenwnq / sgqwafIxinqkMkJmqmWpojfXcM / pUcWAWtgq knqkoMlMmavamgqes / ngqekamWpojhEwgqpnq / ljcJgqAWtgqxogqtJwqcogq ljAnqnopqhE / sgqlkqpnqmayWpigqcEngqAgqcM / AWpokqhogqhJnqkZgq vJgqpkqkinqyJnqenwnq / njekaelsokqyWkUtInUcotqlFxa / mWmI tuNqhnqsJwqhigqtanjcigq / ljcJgqygqmIcWgWmUxaxiwqpahiwq / tnqexaxonq canjmJwqkiwqsWes / tgqnnqhEnUcotqfjxa / sgqlkqlFhnqxonqwgq lnqpigqpnqAWmahEnjenwnq / maelmataxonqS / makinqpakupqxW / ma kinqnMsEtWtUvimq / makinqkuNqAojkupqxogqwnq / makinqxogqhoMcUlj pnqpUyamEta / maelmatXsM / 0 / xonqyUtuwqAnqvunqcUyXka / ma elmatakW / 0 / xonqyUxigq / masWyUhigqpInJXcW / yalonqlapjfjmJgq nEtgqtI / yUnJXnogqAikqpitgqlj / mataxonqkWwkUpinqehaq / masWyU figqtUyafkq / xonqhUxonqtaXyUsJwqkW / yXnpqfjljfW / pjma / hn etavWvJgqekehaxW / yClonqmIefcogqtgqnWnjwa / tgqkasUpinqxonq kunqpkqsWtFfgq / hnetavWfigqhgqvJgqpkqkinqyJnqenwnqxonqS / yUelyUtayUtunqcUsWnI / hJgnnqyXmIxIyUAonq / nEwnpEfigtUwhuM</w:t>
      </w:r>
    </w:p>
    <w:p>
      <w:pPr>
        <w:pStyle w:val="Normal"/>
        <w:rPr/>
      </w:pPr>
      <w:r>
        <w:rPr>
          <w:rFonts w:cs="Phake Script" w:ascii="Phake Script" w:hAnsi="Phake Script"/>
          <w:sz w:val="44"/>
        </w:rPr>
        <w:t>yU / huMsgqepaempIAikqnogqhuMcMfJnqvUnEhJnq / yahj yUcanjmjmIxI / sW figqtuwqxigqyUhigqpIyXfkqtXwnqxonqS / yXhEmIxIxogqehacEpYapa / yUcJnqnJXsahJgqnnqtXwnqxonqS xonqenoa / cI$cukDgkD / fJnqmUcacWlikqnMa /</w:t>
      </w:r>
    </w:p>
    <w:p>
      <w:pPr>
        <w:pStyle w:val="Normal"/>
        <w:rPr>
          <w:rFonts w:ascii="Phake Script" w:hAnsi="Phake Script" w:cs="Phake Script"/>
          <w:sz w:val="44"/>
        </w:rPr>
      </w:pPr>
      <w:r>
        <w:rPr>
          <w:rFonts w:cs="Phake Script" w:ascii="Phake Script" w:hAnsi="Phake Script"/>
          <w:sz w:val="44"/>
        </w:rPr>
      </w:r>
    </w:p>
    <w:p>
      <w:pPr>
        <w:pStyle w:val="BodyText2"/>
        <w:rPr/>
      </w:pPr>
      <w:r>
        <w:rPr/>
        <w:t>List of articles required for this function (from Phake ms)</w:t>
      </w:r>
    </w:p>
    <w:p>
      <w:pPr>
        <w:pStyle w:val="Normal"/>
        <w:rPr/>
      </w:pPr>
      <w:r>
        <w:rPr>
          <w:rFonts w:cs="Phake Script" w:ascii="Phake Script" w:hAnsi="Phake Script"/>
          <w:sz w:val="44"/>
        </w:rPr>
        <w:t>1. xnq 2. exa 3. xiwq 4. fa 5. hokq 6. kgq 7. npq. 8. xonq 9. ela 10. xJkq 11. funq 12. fj 13. emanJgq 14. nMtW 16. tiwqema 17. muNqkuNqAoj</w:t>
      </w:r>
    </w:p>
    <w:p>
      <w:pPr>
        <w:pStyle w:val="Normal"/>
        <w:rPr>
          <w:rFonts w:ascii="Phake Script" w:hAnsi="Phake Script" w:cs="Phake Script"/>
          <w:sz w:val="44"/>
        </w:rPr>
      </w:pPr>
      <w:r>
        <w:rPr>
          <w:rFonts w:cs="Phake Script" w:ascii="Phake Script" w:hAnsi="Phake Script"/>
          <w:sz w:val="44"/>
        </w:rPr>
      </w:r>
    </w:p>
    <w:p>
      <w:pPr>
        <w:pStyle w:val="Normal"/>
        <w:rPr>
          <w:rFonts w:ascii="Phake Script" w:hAnsi="Phake Script" w:cs="Phake Script"/>
          <w:sz w:val="44"/>
        </w:rPr>
      </w:pPr>
      <w:r>
        <w:rPr>
          <w:rFonts w:cs="Phake Script" w:ascii="Phake Script" w:hAnsi="Phake Script"/>
          <w:sz w:val="44"/>
        </w:rPr>
        <w:t>yakIljkinq</w:t>
      </w:r>
    </w:p>
    <w:p>
      <w:pPr>
        <w:pStyle w:val="Normal"/>
        <w:rPr>
          <w:rFonts w:ascii="Phake Script" w:hAnsi="Phake Script" w:cs="Phake Script"/>
          <w:sz w:val="44"/>
        </w:rPr>
      </w:pPr>
      <w:r>
        <w:rPr>
          <w:rFonts w:cs="Phake Script" w:ascii="Phake Script" w:hAnsi="Phake Script"/>
          <w:sz w:val="44"/>
        </w:rPr>
        <w:t>pUvWehafahuwq</w:t>
      </w:r>
    </w:p>
    <w:p>
      <w:pPr>
        <w:pStyle w:val="Normal"/>
        <w:rPr>
          <w:rFonts w:ascii="Phake Script" w:hAnsi="Phake Script" w:cs="Phake Script"/>
          <w:sz w:val="44"/>
        </w:rPr>
      </w:pPr>
      <w:r>
        <w:rPr>
          <w:rFonts w:cs="Phake Script" w:ascii="Phake Script" w:hAnsi="Phake Script"/>
          <w:sz w:val="44"/>
        </w:rPr>
        <w:t>yahgqnIhaeka</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r>
        <w:br w:type="page"/>
      </w:r>
    </w:p>
    <w:p>
      <w:pPr>
        <w:pStyle w:val="Normal"/>
        <w:tabs>
          <w:tab w:val="left" w:pos="720" w:leader="none"/>
        </w:tabs>
        <w:rPr>
          <w:kern w:val="2"/>
          <w:sz w:val="24"/>
        </w:rPr>
      </w:pPr>
      <w:r>
        <w:rPr>
          <w:kern w:val="2"/>
          <w:sz w:val="24"/>
        </w:rPr>
        <w:t>TRANSLATION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Now is the time to search for the customs of our ancestors from former times, from long, long ago. They established this process, and we have continued it in their way. Long ago grandfather Singpha, together with sweet-hearted grandmother Hola, began this custom. We have heard about this for many, many years. Up to this time we have not failed to follow our grandparents, even unto the generations of the children and grandchildren.</w:t>
      </w:r>
    </w:p>
    <w:p>
      <w:pPr>
        <w:pStyle w:val="Normal"/>
        <w:tabs>
          <w:tab w:val="left" w:pos="720" w:leader="none"/>
        </w:tabs>
        <w:rPr/>
      </w:pPr>
      <w:r>
        <w:rPr>
          <w:kern w:val="2"/>
          <w:sz w:val="24"/>
        </w:rPr>
        <w:tab/>
        <w:t xml:space="preserve">The time has come to mix these sweet sounds and tell them. The troubled </w:t>
      </w:r>
      <w:r>
        <w:rPr>
          <w:i/>
          <w:kern w:val="2"/>
          <w:sz w:val="24"/>
        </w:rPr>
        <w:t>khon</w:t>
      </w:r>
      <w:r>
        <w:rPr>
          <w:kern w:val="2"/>
          <w:sz w:val="24"/>
        </w:rPr>
        <w:t xml:space="preserve"> of our beloved grandchild is lost, and we do not know where it is. He is feverish, very cold and disturbed in his heart. </w:t>
      </w:r>
    </w:p>
    <w:p>
      <w:pPr>
        <w:pStyle w:val="Normal"/>
        <w:tabs>
          <w:tab w:val="left" w:pos="720" w:leader="none"/>
        </w:tabs>
        <w:rPr/>
      </w:pPr>
      <w:r>
        <w:rPr>
          <w:kern w:val="2"/>
          <w:sz w:val="24"/>
        </w:rPr>
        <w:tab/>
        <w:t xml:space="preserve">Now your grandchild has every requisite, banana, sugarcane and all the sweet foods. The grandfather will come to beg the troubled </w:t>
      </w:r>
      <w:r>
        <w:rPr>
          <w:i/>
          <w:kern w:val="2"/>
          <w:sz w:val="24"/>
        </w:rPr>
        <w:t>khon</w:t>
      </w:r>
      <w:r>
        <w:rPr>
          <w:kern w:val="2"/>
          <w:sz w:val="24"/>
        </w:rPr>
        <w:t xml:space="preserve"> of our beloved grandchild to take this fine pink satin shirt. </w:t>
      </w:r>
    </w:p>
    <w:p>
      <w:pPr>
        <w:pStyle w:val="Normal"/>
        <w:tabs>
          <w:tab w:val="left" w:pos="720" w:leader="none"/>
        </w:tabs>
        <w:rPr/>
      </w:pPr>
      <w:r>
        <w:rPr>
          <w:kern w:val="2"/>
          <w:sz w:val="24"/>
        </w:rPr>
        <w:tab/>
        <w:t>Oh, sweet-hearted grandfather at the fireplace, perform this ceremony, Oh listen! With a rice tripod, pots, saucepan and water dipper, oh listen! Now your grandchild has both fish and rice, together with fragrant water from the water jar and banana, sugar cane and other sweet things, as well as all the scented foods collected by our grandparents over a long period, with banana, sugar cane and utensils, with an axe, a hoe, a sharp sickle and a lance and a fish trap for catching fish on the edge of the flowing where the white sands are.</w:t>
      </w:r>
    </w:p>
    <w:p>
      <w:pPr>
        <w:pStyle w:val="Normal"/>
        <w:tabs>
          <w:tab w:val="left" w:pos="720" w:leader="none"/>
        </w:tabs>
        <w:rPr/>
      </w:pPr>
      <w:r>
        <w:rPr>
          <w:kern w:val="2"/>
          <w:sz w:val="24"/>
        </w:rPr>
        <w:tab/>
        <w:t xml:space="preserve">All things we give you, oh respected grandfather, who sits at the bright glare of the fire. Please go and search out the good </w:t>
      </w:r>
      <w:r>
        <w:rPr>
          <w:i/>
          <w:kern w:val="2"/>
          <w:sz w:val="24"/>
        </w:rPr>
        <w:t>khon</w:t>
      </w:r>
      <w:r>
        <w:rPr>
          <w:kern w:val="2"/>
          <w:sz w:val="24"/>
        </w:rPr>
        <w:t xml:space="preserve"> of our beloved grandson in every country. </w:t>
      </w:r>
    </w:p>
    <w:p>
      <w:pPr>
        <w:pStyle w:val="Normal"/>
        <w:tabs>
          <w:tab w:val="left" w:pos="720" w:leader="none"/>
        </w:tabs>
        <w:rPr/>
      </w:pPr>
      <w:r>
        <w:rPr>
          <w:kern w:val="2"/>
          <w:sz w:val="24"/>
        </w:rPr>
        <w:tab/>
        <w:t xml:space="preserve">If it is in a very far away place, in any direction, please grandfather, search for it in every channel and stream, and under every flat stone. Get the </w:t>
      </w:r>
      <w:r>
        <w:rPr>
          <w:i/>
          <w:kern w:val="2"/>
          <w:sz w:val="24"/>
        </w:rPr>
        <w:t>khon</w:t>
      </w:r>
      <w:r>
        <w:rPr>
          <w:kern w:val="2"/>
          <w:sz w:val="24"/>
        </w:rPr>
        <w:t xml:space="preserve"> of our small grandchild, so that our grandchild may stay for a long time and complete many years without illness; so that he may have a smiling, laughing and happy face. Oh grandfather who sits at the three-pronged cooking stand, with a round rim, by the fire of red charcoals, perform this ceremony, oh listen!</w:t>
      </w:r>
    </w:p>
    <w:p>
      <w:pPr>
        <w:pStyle w:val="Normal"/>
        <w:tabs>
          <w:tab w:val="left" w:pos="720" w:leader="none"/>
        </w:tabs>
        <w:rPr/>
      </w:pPr>
      <w:r>
        <w:rPr>
          <w:kern w:val="2"/>
          <w:sz w:val="24"/>
        </w:rPr>
        <w:tab/>
        <w:t xml:space="preserve">Now go to look for the </w:t>
      </w:r>
      <w:r>
        <w:rPr>
          <w:i/>
          <w:kern w:val="2"/>
          <w:sz w:val="24"/>
        </w:rPr>
        <w:t>khon</w:t>
      </w:r>
      <w:r>
        <w:rPr>
          <w:kern w:val="2"/>
          <w:sz w:val="24"/>
        </w:rPr>
        <w:t xml:space="preserve"> in other far away countries. We request you to go quickly and bring it back. Do not rest anywhere. Now your grandchild has both a sickle and a cleaver. If the </w:t>
      </w:r>
      <w:r>
        <w:rPr>
          <w:i/>
          <w:kern w:val="2"/>
          <w:sz w:val="24"/>
        </w:rPr>
        <w:t>khon</w:t>
      </w:r>
      <w:r>
        <w:rPr>
          <w:kern w:val="2"/>
          <w:sz w:val="24"/>
        </w:rPr>
        <w:t xml:space="preserve"> goes to another bad place, search for it. Some say it is in a wild forest, or a place where there is pile of green thatch. Oh grandfather, now take the sharp sickle, and cut and tear it out.</w:t>
      </w:r>
    </w:p>
    <w:p>
      <w:pPr>
        <w:pStyle w:val="Normal"/>
        <w:tabs>
          <w:tab w:val="left" w:pos="720" w:leader="none"/>
        </w:tabs>
        <w:rPr/>
      </w:pPr>
      <w:r>
        <w:rPr>
          <w:kern w:val="2"/>
          <w:sz w:val="24"/>
        </w:rPr>
        <w:tab/>
        <w:t xml:space="preserve">If the troubled </w:t>
      </w:r>
      <w:r>
        <w:rPr>
          <w:i/>
          <w:kern w:val="2"/>
          <w:sz w:val="24"/>
        </w:rPr>
        <w:t>khon</w:t>
      </w:r>
      <w:r>
        <w:rPr>
          <w:kern w:val="2"/>
          <w:sz w:val="24"/>
        </w:rPr>
        <w:t xml:space="preserve"> is in the river where clear water flows, Oh grandfather, take the fish trap and search for it at the edge of the river and among the rocks. Allow the </w:t>
      </w:r>
      <w:r>
        <w:rPr>
          <w:i/>
          <w:kern w:val="2"/>
          <w:sz w:val="24"/>
        </w:rPr>
        <w:t>khon</w:t>
      </w:r>
      <w:r>
        <w:rPr>
          <w:kern w:val="2"/>
          <w:sz w:val="24"/>
        </w:rPr>
        <w:t xml:space="preserve"> of the little grandchild to come. We request you to go quickly and bring it back. Do not rest anywhere.</w:t>
      </w:r>
    </w:p>
    <w:p>
      <w:pPr>
        <w:pStyle w:val="Normal"/>
        <w:tabs>
          <w:tab w:val="left" w:pos="720" w:leader="none"/>
        </w:tabs>
        <w:rPr/>
      </w:pPr>
      <w:r>
        <w:rPr>
          <w:kern w:val="2"/>
          <w:sz w:val="24"/>
        </w:rPr>
        <w:tab/>
        <w:t xml:space="preserve">Then, if you cannot find it in that place, go and look for it further. Take the hoe and axe and search among the thousands of planks and coffins. It may be mixed up inside these planks which are arranged one after the other in a heap. If the </w:t>
      </w:r>
      <w:r>
        <w:rPr>
          <w:i/>
          <w:kern w:val="2"/>
          <w:sz w:val="24"/>
        </w:rPr>
        <w:t>khon</w:t>
      </w:r>
      <w:r>
        <w:rPr>
          <w:kern w:val="2"/>
          <w:sz w:val="24"/>
        </w:rPr>
        <w:t xml:space="preserve"> gets to go to a bad place, in that place which others call wild forest, a place where there is pile of thatch, where there are big coffins.</w:t>
      </w:r>
    </w:p>
    <w:p>
      <w:pPr>
        <w:pStyle w:val="Normal"/>
        <w:tabs>
          <w:tab w:val="left" w:pos="720" w:leader="none"/>
        </w:tabs>
        <w:rPr/>
      </w:pPr>
      <w:r>
        <w:rPr>
          <w:kern w:val="2"/>
          <w:sz w:val="24"/>
        </w:rPr>
        <w:tab/>
        <w:t xml:space="preserve">If the troubled </w:t>
      </w:r>
      <w:r>
        <w:rPr>
          <w:i/>
          <w:kern w:val="2"/>
          <w:sz w:val="24"/>
        </w:rPr>
        <w:t>khon</w:t>
      </w:r>
      <w:r>
        <w:rPr>
          <w:kern w:val="2"/>
          <w:sz w:val="24"/>
        </w:rPr>
        <w:t xml:space="preserve"> has gone to live inside the hollow of a tree, or in an overhanging stone, if there is a good </w:t>
      </w:r>
      <w:r>
        <w:rPr>
          <w:i/>
          <w:kern w:val="2"/>
          <w:sz w:val="24"/>
        </w:rPr>
        <w:t>khon</w:t>
      </w:r>
      <w:r>
        <w:rPr>
          <w:kern w:val="2"/>
          <w:sz w:val="24"/>
        </w:rPr>
        <w:t xml:space="preserve"> staying in that place, then catch it and package it into a cloth and bring it, we request. Oh, respected grandfather at the cooking tripod, who has remained by the fire for a long time, oh listen!</w:t>
      </w:r>
    </w:p>
    <w:p>
      <w:pPr>
        <w:pStyle w:val="Normal"/>
        <w:tabs>
          <w:tab w:val="left" w:pos="720" w:leader="none"/>
        </w:tabs>
        <w:rPr/>
      </w:pPr>
      <w:r>
        <w:rPr>
          <w:kern w:val="2"/>
          <w:sz w:val="24"/>
        </w:rPr>
        <w:tab/>
        <w:t xml:space="preserve">Please go to search for the good </w:t>
      </w:r>
      <w:r>
        <w:rPr>
          <w:i/>
          <w:kern w:val="2"/>
          <w:sz w:val="24"/>
        </w:rPr>
        <w:t>khon</w:t>
      </w:r>
      <w:r>
        <w:rPr>
          <w:kern w:val="2"/>
          <w:sz w:val="24"/>
        </w:rPr>
        <w:t xml:space="preserve"> of our beloved grandson in every country, in every place, up hill and down dale, in places far and near.</w:t>
      </w:r>
    </w:p>
    <w:p>
      <w:pPr>
        <w:pStyle w:val="Normal"/>
        <w:tabs>
          <w:tab w:val="left" w:pos="720" w:leader="none"/>
        </w:tabs>
        <w:rPr/>
      </w:pPr>
      <w:r>
        <w:rPr>
          <w:kern w:val="2"/>
          <w:sz w:val="24"/>
        </w:rPr>
        <w:tab/>
        <w:t xml:space="preserve">If the </w:t>
      </w:r>
      <w:r>
        <w:rPr>
          <w:i/>
          <w:kern w:val="2"/>
          <w:sz w:val="24"/>
        </w:rPr>
        <w:t>khon</w:t>
      </w:r>
      <w:r>
        <w:rPr>
          <w:kern w:val="2"/>
          <w:sz w:val="24"/>
        </w:rPr>
        <w:t xml:space="preserve"> is in a very distant place where the sky meets the earth, Grandfather will place set his legs and roam to the bordering countries to search for it. If it is very very far away, Grandfather will start searching along that straight road. </w:t>
      </w:r>
    </w:p>
    <w:p>
      <w:pPr>
        <w:pStyle w:val="Normal"/>
        <w:tabs>
          <w:tab w:val="left" w:pos="720" w:leader="none"/>
        </w:tabs>
        <w:rPr/>
      </w:pPr>
      <w:r>
        <w:rPr>
          <w:kern w:val="2"/>
          <w:sz w:val="24"/>
        </w:rPr>
        <w:tab/>
        <w:t xml:space="preserve">Let the </w:t>
      </w:r>
      <w:r>
        <w:rPr>
          <w:i/>
          <w:kern w:val="2"/>
          <w:sz w:val="24"/>
        </w:rPr>
        <w:t>khon</w:t>
      </w:r>
      <w:r>
        <w:rPr>
          <w:kern w:val="2"/>
          <w:sz w:val="24"/>
        </w:rPr>
        <w:t xml:space="preserve"> of the little grandchild come and reach us. Oh </w:t>
      </w:r>
      <w:r>
        <w:rPr>
          <w:i/>
          <w:kern w:val="2"/>
          <w:sz w:val="24"/>
        </w:rPr>
        <w:t>khon</w:t>
      </w:r>
      <w:r>
        <w:rPr>
          <w:kern w:val="2"/>
          <w:sz w:val="24"/>
        </w:rPr>
        <w:t xml:space="preserve">, we request you to stay happily inside the house, speak and become well. </w:t>
      </w:r>
    </w:p>
    <w:p>
      <w:pPr>
        <w:pStyle w:val="Normal"/>
        <w:tabs>
          <w:tab w:val="left" w:pos="720" w:leader="none"/>
        </w:tabs>
        <w:rPr/>
      </w:pPr>
      <w:r>
        <w:rPr>
          <w:kern w:val="2"/>
          <w:sz w:val="24"/>
        </w:rPr>
        <w:tab/>
        <w:t xml:space="preserve">If the good </w:t>
      </w:r>
      <w:r>
        <w:rPr>
          <w:i/>
          <w:kern w:val="2"/>
          <w:sz w:val="24"/>
        </w:rPr>
        <w:t>khon</w:t>
      </w:r>
      <w:r>
        <w:rPr>
          <w:kern w:val="2"/>
          <w:sz w:val="24"/>
        </w:rPr>
        <w:t xml:space="preserve"> is staying in a large and deep pit, our respected grandfather will take a shovel to dig it out and find it. If you do not easily find the </w:t>
      </w:r>
      <w:r>
        <w:rPr>
          <w:i/>
          <w:kern w:val="2"/>
          <w:sz w:val="24"/>
        </w:rPr>
        <w:t>khon</w:t>
      </w:r>
      <w:r>
        <w:rPr>
          <w:kern w:val="2"/>
          <w:sz w:val="24"/>
        </w:rPr>
        <w:t>, please go to search for it in the big deep thick forest. If you meet it, bring it back. As it is in a bad way and suffering illness, come quickly so that it will become better.</w:t>
      </w:r>
    </w:p>
    <w:p>
      <w:pPr>
        <w:pStyle w:val="Normal"/>
        <w:tabs>
          <w:tab w:val="left" w:pos="720" w:leader="none"/>
        </w:tabs>
        <w:rPr/>
      </w:pPr>
      <w:r>
        <w:rPr>
          <w:kern w:val="2"/>
          <w:sz w:val="24"/>
        </w:rPr>
        <w:tab/>
        <w:t xml:space="preserve">If after searching for the good </w:t>
      </w:r>
      <w:r>
        <w:rPr>
          <w:i/>
          <w:kern w:val="2"/>
          <w:sz w:val="24"/>
        </w:rPr>
        <w:t>khon</w:t>
      </w:r>
      <w:r>
        <w:rPr>
          <w:kern w:val="2"/>
          <w:sz w:val="24"/>
        </w:rPr>
        <w:t xml:space="preserve"> in that deep forest, you don’t get it, Oh Grandfather, now go and search on the open ground, on the dry rice fields and the flat wet paddy fields, in the creeks and drains and lowland fields. If the troubled </w:t>
      </w:r>
      <w:r>
        <w:rPr>
          <w:i/>
          <w:kern w:val="2"/>
          <w:sz w:val="24"/>
        </w:rPr>
        <w:t>khon</w:t>
      </w:r>
      <w:r>
        <w:rPr>
          <w:kern w:val="2"/>
          <w:sz w:val="24"/>
        </w:rPr>
        <w:t xml:space="preserve"> of our beloved grandchild has become separated, and is far away, when the time will come to bring it back, is not known. The grandchild is ill, he is feverish, he is burning with a cold fever. Please, grandfather, again go to search everywhere.</w:t>
      </w:r>
    </w:p>
    <w:p>
      <w:pPr>
        <w:pStyle w:val="Normal"/>
        <w:tabs>
          <w:tab w:val="left" w:pos="720" w:leader="none"/>
        </w:tabs>
        <w:rPr/>
      </w:pPr>
      <w:r>
        <w:rPr>
          <w:kern w:val="2"/>
          <w:sz w:val="24"/>
        </w:rPr>
        <w:tab/>
        <w:t xml:space="preserve">If you meet the troubled </w:t>
      </w:r>
      <w:r>
        <w:rPr>
          <w:i/>
          <w:kern w:val="2"/>
          <w:sz w:val="24"/>
        </w:rPr>
        <w:t>khon</w:t>
      </w:r>
      <w:r>
        <w:rPr>
          <w:kern w:val="2"/>
          <w:sz w:val="24"/>
        </w:rPr>
        <w:t xml:space="preserve"> of our beloved grandchild, bring it back, we request you. Go and search at the borders and look everywhere. Go and search thoroughly in the creeks and drains and look everywhere. </w:t>
      </w:r>
    </w:p>
    <w:p>
      <w:pPr>
        <w:pStyle w:val="Normal"/>
        <w:tabs>
          <w:tab w:val="left" w:pos="720" w:leader="none"/>
        </w:tabs>
        <w:rPr/>
      </w:pPr>
      <w:r>
        <w:rPr>
          <w:kern w:val="2"/>
          <w:sz w:val="24"/>
        </w:rPr>
        <w:tab/>
        <w:t xml:space="preserve">If you don’t get to see it, then go to search for the evil spirits, the stupid and the wicked persons. Take the long handled lance, with the crossbow. Grandfather, go to look for the very bad spirits on the open ground outside of the village. If the bad spirits will still not release the </w:t>
      </w:r>
      <w:r>
        <w:rPr>
          <w:i/>
          <w:kern w:val="2"/>
          <w:sz w:val="24"/>
        </w:rPr>
        <w:t>khon</w:t>
      </w:r>
      <w:r>
        <w:rPr>
          <w:kern w:val="2"/>
          <w:sz w:val="24"/>
        </w:rPr>
        <w:t xml:space="preserve">, take the thin blade of the lance and stab their sides. If they grab it tightly and will not release it, take the crossbow and striking at them, shoot them. If they still don’t release it, take a sharp sword with a razor sharp edge and go to chop them.  Make the bad spirits run away, far, far away. Then the spirits will easily release the </w:t>
      </w:r>
      <w:r>
        <w:rPr>
          <w:i/>
          <w:kern w:val="2"/>
          <w:sz w:val="24"/>
        </w:rPr>
        <w:t>khon</w:t>
      </w:r>
      <w:r>
        <w:rPr>
          <w:kern w:val="2"/>
          <w:sz w:val="24"/>
        </w:rPr>
        <w:t xml:space="preserve">. Oh, respected grandfather, who sits by the large fire, please go and search for the troubled </w:t>
      </w:r>
      <w:r>
        <w:rPr>
          <w:i/>
          <w:kern w:val="2"/>
          <w:sz w:val="24"/>
        </w:rPr>
        <w:t>khon</w:t>
      </w:r>
      <w:r>
        <w:rPr>
          <w:kern w:val="2"/>
          <w:sz w:val="24"/>
        </w:rPr>
        <w:t xml:space="preserve"> and watch over it so it may stay quietly with the grandchild, we request you.</w:t>
      </w:r>
    </w:p>
    <w:p>
      <w:pPr>
        <w:pStyle w:val="Normal"/>
        <w:tabs>
          <w:tab w:val="left" w:pos="720" w:leader="none"/>
        </w:tabs>
        <w:rPr/>
      </w:pPr>
      <w:r>
        <w:rPr>
          <w:kern w:val="2"/>
          <w:sz w:val="24"/>
        </w:rPr>
        <w:tab/>
        <w:t>Go searching in many places, in the open ground outside the edges of the village. If you have searched for all the bad spirits, don’t fail to look thoroughly. If you don’t manage to get it quickly, afterwards, go and search at the borders of the country and in every place.</w:t>
        <w:tab/>
      </w:r>
    </w:p>
    <w:p>
      <w:pPr>
        <w:pStyle w:val="Normal"/>
        <w:tabs>
          <w:tab w:val="left" w:pos="720" w:leader="none"/>
        </w:tabs>
        <w:rPr/>
      </w:pPr>
      <w:r>
        <w:rPr>
          <w:kern w:val="2"/>
          <w:sz w:val="24"/>
        </w:rPr>
        <w:tab/>
        <w:t xml:space="preserve">At that time the cold bad spirits have gathered in pandemonium, bustling without ceasing. Others call it a city, a market for selling </w:t>
      </w:r>
      <w:r>
        <w:rPr>
          <w:i/>
          <w:kern w:val="2"/>
          <w:sz w:val="24"/>
        </w:rPr>
        <w:t>khon</w:t>
      </w:r>
      <w:r>
        <w:rPr>
          <w:kern w:val="2"/>
          <w:sz w:val="24"/>
        </w:rPr>
        <w:t xml:space="preserve">s. In that case, grandfather, please go there and again search everywhere thoroughly. Search and bring the </w:t>
      </w:r>
      <w:r>
        <w:rPr>
          <w:i/>
          <w:kern w:val="2"/>
          <w:sz w:val="24"/>
        </w:rPr>
        <w:t>khon</w:t>
      </w:r>
      <w:r>
        <w:rPr>
          <w:kern w:val="2"/>
          <w:sz w:val="24"/>
        </w:rPr>
        <w:t xml:space="preserve"> of our grandchild back home, to this room, we request you.</w:t>
      </w:r>
    </w:p>
    <w:p>
      <w:pPr>
        <w:pStyle w:val="Normal"/>
        <w:tabs>
          <w:tab w:val="left" w:pos="720" w:leader="none"/>
        </w:tabs>
        <w:rPr/>
      </w:pPr>
      <w:r>
        <w:rPr>
          <w:kern w:val="2"/>
          <w:sz w:val="24"/>
        </w:rPr>
        <w:tab/>
        <w:t xml:space="preserve">If the bad spirits have tightly caught it and will not release it, Grandfather, take a very big long stick and beat them. If they don’t release it, and put it down, bring all the many utensils which were given. </w:t>
      </w:r>
    </w:p>
    <w:p>
      <w:pPr>
        <w:pStyle w:val="Normal"/>
        <w:tabs>
          <w:tab w:val="left" w:pos="720" w:leader="none"/>
        </w:tabs>
        <w:rPr/>
      </w:pPr>
      <w:r>
        <w:rPr>
          <w:kern w:val="2"/>
          <w:sz w:val="24"/>
        </w:rPr>
        <w:tab/>
        <w:t xml:space="preserve">If they give up the </w:t>
      </w:r>
      <w:r>
        <w:rPr>
          <w:i/>
          <w:kern w:val="2"/>
          <w:sz w:val="24"/>
        </w:rPr>
        <w:t>khon</w:t>
      </w:r>
      <w:r>
        <w:rPr>
          <w:kern w:val="2"/>
          <w:sz w:val="24"/>
        </w:rPr>
        <w:t>, our hearts will be glad and full of hope. Bring it back to this house, and let it eat peacefully, we request you. Thus you have roamed and sought it in every place,</w:t>
      </w:r>
    </w:p>
    <w:p>
      <w:pPr>
        <w:pStyle w:val="Normal"/>
        <w:tabs>
          <w:tab w:val="left" w:pos="720" w:leader="none"/>
        </w:tabs>
        <w:rPr/>
      </w:pPr>
      <w:r>
        <w:rPr>
          <w:kern w:val="2"/>
          <w:sz w:val="24"/>
        </w:rPr>
        <w:tab/>
        <w:t xml:space="preserve">If it does not have strong eyes or if it does not clearly know the many things in the cemetery which is covered with green thatch, then get the bad </w:t>
      </w:r>
      <w:r>
        <w:rPr>
          <w:i/>
          <w:kern w:val="2"/>
          <w:sz w:val="24"/>
        </w:rPr>
        <w:t>khon</w:t>
      </w:r>
      <w:r>
        <w:rPr>
          <w:kern w:val="2"/>
          <w:sz w:val="24"/>
        </w:rPr>
        <w:t xml:space="preserve"> and bind it up and make it stay at the cemetery. Go walking and looking everywhere to search for it.</w:t>
      </w:r>
    </w:p>
    <w:p>
      <w:pPr>
        <w:pStyle w:val="Normal"/>
        <w:tabs>
          <w:tab w:val="left" w:pos="720" w:leader="none"/>
        </w:tabs>
        <w:rPr/>
      </w:pPr>
      <w:r>
        <w:rPr>
          <w:kern w:val="2"/>
          <w:sz w:val="24"/>
        </w:rPr>
        <w:tab/>
        <w:t xml:space="preserve">If you see the troubled </w:t>
      </w:r>
      <w:r>
        <w:rPr>
          <w:i/>
          <w:kern w:val="2"/>
          <w:sz w:val="24"/>
        </w:rPr>
        <w:t>khon</w:t>
      </w:r>
      <w:r>
        <w:rPr>
          <w:kern w:val="2"/>
          <w:sz w:val="24"/>
        </w:rPr>
        <w:t xml:space="preserve"> of the beloved grandchild, bring it here,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 xml:space="preserve">Welcome, do come, oh </w:t>
      </w:r>
      <w:r>
        <w:rPr>
          <w:i/>
          <w:kern w:val="2"/>
          <w:sz w:val="24"/>
        </w:rPr>
        <w:t>khon</w:t>
      </w:r>
      <w:r>
        <w:rPr>
          <w:kern w:val="2"/>
          <w:sz w:val="24"/>
        </w:rPr>
        <w:t>! Come and eat fish and rice! Come and drink the clear water which we have put into the pot. Come and eat banana, sugar can and all sweet things! Come and eat the fragrant food which over a long time grandmother and grandfather have given you.</w:t>
      </w:r>
    </w:p>
    <w:p>
      <w:pPr>
        <w:pStyle w:val="Normal"/>
        <w:tabs>
          <w:tab w:val="left" w:pos="720" w:leader="none"/>
        </w:tabs>
        <w:rPr/>
      </w:pPr>
      <w:r>
        <w:rPr>
          <w:kern w:val="2"/>
          <w:sz w:val="24"/>
        </w:rPr>
        <w:tab/>
        <w:t xml:space="preserve">Come and be welcome, all 30 </w:t>
      </w:r>
      <w:r>
        <w:rPr>
          <w:i/>
          <w:kern w:val="2"/>
          <w:sz w:val="24"/>
        </w:rPr>
        <w:t>khon</w:t>
      </w:r>
      <w:r>
        <w:rPr>
          <w:kern w:val="2"/>
          <w:sz w:val="24"/>
        </w:rPr>
        <w:t xml:space="preserve">s which live in the body, complete your full life, don’t go. Come all 90 </w:t>
      </w:r>
      <w:r>
        <w:rPr>
          <w:i/>
          <w:kern w:val="2"/>
          <w:sz w:val="24"/>
        </w:rPr>
        <w:t>khon</w:t>
      </w:r>
      <w:r>
        <w:rPr>
          <w:kern w:val="2"/>
          <w:sz w:val="24"/>
        </w:rPr>
        <w:t>s which live in the body. Come and stay with your owner for a thousand years. Do not go and take off and wander in other countries. Come and stay with your younger and elder siblings. Come and stay quietly in his body, and don’t go away. Don’t go walking about here and there many times, coming and going.</w:t>
        <w:tab/>
        <w:t>Let him reach old age, the age of white hair. Don’t go away and leave him with any epidemic or fever.</w:t>
      </w:r>
    </w:p>
    <w:p>
      <w:pPr>
        <w:pStyle w:val="Normal"/>
        <w:tabs>
          <w:tab w:val="left" w:pos="720" w:leader="none"/>
        </w:tabs>
        <w:rPr/>
      </w:pPr>
      <w:r>
        <w:rPr>
          <w:kern w:val="2"/>
          <w:sz w:val="24"/>
        </w:rPr>
        <w:tab/>
        <w:t xml:space="preserve">Altogether there are 120 types of </w:t>
      </w:r>
      <w:r>
        <w:rPr>
          <w:i/>
          <w:kern w:val="2"/>
          <w:sz w:val="24"/>
        </w:rPr>
        <w:t>khon</w:t>
      </w:r>
      <w:r>
        <w:rPr>
          <w:kern w:val="2"/>
          <w:sz w:val="24"/>
        </w:rPr>
        <w:t>s in people.</w:t>
      </w:r>
    </w:p>
    <w:p>
      <w:pPr>
        <w:pStyle w:val="Normal"/>
        <w:tabs>
          <w:tab w:val="left" w:pos="720" w:leader="none"/>
        </w:tabs>
        <w:rPr/>
      </w:pPr>
      <w:r>
        <w:rPr>
          <w:kern w:val="2"/>
          <w:sz w:val="24"/>
        </w:rPr>
        <w:tab/>
        <w:t xml:space="preserve">Come here, live quietly and reach the age of a hundred, eating well and peacefully, oh </w:t>
      </w:r>
      <w:r>
        <w:rPr>
          <w:i/>
          <w:kern w:val="2"/>
          <w:sz w:val="24"/>
        </w:rPr>
        <w:t>khon</w:t>
      </w:r>
      <w:r>
        <w:rPr>
          <w:kern w:val="2"/>
          <w:sz w:val="24"/>
        </w:rPr>
        <w:t xml:space="preserve">, we request you! Stay and live your complete life and stay well. Live for a long time and without sadness or weakness. Every day, wait quietly in this body. Stay together with your father, mother, elder and younger siblings, and eat at the dinner table with the eating sticks, here in this house. Do not let the bad fever stay and burn you up in sadness. Stay quietly in this body for a thousand years and do not go away, oh </w:t>
      </w:r>
      <w:r>
        <w:rPr>
          <w:i/>
          <w:kern w:val="2"/>
          <w:sz w:val="24"/>
        </w:rPr>
        <w:t>khon</w:t>
      </w:r>
      <w:r>
        <w:rPr>
          <w:kern w:val="2"/>
          <w:sz w:val="24"/>
        </w:rPr>
        <w:t xml:space="preserve">, we request you. Do not let sadness come to touch the heart. We request you to stay happily for a long time, oh </w:t>
      </w:r>
      <w:r>
        <w:rPr>
          <w:i/>
          <w:kern w:val="2"/>
          <w:sz w:val="24"/>
        </w:rPr>
        <w:t>khon</w:t>
      </w:r>
      <w:r>
        <w:rPr>
          <w:kern w:val="2"/>
          <w:sz w:val="24"/>
        </w:rPr>
        <w:t xml:space="preserv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i/>
          <w:iCs/>
          <w:kern w:val="2"/>
          <w:sz w:val="24"/>
        </w:rPr>
        <w:t>Chi Chuk Chi Chuk Chi Chuk</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t>This is the book which Chaw Sok has written in reverence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BodyText2"/>
        <w:rPr/>
      </w:pPr>
      <w:r>
        <w:rPr/>
        <w:t>List of articles required for this function (from Phake ms)</w:t>
      </w:r>
    </w:p>
    <w:p>
      <w:pPr>
        <w:pStyle w:val="Normal"/>
        <w:numPr>
          <w:ilvl w:val="0"/>
          <w:numId w:val="2"/>
        </w:numPr>
        <w:tabs>
          <w:tab w:val="left" w:pos="720" w:leader="none"/>
        </w:tabs>
        <w:rPr>
          <w:kern w:val="2"/>
          <w:sz w:val="24"/>
        </w:rPr>
      </w:pPr>
      <w:r>
        <w:rPr>
          <w:kern w:val="2"/>
          <w:sz w:val="24"/>
        </w:rPr>
        <w:t>An axe</w:t>
        <w:tab/>
      </w:r>
    </w:p>
    <w:p>
      <w:pPr>
        <w:pStyle w:val="Normal"/>
        <w:numPr>
          <w:ilvl w:val="0"/>
          <w:numId w:val="2"/>
        </w:numPr>
        <w:tabs>
          <w:tab w:val="left" w:pos="720" w:leader="none"/>
        </w:tabs>
        <w:rPr>
          <w:kern w:val="2"/>
          <w:sz w:val="24"/>
        </w:rPr>
      </w:pPr>
      <w:r>
        <w:rPr>
          <w:kern w:val="2"/>
          <w:sz w:val="24"/>
        </w:rPr>
        <w:t>A hoe</w:t>
      </w:r>
    </w:p>
    <w:p>
      <w:pPr>
        <w:pStyle w:val="Normal"/>
        <w:numPr>
          <w:ilvl w:val="0"/>
          <w:numId w:val="2"/>
        </w:numPr>
        <w:tabs>
          <w:tab w:val="left" w:pos="720" w:leader="none"/>
        </w:tabs>
        <w:rPr>
          <w:kern w:val="2"/>
          <w:sz w:val="24"/>
        </w:rPr>
      </w:pPr>
      <w:r>
        <w:rPr>
          <w:kern w:val="2"/>
          <w:sz w:val="24"/>
        </w:rPr>
        <w:t>A sickle</w:t>
      </w:r>
    </w:p>
    <w:p>
      <w:pPr>
        <w:pStyle w:val="Normal"/>
        <w:numPr>
          <w:ilvl w:val="0"/>
          <w:numId w:val="2"/>
        </w:numPr>
        <w:tabs>
          <w:tab w:val="left" w:pos="720" w:leader="none"/>
        </w:tabs>
        <w:rPr>
          <w:kern w:val="2"/>
          <w:sz w:val="24"/>
        </w:rPr>
      </w:pPr>
      <w:r>
        <w:rPr>
          <w:kern w:val="2"/>
          <w:sz w:val="24"/>
        </w:rPr>
        <w:t>A cleaver</w:t>
      </w:r>
    </w:p>
    <w:p>
      <w:pPr>
        <w:pStyle w:val="Normal"/>
        <w:numPr>
          <w:ilvl w:val="0"/>
          <w:numId w:val="2"/>
        </w:numPr>
        <w:tabs>
          <w:tab w:val="left" w:pos="720" w:leader="none"/>
        </w:tabs>
        <w:rPr>
          <w:kern w:val="2"/>
          <w:sz w:val="24"/>
        </w:rPr>
      </w:pPr>
      <w:r>
        <w:rPr>
          <w:kern w:val="2"/>
          <w:sz w:val="24"/>
        </w:rPr>
        <w:t>A lance</w:t>
      </w:r>
    </w:p>
    <w:p>
      <w:pPr>
        <w:pStyle w:val="Normal"/>
        <w:numPr>
          <w:ilvl w:val="0"/>
          <w:numId w:val="2"/>
        </w:numPr>
        <w:tabs>
          <w:tab w:val="left" w:pos="720" w:leader="none"/>
        </w:tabs>
        <w:rPr>
          <w:kern w:val="2"/>
          <w:sz w:val="24"/>
        </w:rPr>
      </w:pPr>
      <w:r>
        <w:rPr>
          <w:kern w:val="2"/>
          <w:sz w:val="24"/>
        </w:rPr>
        <w:t>A bow</w:t>
      </w:r>
    </w:p>
    <w:p>
      <w:pPr>
        <w:pStyle w:val="Normal"/>
        <w:numPr>
          <w:ilvl w:val="0"/>
          <w:numId w:val="2"/>
        </w:numPr>
        <w:tabs>
          <w:tab w:val="left" w:pos="720" w:leader="none"/>
        </w:tabs>
        <w:rPr>
          <w:kern w:val="2"/>
          <w:sz w:val="24"/>
        </w:rPr>
      </w:pPr>
      <w:r>
        <w:rPr>
          <w:kern w:val="2"/>
          <w:sz w:val="24"/>
        </w:rPr>
        <w:t>A sword</w:t>
      </w:r>
    </w:p>
    <w:p>
      <w:pPr>
        <w:pStyle w:val="Normal"/>
        <w:numPr>
          <w:ilvl w:val="0"/>
          <w:numId w:val="2"/>
        </w:numPr>
        <w:tabs>
          <w:tab w:val="left" w:pos="720" w:leader="none"/>
        </w:tabs>
        <w:rPr>
          <w:kern w:val="2"/>
          <w:sz w:val="24"/>
        </w:rPr>
      </w:pPr>
      <w:r>
        <w:rPr>
          <w:kern w:val="2"/>
          <w:sz w:val="24"/>
        </w:rPr>
        <w:t>A stick</w:t>
      </w:r>
    </w:p>
    <w:p>
      <w:pPr>
        <w:pStyle w:val="Normal"/>
        <w:numPr>
          <w:ilvl w:val="0"/>
          <w:numId w:val="2"/>
        </w:numPr>
        <w:tabs>
          <w:tab w:val="left" w:pos="720" w:leader="none"/>
        </w:tabs>
        <w:rPr>
          <w:kern w:val="2"/>
          <w:sz w:val="24"/>
        </w:rPr>
      </w:pPr>
      <w:r>
        <w:rPr>
          <w:kern w:val="2"/>
          <w:sz w:val="24"/>
        </w:rPr>
        <w:t>A shovel</w:t>
      </w:r>
    </w:p>
    <w:p>
      <w:pPr>
        <w:pStyle w:val="Normal"/>
        <w:numPr>
          <w:ilvl w:val="0"/>
          <w:numId w:val="2"/>
        </w:numPr>
        <w:tabs>
          <w:tab w:val="left" w:pos="720" w:leader="none"/>
        </w:tabs>
        <w:rPr/>
      </w:pPr>
      <w:r>
        <w:rPr>
          <w:kern w:val="2"/>
          <w:sz w:val="24"/>
        </w:rPr>
        <w:t>A fishing implement</w:t>
      </w:r>
    </w:p>
    <w:p>
      <w:pPr>
        <w:pStyle w:val="Normal"/>
        <w:numPr>
          <w:ilvl w:val="0"/>
          <w:numId w:val="2"/>
        </w:numPr>
        <w:tabs>
          <w:tab w:val="left" w:pos="720" w:leader="none"/>
        </w:tabs>
        <w:rPr>
          <w:kern w:val="2"/>
          <w:sz w:val="24"/>
        </w:rPr>
      </w:pPr>
      <w:r>
        <w:rPr>
          <w:kern w:val="2"/>
          <w:sz w:val="24"/>
        </w:rPr>
        <w:t xml:space="preserve">Firewood </w:t>
      </w:r>
    </w:p>
    <w:p>
      <w:pPr>
        <w:pStyle w:val="Normal"/>
        <w:numPr>
          <w:ilvl w:val="0"/>
          <w:numId w:val="2"/>
        </w:numPr>
        <w:tabs>
          <w:tab w:val="left" w:pos="720" w:leader="none"/>
        </w:tabs>
        <w:rPr/>
      </w:pPr>
      <w:r>
        <w:rPr>
          <w:kern w:val="2"/>
          <w:sz w:val="24"/>
        </w:rPr>
        <w:t xml:space="preserve">A fire </w:t>
      </w:r>
    </w:p>
    <w:p>
      <w:pPr>
        <w:pStyle w:val="Normal"/>
        <w:numPr>
          <w:ilvl w:val="0"/>
          <w:numId w:val="2"/>
        </w:numPr>
        <w:tabs>
          <w:tab w:val="left" w:pos="720" w:leader="none"/>
        </w:tabs>
        <w:rPr>
          <w:kern w:val="2"/>
          <w:sz w:val="24"/>
        </w:rPr>
      </w:pPr>
      <w:r>
        <w:rPr>
          <w:kern w:val="2"/>
          <w:sz w:val="24"/>
        </w:rPr>
        <w:t>A cooking pot</w:t>
      </w:r>
    </w:p>
    <w:p>
      <w:pPr>
        <w:pStyle w:val="Normal"/>
        <w:numPr>
          <w:ilvl w:val="0"/>
          <w:numId w:val="2"/>
        </w:numPr>
        <w:tabs>
          <w:tab w:val="left" w:pos="720" w:leader="none"/>
        </w:tabs>
        <w:rPr>
          <w:kern w:val="2"/>
          <w:sz w:val="24"/>
        </w:rPr>
      </w:pPr>
      <w:r>
        <w:rPr>
          <w:kern w:val="2"/>
          <w:sz w:val="24"/>
        </w:rPr>
        <w:t>A water pot</w:t>
      </w:r>
    </w:p>
    <w:p>
      <w:pPr>
        <w:pStyle w:val="Normal"/>
        <w:numPr>
          <w:ilvl w:val="0"/>
          <w:numId w:val="2"/>
        </w:numPr>
        <w:tabs>
          <w:tab w:val="left" w:pos="720" w:leader="none"/>
        </w:tabs>
        <w:rPr>
          <w:kern w:val="2"/>
          <w:sz w:val="24"/>
        </w:rPr>
      </w:pPr>
      <w:r>
        <w:rPr>
          <w:kern w:val="2"/>
          <w:sz w:val="24"/>
        </w:rPr>
        <w:t>Cloth for binding holes in a pot</w:t>
      </w:r>
    </w:p>
    <w:p>
      <w:pPr>
        <w:pStyle w:val="Normal"/>
        <w:numPr>
          <w:ilvl w:val="0"/>
          <w:numId w:val="2"/>
        </w:numPr>
        <w:tabs>
          <w:tab w:val="left" w:pos="720" w:leader="none"/>
        </w:tabs>
        <w:rPr>
          <w:kern w:val="2"/>
          <w:sz w:val="24"/>
        </w:rPr>
      </w:pPr>
      <w:r>
        <w:rPr>
          <w:kern w:val="2"/>
          <w:sz w:val="24"/>
        </w:rPr>
        <w:t>A dipper</w:t>
      </w:r>
    </w:p>
    <w:p>
      <w:pPr>
        <w:pStyle w:val="Normal"/>
        <w:numPr>
          <w:ilvl w:val="0"/>
          <w:numId w:val="2"/>
        </w:numPr>
        <w:tabs>
          <w:tab w:val="left" w:pos="720" w:leader="none"/>
        </w:tabs>
        <w:rPr>
          <w:kern w:val="2"/>
          <w:sz w:val="24"/>
        </w:rPr>
      </w:pPr>
      <w:r>
        <w:rPr>
          <w:kern w:val="2"/>
          <w:sz w:val="24"/>
        </w:rPr>
        <w:t>Banana and Sugarcane</w:t>
      </w:r>
    </w:p>
    <w:p>
      <w:pPr>
        <w:pStyle w:val="Normal"/>
        <w:tabs>
          <w:tab w:val="left" w:pos="720" w:leader="none"/>
        </w:tabs>
        <w:rPr>
          <w:kern w:val="2"/>
          <w:sz w:val="24"/>
        </w:rPr>
      </w:pPr>
      <w:r>
        <w:rPr>
          <w:kern w:val="2"/>
          <w:sz w:val="24"/>
        </w:rPr>
      </w:r>
    </w:p>
    <w:p>
      <w:pPr>
        <w:pStyle w:val="TextBody"/>
        <w:rPr/>
      </w:pPr>
      <w:r>
        <w:rPr/>
        <w:t>Many old women should come to ceremony, along with old men in turbans. There should be at least five old women.</w:t>
      </w:r>
    </w:p>
    <w:p>
      <w:pPr>
        <w:pStyle w:val="Normal"/>
        <w:tabs>
          <w:tab w:val="left" w:pos="720" w:leader="none"/>
        </w:tabs>
        <w:rPr>
          <w:kern w:val="2"/>
          <w:sz w:val="24"/>
        </w:rPr>
      </w:pPr>
      <w:r>
        <w:rPr>
          <w:kern w:val="2"/>
          <w:sz w:val="24"/>
        </w:rPr>
      </w:r>
      <w:r>
        <w:br w:type="page"/>
      </w:r>
    </w:p>
    <w:p>
      <w:pPr>
        <w:pStyle w:val="Normal"/>
        <w:tabs>
          <w:tab w:val="left" w:pos="720" w:leader="none"/>
        </w:tabs>
        <w:rPr>
          <w:kern w:val="2"/>
          <w:sz w:val="24"/>
        </w:rPr>
      </w:pPr>
      <w:r>
        <w:rPr>
          <w:kern w:val="2"/>
          <w:sz w:val="24"/>
        </w:rPr>
        <w:t>ANALYSIS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sz w:val="24"/>
        </w:rPr>
        <w:t>Note on this analysis: Since the final translation was done with the help of Phake pandits, the phonemicisation is in Phake.</w:t>
      </w:r>
    </w:p>
    <w:p>
      <w:pPr>
        <w:pStyle w:val="Normal"/>
        <w:tabs>
          <w:tab w:val="left" w:pos="720" w:leader="none"/>
        </w:tabs>
        <w:rPr>
          <w:kern w:val="2"/>
          <w:sz w:val="24"/>
        </w:rPr>
      </w:pPr>
      <w:r>
        <w:rPr>
          <w:kern w:val="2"/>
          <w:sz w:val="24"/>
        </w:rPr>
      </w:r>
    </w:p>
    <w:p>
      <w:pPr>
        <w:pStyle w:val="Normal"/>
        <w:tabs>
          <w:tab w:val="left" w:pos="720" w:leader="none"/>
        </w:tabs>
        <w:rPr>
          <w:vanish/>
          <w:kern w:val="2"/>
          <w:sz w:val="24"/>
        </w:rPr>
      </w:pPr>
      <w:r>
        <w:rPr>
          <w:vanish/>
          <w:kern w:val="2"/>
          <w:sz w:val="24"/>
        </w:rPr>
      </w:r>
    </w:p>
    <w:p>
      <w:pPr>
        <w:pStyle w:val="Normal"/>
        <w:tabs>
          <w:tab w:val="left" w:pos="720" w:leader="none"/>
        </w:tabs>
        <w:rPr>
          <w:sz w:val="24"/>
        </w:rPr>
      </w:pPr>
      <w:r>
        <w:rPr>
          <w:sz w:val="24"/>
        </w:rPr>
        <w:t xml:space="preserve">Link to </w:t>
      </w:r>
      <w:hyperlink r:id="rId8">
        <w:r>
          <w:rPr>
            <w:rStyle w:val="InternetLink"/>
            <w:sz w:val="24"/>
          </w:rPr>
          <w:t>Audio file for this text</w:t>
        </w:r>
      </w:hyperlink>
    </w:p>
    <w:p>
      <w:pPr>
        <w:pStyle w:val="Normal"/>
        <w:tabs>
          <w:tab w:val="left" w:pos="720" w:leader="none"/>
        </w:tabs>
        <w:rPr>
          <w:kern w:val="2"/>
          <w:sz w:val="24"/>
        </w:rPr>
      </w:pPr>
      <w:r>
        <w:rPr>
          <w:kern w:val="2"/>
          <w:sz w:val="24"/>
        </w:rPr>
        <w:t xml:space="preserve">Link to </w:t>
      </w:r>
      <w:hyperlink r:id="rId9">
        <w:r>
          <w:rPr>
            <w:rStyle w:val="InternetLink"/>
            <w:kern w:val="2"/>
            <w:sz w:val="24"/>
          </w:rPr>
          <w:t>Photograph of the Manuscript, page 1</w:t>
        </w:r>
      </w:hyperlink>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b/>
          <w:b/>
          <w:bCs/>
          <w:kern w:val="2"/>
          <w:sz w:val="24"/>
        </w:rPr>
      </w:pPr>
      <w:r>
        <w:rPr>
          <w:b/>
          <w:bCs/>
          <w:kern w:val="2"/>
          <w:sz w:val="24"/>
        </w:rPr>
        <w:t xml:space="preserve">The Book of Calling the </w:t>
      </w:r>
      <w:r>
        <w:rPr>
          <w:b/>
          <w:bCs/>
          <w:i/>
          <w:iCs/>
          <w:kern w:val="2"/>
          <w:sz w:val="24"/>
        </w:rPr>
        <w:t>Khon</w:t>
      </w:r>
    </w:p>
    <w:p>
      <w:pPr>
        <w:pStyle w:val="Normal"/>
        <w:tabs>
          <w:tab w:val="left" w:pos="720" w:leader="none"/>
        </w:tabs>
        <w:rPr>
          <w:b/>
          <w:b/>
          <w:bCs/>
          <w:kern w:val="2"/>
          <w:sz w:val="24"/>
        </w:rPr>
      </w:pPr>
      <w:r>
        <w:rPr>
          <w:b/>
          <w:bCs/>
          <w:kern w:val="2"/>
          <w:sz w:val="24"/>
        </w:rPr>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pPr>
      <w:r>
        <w:rPr>
          <w:kern w:val="2"/>
          <w:sz w:val="24"/>
        </w:rPr>
        <w:t>1)</w:t>
        <w:tab/>
      </w:r>
      <w:r>
        <w:rPr>
          <w:rFonts w:cs="Phake Script" w:ascii="Phake Script" w:hAnsi="Phake Script"/>
          <w:kern w:val="2"/>
          <w:sz w:val="40"/>
        </w:rPr>
        <w:t>njel</w:t>
        <w:tab/>
        <w:t>cgqnj</w:t>
        <w:tab/>
        <w:t>tk</w:t>
        <w:tab/>
        <w:t>ma</w:t>
        <w:tab/>
        <w:t>sig</w:t>
        <w:tab/>
        <w:t>xX</w:t>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rFonts w:ascii="Doulos SIL" w:hAnsi="Doulos SIL" w:cs="Doulos SIL"/>
          <w:kern w:val="2"/>
          <w:sz w:val="24"/>
        </w:rPr>
      </w:pPr>
      <w:r>
        <w:rPr>
          <w:rFonts w:cs="Doulos SIL" w:ascii="Doulos SIL" w:hAnsi="Doulos SIL"/>
          <w:kern w:val="2"/>
          <w:sz w:val="24"/>
        </w:rPr>
        <w:tab/>
        <w:t>nai⁴ le²</w:t>
        <w:tab/>
        <w:t>cüŋ² nai³</w:t>
        <w:tab/>
        <w:t>tak¹</w:t>
        <w:tab/>
        <w:t>mā²</w:t>
        <w:tab/>
        <w:t xml:space="preserve">seŋ⁶ </w:t>
        <w:tab/>
        <w:t>khā⁶</w:t>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kern w:val="2"/>
          <w:sz w:val="24"/>
        </w:rPr>
      </w:pPr>
      <w:r>
        <w:rPr>
          <w:kern w:val="2"/>
          <w:sz w:val="24"/>
        </w:rPr>
        <w:tab/>
        <w:t>this is</w:t>
        <w:tab/>
        <w:t>now</w:t>
        <w:tab/>
        <w:t>will</w:t>
        <w:tab/>
        <w:t>come</w:t>
        <w:tab/>
        <w:t>sound</w:t>
        <w:tab/>
        <w:t>search</w:t>
      </w:r>
    </w:p>
    <w:p>
      <w:pPr>
        <w:pStyle w:val="Normal"/>
        <w:tabs>
          <w:tab w:val="left" w:pos="720" w:leader="none"/>
        </w:tabs>
        <w:rPr>
          <w:kern w:val="2"/>
          <w:sz w:val="24"/>
        </w:rPr>
      </w:pPr>
      <w:r>
        <w:rPr>
          <w:kern w:val="2"/>
          <w:sz w:val="24"/>
        </w:rPr>
        <w:tab/>
        <w:t>‘Now is the time to search for (the customs) of our ancestors.’</w:t>
      </w:r>
    </w:p>
    <w:p>
      <w:pPr>
        <w:pStyle w:val="Normal"/>
        <w:tabs>
          <w:tab w:val="left" w:pos="720" w:leader="none"/>
        </w:tabs>
        <w:rPr>
          <w:kern w:val="2"/>
          <w:sz w:val="24"/>
        </w:rPr>
      </w:pPr>
      <w:r>
        <w:rPr>
          <w:kern w:val="2"/>
          <w:sz w:val="24"/>
        </w:rPr>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pPr>
      <w:r>
        <w:rPr>
          <w:kern w:val="2"/>
          <w:sz w:val="24"/>
        </w:rPr>
        <w:t>2)</w:t>
        <w:tab/>
      </w:r>
      <w:r>
        <w:rPr>
          <w:rFonts w:cs="Phake Script" w:ascii="Phake Script" w:hAnsi="Phake Script"/>
          <w:kern w:val="2"/>
          <w:sz w:val="40"/>
        </w:rPr>
        <w:t>pnsJnq</w:t>
        <w:tab/>
        <w:t>cU</w:t>
        <w:tab/>
        <w:t>yJnq</w:t>
        <w:tab/>
        <w:t>hJgq</w:t>
        <w:tab/>
        <w:t>nnq</w:t>
        <w:tab/>
        <w:t>pUya /</w:t>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rFonts w:ascii="Doulos SIL" w:hAnsi="Doulos SIL" w:cs="Doulos SIL"/>
          <w:kern w:val="2"/>
          <w:sz w:val="24"/>
        </w:rPr>
      </w:pPr>
      <w:r>
        <w:rPr>
          <w:rFonts w:cs="Doulos SIL" w:ascii="Doulos SIL" w:hAnsi="Doulos SIL"/>
          <w:kern w:val="2"/>
          <w:sz w:val="24"/>
        </w:rPr>
        <w:tab/>
        <w:t>pān² sün²</w:t>
        <w:tab/>
        <w:t>cū²</w:t>
        <w:tab/>
        <w:t>yən²</w:t>
        <w:tab/>
        <w:t>hüŋ⁶</w:t>
        <w:tab/>
        <w:t>nān²</w:t>
        <w:tab/>
        <w:t>pū¹ yā⁵</w:t>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kern w:val="2"/>
          <w:sz w:val="24"/>
        </w:rPr>
      </w:pPr>
      <w:r>
        <w:rPr>
          <w:kern w:val="2"/>
          <w:sz w:val="24"/>
        </w:rPr>
        <w:tab/>
        <w:t>old time / past</w:t>
        <w:tab/>
        <w:t>time</w:t>
        <w:tab/>
        <w:t>long time</w:t>
        <w:tab/>
        <w:t>longtime</w:t>
        <w:tab/>
        <w:t xml:space="preserve">longtime </w:t>
        <w:tab/>
        <w:t>ancestors</w:t>
      </w:r>
    </w:p>
    <w:p>
      <w:pPr>
        <w:pStyle w:val="Normal"/>
        <w:tabs>
          <w:tab w:val="left" w:pos="720" w:leader="none"/>
        </w:tabs>
        <w:rPr/>
      </w:pPr>
      <w:r>
        <w:rPr>
          <w:kern w:val="2"/>
          <w:sz w:val="24"/>
        </w:rPr>
        <w:tab/>
        <w:t>‘From former times, from long long ago.’</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520" w:leader="none"/>
          <w:tab w:val="left" w:pos="3420" w:leader="none"/>
          <w:tab w:val="left" w:pos="4770" w:leader="none"/>
          <w:tab w:val="left" w:pos="5490" w:leader="none"/>
        </w:tabs>
        <w:rPr/>
      </w:pPr>
      <w:r>
        <w:rPr>
          <w:kern w:val="2"/>
          <w:sz w:val="24"/>
        </w:rPr>
        <w:t>3)</w:t>
        <w:tab/>
      </w:r>
      <w:r>
        <w:rPr>
          <w:rFonts w:cs="Phake Script" w:ascii="Phake Script" w:hAnsi="Phake Script"/>
          <w:kern w:val="2"/>
          <w:sz w:val="40"/>
        </w:rPr>
        <w:t>pJnq</w:t>
        <w:tab/>
        <w:t>hiYkq</w:t>
        <w:tab/>
        <w:t>wj</w:t>
        <w:tab/>
        <w:t>pamX</w:t>
        <w:tab/>
        <w:t>mI</w:t>
        <w:tab/>
        <w:t>nj /</w:t>
      </w:r>
    </w:p>
    <w:p>
      <w:pPr>
        <w:pStyle w:val="Normal"/>
        <w:tabs>
          <w:tab w:val="left" w:pos="720" w:leader="none"/>
          <w:tab w:val="left" w:pos="1620" w:leader="none"/>
          <w:tab w:val="left" w:pos="2520" w:leader="none"/>
          <w:tab w:val="left" w:pos="3420" w:leader="none"/>
          <w:tab w:val="left" w:pos="4770" w:leader="none"/>
          <w:tab w:val="left" w:pos="5490" w:leader="none"/>
        </w:tabs>
        <w:rPr>
          <w:rFonts w:ascii="Doulos SIL" w:hAnsi="Doulos SIL" w:cs="Doulos SIL"/>
          <w:kern w:val="2"/>
          <w:sz w:val="24"/>
        </w:rPr>
      </w:pPr>
      <w:r>
        <w:rPr>
          <w:rFonts w:cs="Doulos SIL" w:ascii="Doulos SIL" w:hAnsi="Doulos SIL"/>
          <w:kern w:val="2"/>
          <w:sz w:val="24"/>
        </w:rPr>
        <w:tab/>
        <w:t>pən⁵</w:t>
        <w:tab/>
        <w:t>hek⁴</w:t>
        <w:tab/>
        <w:t>wai⁴</w:t>
        <w:tab/>
        <w:t>pa¹ mā¹</w:t>
        <w:tab/>
        <w:t>mī²</w:t>
        <w:tab/>
        <w:t>nai⁴</w:t>
      </w:r>
    </w:p>
    <w:p>
      <w:pPr>
        <w:pStyle w:val="Normal"/>
        <w:tabs>
          <w:tab w:val="left" w:pos="720" w:leader="none"/>
          <w:tab w:val="left" w:pos="1620" w:leader="none"/>
          <w:tab w:val="left" w:pos="2520" w:leader="none"/>
          <w:tab w:val="left" w:pos="3420" w:leader="none"/>
          <w:tab w:val="left" w:pos="4770" w:leader="none"/>
          <w:tab w:val="left" w:pos="5490" w:leader="none"/>
        </w:tabs>
        <w:rPr/>
      </w:pPr>
      <w:r>
        <w:rPr>
          <w:kern w:val="2"/>
          <w:sz w:val="24"/>
        </w:rPr>
        <w:tab/>
        <w:t>others</w:t>
        <w:tab/>
        <w:t>start*</w:t>
        <w:tab/>
        <w:t>keep**</w:t>
        <w:tab/>
        <w:t>like this***</w:t>
        <w:tab/>
        <w:t>have</w:t>
        <w:tab/>
        <w:t>this</w:t>
      </w:r>
    </w:p>
    <w:p>
      <w:pPr>
        <w:pStyle w:val="Normal"/>
        <w:tabs>
          <w:tab w:val="left" w:pos="720" w:leader="none"/>
        </w:tabs>
        <w:ind w:left="720" w:hanging="0"/>
        <w:rPr>
          <w:sz w:val="24"/>
        </w:rPr>
      </w:pPr>
      <w:r>
        <w:rPr>
          <w:sz w:val="24"/>
        </w:rPr>
        <w:t>‘</w:t>
      </w:r>
      <w:r>
        <w:rPr>
          <w:sz w:val="24"/>
        </w:rPr>
        <w:t>They established this process, and in this way we have continued it.’</w:t>
      </w:r>
    </w:p>
    <w:p>
      <w:pPr>
        <w:pStyle w:val="Normal"/>
        <w:tabs>
          <w:tab w:val="left" w:pos="720" w:leader="none"/>
        </w:tabs>
        <w:rPr>
          <w:sz w:val="24"/>
        </w:rPr>
      </w:pPr>
      <w:r>
        <w:rPr>
          <w:sz w:val="24"/>
        </w:rPr>
      </w:r>
    </w:p>
    <w:p>
      <w:pPr>
        <w:pStyle w:val="Normal"/>
        <w:tabs>
          <w:tab w:val="left" w:pos="720" w:leader="none"/>
        </w:tabs>
        <w:rPr>
          <w:sz w:val="24"/>
        </w:rPr>
      </w:pPr>
      <w:r>
        <w:rPr>
          <w:sz w:val="24"/>
        </w:rPr>
        <w:t>Notes:</w:t>
        <w:tab/>
        <w:t>*</w:t>
      </w:r>
      <w:r>
        <w:rPr>
          <w:sz w:val="24"/>
          <w:szCs w:val="24"/>
        </w:rPr>
        <w:t xml:space="preserve"> In Shan</w:t>
      </w:r>
      <w:r>
        <w:rPr>
          <w:rFonts w:cs="Myanmar Text"/>
          <w:sz w:val="24"/>
          <w:szCs w:val="24"/>
          <w:lang w:bidi="my-MM"/>
        </w:rPr>
        <w:t xml:space="preserve"> </w:t>
      </w:r>
      <w:r>
        <w:rPr>
          <w:rFonts w:cs="Myanmar Text"/>
          <w:sz w:val="24"/>
          <w:sz w:val="24"/>
          <w:szCs w:val="24"/>
          <w:lang w:bidi="my-MM"/>
        </w:rPr>
        <w:t>ႁႅၵ်ႈ</w:t>
      </w:r>
      <w:r>
        <w:rPr>
          <w:sz w:val="24"/>
          <w:sz w:val="24"/>
          <w:szCs w:val="24"/>
          <w:lang w:bidi="my-MM"/>
        </w:rPr>
        <w:t xml:space="preserve"> </w:t>
      </w:r>
      <w:r>
        <w:rPr>
          <w:sz w:val="24"/>
          <w:szCs w:val="24"/>
        </w:rPr>
        <w:t xml:space="preserve">means, ‘to begin to work; begin by doing a little, because it is declared to be an auspicious day.’  </w:t>
      </w:r>
    </w:p>
    <w:p>
      <w:pPr>
        <w:pStyle w:val="Normal"/>
        <w:tabs>
          <w:tab w:val="left" w:pos="720" w:leader="none"/>
        </w:tabs>
        <w:rPr/>
      </w:pPr>
      <w:r>
        <w:rPr>
          <w:sz w:val="24"/>
        </w:rPr>
        <w:tab/>
        <w:t xml:space="preserve">Nabin Shyam Phalung stated that in Aiton </w:t>
      </w:r>
      <w:r>
        <w:rPr>
          <w:rFonts w:cs="Aiton Script" w:ascii="Aiton Script" w:hAnsi="Aiton Script"/>
          <w:kern w:val="2"/>
          <w:sz w:val="36"/>
        </w:rPr>
        <w:t>hikqna</w:t>
      </w:r>
      <w:r>
        <w:rPr>
          <w:kern w:val="2"/>
          <w:sz w:val="24"/>
        </w:rPr>
        <w:t xml:space="preserve"> (</w:t>
      </w:r>
      <w:r>
        <w:rPr>
          <w:rFonts w:cs="Doulos SIL" w:ascii="Doulos SIL" w:hAnsi="Doulos SIL"/>
          <w:kern w:val="2"/>
          <w:sz w:val="24"/>
        </w:rPr>
        <w:t>hɛk³ naa²</w:t>
      </w:r>
      <w:r>
        <w:rPr>
          <w:kern w:val="2"/>
          <w:sz w:val="24"/>
        </w:rPr>
        <w:t xml:space="preserve">) means ‘start ploughing the fields’; and </w:t>
      </w:r>
      <w:r>
        <w:rPr>
          <w:rFonts w:cs="Aiton Script" w:ascii="Aiton Script" w:hAnsi="Aiton Script"/>
          <w:kern w:val="2"/>
          <w:sz w:val="36"/>
        </w:rPr>
        <w:t>hikqxW</w:t>
      </w:r>
      <w:r>
        <w:rPr>
          <w:kern w:val="2"/>
          <w:sz w:val="24"/>
        </w:rPr>
        <w:t xml:space="preserve"> (</w:t>
      </w:r>
      <w:r>
        <w:rPr>
          <w:rFonts w:cs="Doulos SIL" w:ascii="Doulos SIL" w:hAnsi="Doulos SIL"/>
          <w:kern w:val="2"/>
          <w:sz w:val="24"/>
        </w:rPr>
        <w:t>hɛk³ naa²</w:t>
      </w:r>
      <w:r>
        <w:rPr>
          <w:kern w:val="2"/>
          <w:sz w:val="24"/>
        </w:rPr>
        <w:t>) ‘start to cut the paddy’.</w:t>
      </w:r>
    </w:p>
    <w:p>
      <w:pPr>
        <w:pStyle w:val="Normal"/>
        <w:tabs>
          <w:tab w:val="left" w:pos="720" w:leader="none"/>
        </w:tabs>
        <w:rPr>
          <w:kern w:val="2"/>
          <w:sz w:val="24"/>
        </w:rPr>
      </w:pPr>
      <w:r>
        <w:rPr>
          <w:kern w:val="2"/>
          <w:sz w:val="24"/>
        </w:rPr>
        <w:tab/>
        <w:t xml:space="preserve">** In the Aiton text this was written as </w:t>
      </w:r>
      <w:r>
        <w:rPr>
          <w:rFonts w:cs="Aiton Script" w:ascii="Aiton Script" w:hAnsi="Aiton Script"/>
          <w:kern w:val="2"/>
          <w:sz w:val="36"/>
        </w:rPr>
        <w:t>wja</w:t>
      </w:r>
      <w:r>
        <w:rPr>
          <w:kern w:val="2"/>
          <w:sz w:val="24"/>
        </w:rPr>
        <w:t xml:space="preserve">  (</w:t>
      </w:r>
      <w:r>
        <w:rPr>
          <w:rFonts w:cs="Doulos SIL" w:ascii="Doulos SIL" w:hAnsi="Doulos SIL"/>
          <w:kern w:val="2"/>
          <w:sz w:val="24"/>
        </w:rPr>
        <w:t>waa² wai³)</w:t>
      </w:r>
    </w:p>
    <w:p>
      <w:pPr>
        <w:pStyle w:val="Normal"/>
        <w:tabs>
          <w:tab w:val="left" w:pos="720" w:leader="none"/>
        </w:tabs>
        <w:rPr/>
      </w:pPr>
      <w:r>
        <w:rPr>
          <w:kern w:val="2"/>
          <w:sz w:val="24"/>
        </w:rPr>
        <w:tab/>
        <w:t xml:space="preserve">*** There was some debate about the meaning of this. Aije Let Hailowng stated that it was an abbreviation for  </w:t>
      </w:r>
      <w:r>
        <w:rPr>
          <w:rFonts w:cs="Phake Script" w:ascii="Phake Script" w:hAnsi="Phake Script"/>
          <w:kern w:val="2"/>
          <w:sz w:val="36"/>
        </w:rPr>
        <w:t xml:space="preserve">Aupama </w:t>
      </w:r>
      <w:r>
        <w:rPr>
          <w:rFonts w:cs="Doulos SIL" w:ascii="Doulos SIL" w:hAnsi="Doulos SIL"/>
          <w:kern w:val="2"/>
          <w:sz w:val="24"/>
        </w:rPr>
        <w:t>(u⁴ pa¹ mā¹)</w:t>
      </w:r>
      <w:r>
        <w:rPr>
          <w:kern w:val="2"/>
          <w:sz w:val="24"/>
        </w:rPr>
        <w:t xml:space="preserve"> ‘example’.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pPr>
      <w:r>
        <w:rPr>
          <w:kern w:val="2"/>
          <w:sz w:val="24"/>
        </w:rPr>
        <w:t>4)</w:t>
        <w:tab/>
      </w:r>
      <w:r>
        <w:rPr>
          <w:rFonts w:cs="Phake Script" w:ascii="Phake Script" w:hAnsi="Phake Script"/>
          <w:kern w:val="2"/>
          <w:sz w:val="40"/>
        </w:rPr>
        <w:t>cF</w:t>
        <w:tab/>
        <w:t>mJwq</w:t>
        <w:tab/>
        <w:t>pU</w:t>
        <w:tab/>
        <w:t>sigqfa</w:t>
        <w:tab/>
        <w:t>eka</w:t>
        <w:tab/>
        <w:t>pigq</w:t>
        <w:tab/>
        <w:t>hitq</w:t>
        <w:tab/>
        <w:t xml:space="preserve">ma / </w:t>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rFonts w:ascii="Doulos SIL" w:hAnsi="Doulos SIL" w:cs="Doulos SIL"/>
          <w:kern w:val="2"/>
          <w:sz w:val="24"/>
        </w:rPr>
      </w:pPr>
      <w:r>
        <w:rPr>
          <w:rFonts w:cs="Doulos SIL" w:ascii="Doulos SIL" w:hAnsi="Doulos SIL"/>
          <w:kern w:val="2"/>
          <w:sz w:val="24"/>
        </w:rPr>
        <w:tab/>
        <w:t>cem²</w:t>
        <w:tab/>
        <w:t>mə⁵</w:t>
        <w:tab/>
        <w:t>pū¹</w:t>
        <w:tab/>
        <w:t>siŋ¹phā⁴</w:t>
        <w:tab/>
        <w:t>kɔ⁴</w:t>
        <w:tab/>
        <w:t>paiŋ⁴</w:t>
        <w:tab/>
        <w:t>het¹</w:t>
        <w:tab/>
        <w:t>mā²</w:t>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kern w:val="2"/>
          <w:sz w:val="24"/>
        </w:rPr>
      </w:pPr>
      <w:r>
        <w:rPr>
          <w:kern w:val="2"/>
          <w:sz w:val="24"/>
        </w:rPr>
        <w:tab/>
        <w:t>since</w:t>
        <w:tab/>
        <w:t>time</w:t>
        <w:tab/>
        <w:t>grandfather</w:t>
        <w:tab/>
        <w:t>Singpha</w:t>
        <w:tab/>
        <w:t>start</w:t>
        <w:tab/>
        <w:t>start*</w:t>
        <w:tab/>
        <w:t>make</w:t>
        <w:tab/>
      </w:r>
      <w:r>
        <w:rPr>
          <w:smallCaps/>
          <w:kern w:val="2"/>
          <w:sz w:val="24"/>
        </w:rPr>
        <w:t>come</w:t>
      </w:r>
    </w:p>
    <w:p>
      <w:pPr>
        <w:pStyle w:val="Normal"/>
        <w:tabs>
          <w:tab w:val="left" w:pos="720" w:leader="none"/>
        </w:tabs>
        <w:ind w:left="720" w:hanging="0"/>
        <w:rPr/>
      </w:pPr>
      <w:r>
        <w:rPr>
          <w:kern w:val="2"/>
          <w:sz w:val="24"/>
        </w:rPr>
        <w:t>‘</w:t>
      </w:r>
      <w:r>
        <w:rPr>
          <w:kern w:val="2"/>
          <w:sz w:val="24"/>
        </w:rPr>
        <w:t>From the time that grandfather Singpha began to make (this custom).’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the Aiton version has </w:t>
      </w:r>
      <w:r>
        <w:rPr>
          <w:rFonts w:cs="Aiton Script" w:ascii="Aiton Script" w:hAnsi="Aiton Script"/>
          <w:kern w:val="2"/>
          <w:sz w:val="36"/>
        </w:rPr>
        <w:t>figq</w:t>
      </w:r>
      <w:r>
        <w:rPr>
          <w:kern w:val="2"/>
          <w:sz w:val="24"/>
        </w:rPr>
        <w:t xml:space="preserve">. </w:t>
      </w:r>
      <w:r>
        <w:rPr>
          <w:rFonts w:cs="Aiton Script" w:ascii="Aiton Script" w:hAnsi="Aiton Script"/>
          <w:kern w:val="2"/>
          <w:sz w:val="36"/>
        </w:rPr>
        <w:t>ekafigq</w:t>
      </w:r>
      <w:r>
        <w:rPr>
          <w:kern w:val="2"/>
          <w:sz w:val="24"/>
        </w:rPr>
        <w:t xml:space="preserve"> is given as ‘at first starting’. See below (5)</w:t>
      </w:r>
    </w:p>
    <w:p>
      <w:pPr>
        <w:pStyle w:val="Normal"/>
        <w:tabs>
          <w:tab w:val="left" w:pos="720" w:leader="none"/>
        </w:tabs>
        <w:rPr/>
      </w:pPr>
      <w:r>
        <w:rPr>
          <w:kern w:val="2"/>
          <w:sz w:val="24"/>
        </w:rPr>
        <w:tab/>
        <w:t xml:space="preserve">Nabin Shyam stated that </w:t>
      </w:r>
      <w:r>
        <w:rPr>
          <w:rFonts w:cs="Aiton Script" w:ascii="Aiton Script" w:hAnsi="Aiton Script"/>
          <w:kern w:val="2"/>
          <w:sz w:val="36"/>
        </w:rPr>
        <w:t>pUsigqfa (</w:t>
      </w:r>
      <w:r>
        <w:rPr>
          <w:rFonts w:cs="Doulos SIL" w:ascii="Doulos SIL" w:hAnsi="Doulos SIL"/>
          <w:kern w:val="2"/>
          <w:sz w:val="24"/>
        </w:rPr>
        <w:t>puu¹ siŋ¹ phaa³</w:t>
      </w:r>
      <w:r>
        <w:rPr>
          <w:rFonts w:cs="Aiton Script" w:ascii="Aiton Script" w:hAnsi="Aiton Script"/>
          <w:kern w:val="2"/>
          <w:sz w:val="36"/>
        </w:rPr>
        <w:t>)</w:t>
      </w:r>
      <w:r>
        <w:rPr>
          <w:kern w:val="2"/>
          <w:sz w:val="24"/>
        </w:rPr>
        <w:t xml:space="preserve"> and </w:t>
      </w:r>
      <w:r>
        <w:rPr>
          <w:rFonts w:cs="Aiton Script" w:ascii="Aiton Script" w:hAnsi="Aiton Script"/>
          <w:kern w:val="2"/>
          <w:sz w:val="36"/>
        </w:rPr>
        <w:t>yasigqfa</w:t>
      </w:r>
      <w:r>
        <w:rPr>
          <w:kern w:val="2"/>
          <w:sz w:val="24"/>
        </w:rPr>
        <w:t xml:space="preserve"> </w:t>
      </w:r>
      <w:r>
        <w:rPr>
          <w:rFonts w:cs="Aiton Script" w:ascii="Aiton Script" w:hAnsi="Aiton Script"/>
          <w:kern w:val="2"/>
          <w:sz w:val="36"/>
        </w:rPr>
        <w:t>(</w:t>
      </w:r>
      <w:r>
        <w:rPr>
          <w:rFonts w:cs="Doulos SIL" w:ascii="Doulos SIL" w:hAnsi="Doulos SIL"/>
          <w:kern w:val="2"/>
          <w:sz w:val="24"/>
        </w:rPr>
        <w:t>yaa² siŋ¹ phaa³</w:t>
      </w:r>
      <w:r>
        <w:rPr>
          <w:rFonts w:cs="Aiton Script" w:ascii="Aiton Script" w:hAnsi="Aiton Script"/>
          <w:kern w:val="2"/>
          <w:sz w:val="36"/>
        </w:rPr>
        <w:t xml:space="preserve">) </w:t>
      </w:r>
      <w:r>
        <w:rPr>
          <w:kern w:val="2"/>
          <w:sz w:val="24"/>
        </w:rPr>
        <w:t>are the names of the god and goddess who allowed the Tai people to come down from heaven.</w:t>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pPr>
      <w:r>
        <w:rPr>
          <w:kern w:val="2"/>
          <w:sz w:val="24"/>
        </w:rPr>
        <w:t>5)</w:t>
        <w:tab/>
      </w:r>
      <w:r>
        <w:rPr>
          <w:rFonts w:cs="Phake Script" w:ascii="Phake Script" w:hAnsi="Phake Script"/>
          <w:kern w:val="2"/>
          <w:sz w:val="40"/>
        </w:rPr>
        <w:t>Aikqtgq</w:t>
        <w:tab/>
        <w:t>cE</w:t>
        <w:tab/>
        <w:t>wnq</w:t>
        <w:tab/>
        <w:t>yX</w:t>
        <w:tab/>
        <w:t>ehala</w:t>
        <w:tab/>
        <w:t>eka</w:t>
        <w:tab/>
        <w:t xml:space="preserve">figq / </w:t>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rFonts w:ascii="Doulos SIL" w:hAnsi="Doulos SIL" w:cs="Doulos SIL"/>
          <w:kern w:val="2"/>
          <w:sz w:val="24"/>
        </w:rPr>
      </w:pPr>
      <w:r>
        <w:rPr>
          <w:rFonts w:cs="Doulos SIL" w:ascii="Doulos SIL" w:hAnsi="Doulos SIL"/>
          <w:kern w:val="2"/>
          <w:sz w:val="24"/>
        </w:rPr>
        <w:tab/>
        <w:t>ik¹ tüŋ¹</w:t>
        <w:tab/>
        <w:t>caü²</w:t>
        <w:tab/>
        <w:t>wān⁶</w:t>
        <w:tab/>
        <w:t>yā⁵</w:t>
        <w:tab/>
        <w:t>hɔ¹ lā²</w:t>
        <w:tab/>
        <w:t>kɔ¹</w:t>
        <w:tab/>
        <w:t>phiŋ⁶</w:t>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kern w:val="2"/>
          <w:sz w:val="24"/>
        </w:rPr>
      </w:pPr>
      <w:r>
        <w:rPr>
          <w:kern w:val="2"/>
          <w:sz w:val="24"/>
        </w:rPr>
        <w:tab/>
        <w:t>with</w:t>
        <w:tab/>
        <w:t>heart</w:t>
        <w:tab/>
        <w:t>sweet</w:t>
        <w:tab/>
        <w:t>grandmother</w:t>
        <w:tab/>
        <w:t>Hola*</w:t>
        <w:tab/>
        <w:t>begin</w:t>
        <w:tab/>
        <w:t>do, begin**</w:t>
      </w:r>
    </w:p>
    <w:p>
      <w:pPr>
        <w:pStyle w:val="Normal"/>
        <w:tabs>
          <w:tab w:val="left" w:pos="720" w:leader="none"/>
        </w:tabs>
        <w:ind w:left="720" w:hanging="0"/>
        <w:rPr>
          <w:sz w:val="24"/>
        </w:rPr>
      </w:pPr>
      <w:r>
        <w:rPr>
          <w:sz w:val="24"/>
        </w:rPr>
        <w:t>‘</w:t>
      </w:r>
      <w:r>
        <w:rPr>
          <w:sz w:val="24"/>
        </w:rPr>
        <w:t>Together with sweet hearted grandmother Hola, they began (this custom)’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Nabin stated that </w:t>
      </w:r>
      <w:r>
        <w:rPr>
          <w:i/>
          <w:kern w:val="2"/>
          <w:sz w:val="24"/>
        </w:rPr>
        <w:t>Hola</w:t>
      </w:r>
      <w:r>
        <w:rPr>
          <w:kern w:val="2"/>
          <w:sz w:val="24"/>
        </w:rPr>
        <w:t xml:space="preserve"> was the name of Pu Singpha’s wife. The Phakes stated that the correct name is </w:t>
      </w:r>
      <w:r>
        <w:rPr>
          <w:rFonts w:cs="Phake Script" w:ascii="Phake Script" w:hAnsi="Phake Script"/>
          <w:kern w:val="2"/>
          <w:sz w:val="36"/>
        </w:rPr>
        <w:t>yaehasa</w:t>
      </w:r>
      <w:r>
        <w:rPr>
          <w:kern w:val="2"/>
          <w:sz w:val="24"/>
        </w:rPr>
        <w:t xml:space="preserve"> (</w:t>
      </w:r>
      <w:r>
        <w:rPr>
          <w:rFonts w:cs="Doulos SIL" w:ascii="Doulos SIL" w:hAnsi="Doulos SIL"/>
          <w:kern w:val="2"/>
          <w:sz w:val="24"/>
        </w:rPr>
        <w:t>yā⁵ ho⁶ sā²</w:t>
      </w:r>
      <w:r>
        <w:rPr>
          <w:kern w:val="2"/>
          <w:sz w:val="24"/>
        </w:rPr>
        <w:t>).</w:t>
      </w:r>
    </w:p>
    <w:p>
      <w:pPr>
        <w:pStyle w:val="Normal"/>
        <w:tabs>
          <w:tab w:val="left" w:pos="720" w:leader="none"/>
        </w:tabs>
        <w:rPr/>
      </w:pPr>
      <w:r>
        <w:rPr>
          <w:kern w:val="2"/>
          <w:sz w:val="24"/>
        </w:rPr>
        <w:tab/>
      </w:r>
      <w:r>
        <w:rPr>
          <w:kern w:val="2"/>
          <w:sz w:val="24"/>
          <w:szCs w:val="24"/>
        </w:rPr>
        <w:t xml:space="preserve">**  perhaps Shan </w:t>
      </w:r>
      <w:r>
        <w:rPr>
          <w:rFonts w:cs="Myanmar Text"/>
          <w:kern w:val="2"/>
          <w:sz w:val="24"/>
          <w:sz w:val="24"/>
          <w:szCs w:val="24"/>
          <w:lang w:bidi="my-MM"/>
        </w:rPr>
        <w:t>ၽႅင်</w:t>
      </w:r>
      <w:r>
        <w:rPr>
          <w:kern w:val="2"/>
          <w:sz w:val="24"/>
          <w:sz w:val="24"/>
          <w:szCs w:val="24"/>
          <w:lang w:bidi="my-MM"/>
        </w:rPr>
        <w:t xml:space="preserve"> </w:t>
      </w:r>
      <w:r>
        <w:rPr>
          <w:kern w:val="2"/>
          <w:sz w:val="24"/>
          <w:sz w:val="24"/>
          <w:szCs w:val="24"/>
        </w:rPr>
        <w:t xml:space="preserve"> ‘</w:t>
      </w:r>
      <w:r>
        <w:rPr>
          <w:kern w:val="2"/>
          <w:sz w:val="24"/>
          <w:szCs w:val="24"/>
          <w:lang w:val="id-ID"/>
        </w:rPr>
        <w:t>be placed together, placed alongside</w:t>
      </w:r>
      <w:r>
        <w:rPr>
          <w:kern w:val="2"/>
          <w:sz w:val="24"/>
          <w:szCs w:val="24"/>
        </w:rPr>
        <w:t>’ - he explains it as meaning that both Grandfather and grandmother started the work.</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rPr>
      </w:pPr>
      <w:r>
        <w:rPr>
          <w:kern w:val="2"/>
          <w:sz w:val="24"/>
        </w:rPr>
      </w:r>
      <w:bookmarkStart w:id="0" w:name="No5_1"/>
      <w:bookmarkStart w:id="1" w:name="No5_1"/>
      <w:bookmarkEnd w:id="1"/>
    </w:p>
    <w:p>
      <w:pPr>
        <w:pStyle w:val="Normal"/>
        <w:tabs>
          <w:tab w:val="left" w:pos="720" w:leader="none"/>
          <w:tab w:val="left" w:pos="1980" w:leader="none"/>
          <w:tab w:val="left" w:pos="3150" w:leader="none"/>
          <w:tab w:val="left" w:pos="4140" w:leader="none"/>
          <w:tab w:val="left" w:pos="4950" w:leader="none"/>
          <w:tab w:val="left" w:pos="5760" w:leader="none"/>
        </w:tabs>
        <w:rPr/>
      </w:pPr>
      <w:r>
        <w:rPr>
          <w:kern w:val="2"/>
          <w:sz w:val="24"/>
        </w:rPr>
        <w:t>6)</w:t>
        <w:tab/>
      </w:r>
      <w:r>
        <w:rPr>
          <w:rFonts w:cs="Phake Script" w:ascii="Phake Script" w:hAnsi="Phake Script"/>
          <w:kern w:val="2"/>
          <w:sz w:val="40"/>
        </w:rPr>
        <w:t>ginqpinq</w:t>
        <w:tab/>
        <w:t>hJgq</w:t>
        <w:tab/>
        <w:t>nnq</w:t>
        <w:tab/>
        <w:t>nj</w:t>
        <w:tab/>
        <w:t>lj</w:t>
        <w:tab/>
        <w:t>pI</w:t>
        <w:tab/>
        <w:t>fiwq</w:t>
        <w:tab/>
        <w:t xml:space="preserve">ka / </w:t>
      </w:r>
    </w:p>
    <w:p>
      <w:pPr>
        <w:pStyle w:val="Normal"/>
        <w:tabs>
          <w:tab w:val="left" w:pos="720" w:leader="none"/>
          <w:tab w:val="left" w:pos="1980" w:leader="none"/>
          <w:tab w:val="left" w:pos="3150" w:leader="none"/>
          <w:tab w:val="left" w:pos="4140" w:leader="none"/>
          <w:tab w:val="left" w:pos="4950" w:leader="none"/>
          <w:tab w:val="left" w:pos="5760" w:leader="none"/>
        </w:tabs>
        <w:rPr>
          <w:rFonts w:ascii="Doulos SIL" w:hAnsi="Doulos SIL" w:cs="Doulos SIL"/>
          <w:sz w:val="24"/>
        </w:rPr>
      </w:pPr>
      <w:r>
        <w:rPr>
          <w:rFonts w:cs="Doulos SIL" w:ascii="Doulos SIL" w:hAnsi="Doulos SIL"/>
          <w:sz w:val="24"/>
        </w:rPr>
        <w:tab/>
        <w:t>ŋin² pen²</w:t>
        <w:tab/>
        <w:t>hüŋ⁶</w:t>
        <w:tab/>
        <w:t>nān²</w:t>
        <w:tab/>
        <w:t>nai³</w:t>
        <w:tab/>
        <w:t>lāi⁶</w:t>
        <w:tab/>
        <w:t>pī²</w:t>
        <w:tab/>
        <w:t>phɛu⁶</w:t>
        <w:tab/>
        <w:t>kā¹</w:t>
      </w:r>
    </w:p>
    <w:p>
      <w:pPr>
        <w:pStyle w:val="Normal"/>
        <w:tabs>
          <w:tab w:val="left" w:pos="720" w:leader="none"/>
          <w:tab w:val="left" w:pos="1980" w:leader="none"/>
          <w:tab w:val="left" w:pos="3150" w:leader="none"/>
          <w:tab w:val="left" w:pos="4140" w:leader="none"/>
          <w:tab w:val="left" w:pos="4950" w:leader="none"/>
          <w:tab w:val="left" w:pos="5760" w:leader="none"/>
        </w:tabs>
        <w:rPr>
          <w:kern w:val="2"/>
          <w:sz w:val="24"/>
        </w:rPr>
      </w:pPr>
      <w:r>
        <w:rPr>
          <w:kern w:val="2"/>
          <w:sz w:val="24"/>
        </w:rPr>
        <w:tab/>
        <w:t>heard*</w:t>
        <w:tab/>
        <w:t>long time</w:t>
        <w:tab/>
        <w:t>long</w:t>
        <w:tab/>
        <w:t>get</w:t>
        <w:tab/>
        <w:t>many</w:t>
        <w:tab/>
        <w:t>year</w:t>
        <w:tab/>
        <w:t>exceed</w:t>
        <w:tab/>
      </w:r>
      <w:r>
        <w:rPr>
          <w:smallCaps/>
          <w:kern w:val="2"/>
          <w:sz w:val="24"/>
        </w:rPr>
        <w:t>finished</w:t>
      </w:r>
    </w:p>
    <w:p>
      <w:pPr>
        <w:pStyle w:val="Normal"/>
        <w:tabs>
          <w:tab w:val="left" w:pos="720" w:leader="none"/>
        </w:tabs>
        <w:ind w:left="720" w:hanging="0"/>
        <w:rPr>
          <w:kern w:val="2"/>
          <w:sz w:val="24"/>
        </w:rPr>
      </w:pPr>
      <w:r>
        <w:rPr>
          <w:kern w:val="2"/>
          <w:sz w:val="24"/>
        </w:rPr>
        <w:t>‘</w:t>
      </w:r>
      <w:r>
        <w:rPr>
          <w:kern w:val="2"/>
          <w:sz w:val="24"/>
        </w:rPr>
        <w:t>We have heard of this for many many years.’</w:t>
      </w:r>
    </w:p>
    <w:p>
      <w:pPr>
        <w:pStyle w:val="Normal"/>
        <w:tabs>
          <w:tab w:val="left" w:pos="720" w:leader="none"/>
        </w:tabs>
        <w:rPr>
          <w:kern w:val="2"/>
          <w:sz w:val="24"/>
        </w:rPr>
      </w:pPr>
      <w:r>
        <w:rPr>
          <w:kern w:val="2"/>
          <w:sz w:val="24"/>
        </w:rPr>
      </w:r>
    </w:p>
    <w:p>
      <w:pPr>
        <w:pStyle w:val="Normal"/>
        <w:tabs>
          <w:tab w:val="left" w:pos="720" w:leader="none"/>
        </w:tabs>
        <w:rPr/>
      </w:pPr>
      <w:r>
        <w:rPr>
          <w:sz w:val="24"/>
        </w:rPr>
        <w:t>Notes:</w:t>
        <w:tab/>
      </w:r>
      <w:r>
        <w:rPr>
          <w:sz w:val="24"/>
          <w:szCs w:val="24"/>
        </w:rPr>
        <w:t xml:space="preserve">* Nabin stated that this means ‘heard’. It is literally ‘hear-be’, but note Shan  </w:t>
      </w:r>
      <w:r>
        <w:rPr>
          <w:rFonts w:cs="Myanmar Text"/>
          <w:sz w:val="24"/>
          <w:sz w:val="24"/>
          <w:szCs w:val="24"/>
          <w:lang w:bidi="my-MM"/>
        </w:rPr>
        <w:t>ငိၼ်းပဵၼ်</w:t>
      </w:r>
      <w:r>
        <w:rPr>
          <w:sz w:val="24"/>
          <w:sz w:val="24"/>
          <w:szCs w:val="24"/>
          <w:lang w:bidi="my-MM"/>
        </w:rPr>
        <w:t xml:space="preserve"> </w:t>
      </w:r>
      <w:r>
        <w:rPr>
          <w:sz w:val="24"/>
          <w:sz w:val="24"/>
          <w:szCs w:val="24"/>
        </w:rPr>
        <w:t>‘</w:t>
      </w:r>
      <w:r>
        <w:rPr>
          <w:sz w:val="24"/>
          <w:szCs w:val="24"/>
        </w:rPr>
        <w:t>to feel, to experience, to be affected by’.</w:t>
      </w:r>
    </w:p>
    <w:p>
      <w:pPr>
        <w:pStyle w:val="Normal"/>
        <w:tabs>
          <w:tab w:val="left" w:pos="720" w:leader="none"/>
        </w:tabs>
        <w:rPr>
          <w:sz w:val="24"/>
          <w:szCs w:val="24"/>
        </w:rPr>
      </w:pPr>
      <w:r>
        <w:rPr>
          <w:sz w:val="24"/>
          <w:szCs w:val="24"/>
        </w:rPr>
      </w:r>
    </w:p>
    <w:p>
      <w:pPr>
        <w:pStyle w:val="Normal"/>
        <w:tabs>
          <w:tab w:val="left" w:pos="720" w:leader="none"/>
        </w:tabs>
        <w:rPr>
          <w:sz w:val="24"/>
        </w:rPr>
      </w:pPr>
      <w:r>
        <w:rPr>
          <w:sz w:val="24"/>
        </w:rPr>
      </w:r>
    </w:p>
    <w:p>
      <w:pPr>
        <w:pStyle w:val="Normal"/>
        <w:tabs>
          <w:tab w:val="left" w:pos="720" w:leader="none"/>
          <w:tab w:val="left" w:pos="1890" w:leader="none"/>
          <w:tab w:val="left" w:pos="2700" w:leader="none"/>
          <w:tab w:val="left" w:pos="3330" w:leader="none"/>
          <w:tab w:val="left" w:pos="4320" w:leader="none"/>
        </w:tabs>
        <w:rPr/>
      </w:pPr>
      <w:bookmarkStart w:id="2" w:name="No7"/>
      <w:bookmarkEnd w:id="2"/>
      <w:r>
        <w:rPr>
          <w:kern w:val="2"/>
          <w:sz w:val="24"/>
        </w:rPr>
        <w:t>7)</w:t>
        <w:tab/>
      </w:r>
      <w:r>
        <w:rPr>
          <w:rFonts w:cs="Phake Script" w:ascii="Phake Script" w:hAnsi="Phake Script"/>
          <w:kern w:val="2"/>
          <w:sz w:val="40"/>
        </w:rPr>
        <w:t>xnq</w:t>
        <w:tab/>
        <w:t>hotq</w:t>
        <w:tab/>
        <w:t>cU</w:t>
        <w:tab/>
        <w:t>cgqnj</w:t>
        <w:tab/>
        <w:t>mW</w:t>
        <w:tab/>
        <w:t>ya</w:t>
        <w:tab/>
        <w:t>coM</w:t>
        <w:tab/>
        <w:t xml:space="preserve">xa / </w:t>
      </w:r>
    </w:p>
    <w:p>
      <w:pPr>
        <w:pStyle w:val="Normal"/>
        <w:tabs>
          <w:tab w:val="left" w:pos="720" w:leader="none"/>
          <w:tab w:val="left" w:pos="1890" w:leader="none"/>
          <w:tab w:val="left" w:pos="270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khan⁶</w:t>
        <w:tab/>
        <w:t>hɔt⁴</w:t>
        <w:tab/>
        <w:t>cū²</w:t>
        <w:tab/>
        <w:t>cüŋ² nai⁴</w:t>
        <w:tab/>
        <w:t>mau¹</w:t>
        <w:tab/>
        <w:t>yā¹</w:t>
        <w:tab/>
        <w:t>cɔm²</w:t>
        <w:tab/>
        <w:t>khā⁶</w:t>
      </w:r>
    </w:p>
    <w:p>
      <w:pPr>
        <w:pStyle w:val="Normal"/>
        <w:tabs>
          <w:tab w:val="left" w:pos="720" w:leader="none"/>
          <w:tab w:val="left" w:pos="1890" w:leader="none"/>
          <w:tab w:val="left" w:pos="2700" w:leader="none"/>
          <w:tab w:val="left" w:pos="3330" w:leader="none"/>
          <w:tab w:val="left" w:pos="4320" w:leader="none"/>
        </w:tabs>
        <w:rPr/>
      </w:pPr>
      <w:r>
        <w:rPr>
          <w:kern w:val="2"/>
          <w:sz w:val="24"/>
        </w:rPr>
        <w:tab/>
        <w:t>up to this</w:t>
        <w:tab/>
        <w:t>arrive</w:t>
        <w:tab/>
        <w:t>time</w:t>
        <w:tab/>
        <w:t>now</w:t>
        <w:tab/>
      </w:r>
      <w:r>
        <w:rPr>
          <w:smallCaps/>
          <w:kern w:val="2"/>
          <w:sz w:val="24"/>
        </w:rPr>
        <w:t>neg</w:t>
      </w:r>
      <w:r>
        <w:rPr>
          <w:kern w:val="2"/>
          <w:sz w:val="24"/>
        </w:rPr>
        <w:tab/>
      </w:r>
      <w:r>
        <w:rPr>
          <w:smallCaps/>
          <w:kern w:val="2"/>
          <w:sz w:val="24"/>
        </w:rPr>
        <w:t>neg</w:t>
      </w:r>
      <w:r>
        <w:rPr>
          <w:kern w:val="2"/>
          <w:sz w:val="24"/>
        </w:rPr>
        <w:tab/>
        <w:t>follow</w:t>
        <w:tab/>
        <w:t>search</w:t>
      </w:r>
    </w:p>
    <w:p>
      <w:pPr>
        <w:pStyle w:val="Normal"/>
        <w:tabs>
          <w:tab w:val="left" w:pos="720" w:leader="none"/>
        </w:tabs>
        <w:ind w:left="720" w:hanging="0"/>
        <w:rPr/>
      </w:pPr>
      <w:r>
        <w:rPr>
          <w:sz w:val="24"/>
        </w:rPr>
        <w:t>‘</w:t>
      </w:r>
      <w:r>
        <w:rPr>
          <w:sz w:val="24"/>
        </w:rPr>
        <w:t>Up to this time we have not failed to follow our grandparents.’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Notes: </w:t>
      </w:r>
      <w:r>
        <w:rPr>
          <w:rFonts w:cs="Phake Script" w:ascii="Phake Script" w:hAnsi="Phake Script"/>
          <w:kern w:val="2"/>
          <w:sz w:val="36"/>
        </w:rPr>
        <w:t>ya</w:t>
      </w:r>
      <w:r>
        <w:rPr>
          <w:kern w:val="2"/>
          <w:sz w:val="24"/>
        </w:rPr>
        <w:t xml:space="preserve">  </w:t>
      </w:r>
      <w:r>
        <w:rPr>
          <w:rFonts w:cs="Doulos SIL" w:ascii="Doulos SIL" w:hAnsi="Doulos SIL"/>
          <w:i/>
          <w:kern w:val="2"/>
          <w:sz w:val="24"/>
        </w:rPr>
        <w:t>yā¹</w:t>
      </w:r>
      <w:r>
        <w:rPr>
          <w:kern w:val="2"/>
          <w:sz w:val="24"/>
        </w:rPr>
        <w:t xml:space="preserve"> is usually a prohibitive particle (as in Standard Thai), which in speech would be expressed with </w:t>
      </w:r>
      <w:r>
        <w:rPr>
          <w:rFonts w:cs="Phake Script" w:ascii="Phake Script" w:hAnsi="Phake Script"/>
          <w:kern w:val="2"/>
          <w:sz w:val="36"/>
        </w:rPr>
        <w:t>pi</w:t>
      </w:r>
      <w:r>
        <w:rPr>
          <w:kern w:val="2"/>
          <w:sz w:val="24"/>
        </w:rPr>
        <w:t xml:space="preserve"> </w:t>
      </w:r>
      <w:r>
        <w:rPr>
          <w:rFonts w:cs="Doulos SIL" w:ascii="Doulos SIL" w:hAnsi="Doulos SIL"/>
          <w:i/>
          <w:kern w:val="2"/>
          <w:sz w:val="24"/>
        </w:rPr>
        <w:t>pi¹</w:t>
      </w:r>
      <w:r>
        <w:rPr>
          <w:kern w:val="2"/>
          <w:sz w:val="24"/>
        </w:rPr>
        <w:t xml:space="preserve">. It does appear that this sentence represents a ‘double negation’ making a positive. </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the first few words are given as: </w:t>
      </w:r>
      <w:r>
        <w:rPr>
          <w:rFonts w:cs="Aiton Script" w:ascii="Aiton Script" w:hAnsi="Aiton Script"/>
          <w:kern w:val="2"/>
          <w:sz w:val="36"/>
        </w:rPr>
        <w:t>xnqhotqetacU</w:t>
      </w:r>
      <w:r>
        <w:rPr>
          <w:kern w:val="2"/>
          <w:sz w:val="24"/>
        </w:rPr>
        <w:t>.</w:t>
      </w:r>
    </w:p>
    <w:p>
      <w:pPr>
        <w:pStyle w:val="Normal"/>
        <w:tabs>
          <w:tab w:val="left" w:pos="720" w:leader="none"/>
        </w:tabs>
        <w:rPr/>
      </w:pPr>
      <w:r>
        <w:rPr>
          <w:rFonts w:cs="Aiton Script" w:ascii="Aiton Script" w:hAnsi="Aiton Script"/>
          <w:kern w:val="2"/>
          <w:sz w:val="36"/>
        </w:rPr>
        <w:tab/>
        <w:t>xnq</w:t>
        <w:tab/>
        <w:t>hotq</w:t>
        <w:tab/>
        <w:t>eta</w:t>
        <w:tab/>
        <w:t>cU</w:t>
      </w:r>
      <w:r>
        <w:rPr>
          <w:kern w:val="2"/>
          <w:sz w:val="24"/>
        </w:rPr>
        <w:t>.</w:t>
      </w:r>
    </w:p>
    <w:p>
      <w:pPr>
        <w:pStyle w:val="Normal"/>
        <w:tabs>
          <w:tab w:val="left" w:pos="720" w:leader="none"/>
        </w:tabs>
        <w:rPr>
          <w:kern w:val="2"/>
          <w:sz w:val="24"/>
        </w:rPr>
      </w:pPr>
      <w:r>
        <w:rPr>
          <w:kern w:val="2"/>
          <w:sz w:val="24"/>
        </w:rPr>
        <w:tab/>
      </w:r>
      <w:r>
        <w:rPr>
          <w:rFonts w:cs="Doulos SIL" w:ascii="Doulos SIL" w:hAnsi="Doulos SIL"/>
          <w:kern w:val="2"/>
          <w:sz w:val="24"/>
        </w:rPr>
        <w:t>khan⁶</w:t>
        <w:tab/>
        <w:t>hɔt⁵</w:t>
        <w:tab/>
        <w:t>tɔ⁵</w:t>
        <w:tab/>
        <w:t>cū²</w:t>
      </w:r>
    </w:p>
    <w:p>
      <w:pPr>
        <w:pStyle w:val="Normal"/>
        <w:tabs>
          <w:tab w:val="left" w:pos="720" w:leader="none"/>
        </w:tabs>
        <w:rPr/>
      </w:pPr>
      <w:r>
        <w:rPr>
          <w:kern w:val="2"/>
          <w:sz w:val="24"/>
        </w:rPr>
        <w:tab/>
        <w:t>up to</w:t>
        <w:tab/>
        <w:t>arrive</w:t>
        <w:tab/>
      </w:r>
      <w:r>
        <w:rPr>
          <w:smallCaps/>
          <w:kern w:val="2"/>
          <w:sz w:val="24"/>
        </w:rPr>
        <w:t>prt</w:t>
      </w:r>
      <w:r>
        <w:rPr>
          <w:kern w:val="2"/>
          <w:sz w:val="24"/>
        </w:rPr>
        <w:tab/>
        <w:t>time</w:t>
      </w:r>
    </w:p>
    <w:p>
      <w:pPr>
        <w:pStyle w:val="Normal"/>
        <w:tabs>
          <w:tab w:val="left" w:pos="720" w:leader="none"/>
        </w:tabs>
        <w:ind w:left="720" w:hanging="0"/>
        <w:rPr>
          <w:kern w:val="2"/>
          <w:sz w:val="24"/>
        </w:rPr>
      </w:pPr>
      <w:r>
        <w:rPr>
          <w:kern w:val="2"/>
          <w:sz w:val="24"/>
        </w:rPr>
        <w:t>‘</w:t>
      </w:r>
      <w:r>
        <w:rPr>
          <w:kern w:val="2"/>
          <w:sz w:val="24"/>
        </w:rPr>
        <w:t>up to this present time...’</w:t>
      </w:r>
    </w:p>
    <w:p>
      <w:pPr>
        <w:pStyle w:val="Normal"/>
        <w:tabs>
          <w:tab w:val="left" w:pos="720" w:leader="none"/>
        </w:tabs>
        <w:rPr/>
      </w:pPr>
      <w:r>
        <w:rPr>
          <w:kern w:val="2"/>
          <w:sz w:val="24"/>
        </w:rPr>
        <w:t xml:space="preserve">Banchob (1987) notes </w:t>
      </w:r>
      <w:r>
        <w:rPr>
          <w:rFonts w:cs="Doulos SIL" w:ascii="Doulos SIL" w:hAnsi="Doulos SIL"/>
          <w:i/>
          <w:kern w:val="2"/>
          <w:sz w:val="24"/>
        </w:rPr>
        <w:t xml:space="preserve">khan⁶ tɔ⁵ mə⁴ nan⁴ </w:t>
      </w:r>
      <w:r>
        <w:rPr>
          <w:kern w:val="2"/>
          <w:sz w:val="24"/>
        </w:rPr>
        <w:t>‘At that time (bookish)’</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8)</w:t>
        <w:tab/>
      </w:r>
      <w:r>
        <w:rPr>
          <w:rFonts w:cs="Phake Script" w:ascii="Phake Script" w:hAnsi="Phake Script"/>
          <w:kern w:val="2"/>
          <w:sz w:val="40"/>
        </w:rPr>
        <w:t>tgqka</w:t>
        <w:tab/>
        <w:t>eta</w:t>
        <w:tab/>
        <w:t>lukq</w:t>
        <w:tab/>
        <w:t>Aik</w:t>
        <w:tab/>
        <w:t>eta</w:t>
        <w:tab/>
        <w:t xml:space="preserve">ln / </w:t>
      </w:r>
    </w:p>
    <w:p>
      <w:pPr>
        <w:pStyle w:val="Normal"/>
        <w:tabs>
          <w:tab w:val="left" w:pos="720" w:leader="none"/>
          <w:tab w:val="left" w:pos="1890" w:leader="none"/>
          <w:tab w:val="left" w:pos="2700" w:leader="none"/>
          <w:tab w:val="left" w:pos="3510" w:leader="none"/>
          <w:tab w:val="left" w:pos="4320" w:leader="none"/>
        </w:tabs>
        <w:rPr/>
      </w:pPr>
      <w:r>
        <w:rPr>
          <w:rFonts w:cs="Doulos SIL" w:ascii="Doulos SIL" w:hAnsi="Doulos SIL"/>
          <w:kern w:val="2"/>
          <w:sz w:val="24"/>
        </w:rPr>
        <w:tab/>
        <w:t>tüŋ¹ kā¹</w:t>
        <w:tab/>
        <w:t>tɔ¹</w:t>
        <w:tab/>
        <w:t>luk⁴</w:t>
        <w:tab/>
        <w:t>ik¹</w:t>
        <w:tab/>
        <w:t>tɔ¹</w:t>
        <w:tab/>
        <w:t>lān⁶</w:t>
        <w:tab/>
      </w:r>
    </w:p>
    <w:p>
      <w:pPr>
        <w:pStyle w:val="Normal"/>
        <w:tabs>
          <w:tab w:val="left" w:pos="720" w:leader="none"/>
          <w:tab w:val="left" w:pos="1890" w:leader="none"/>
          <w:tab w:val="left" w:pos="2700" w:leader="none"/>
          <w:tab w:val="left" w:pos="3510" w:leader="none"/>
          <w:tab w:val="left" w:pos="4320" w:leader="none"/>
        </w:tabs>
        <w:rPr/>
      </w:pPr>
      <w:r>
        <w:rPr>
          <w:kern w:val="2"/>
          <w:sz w:val="24"/>
        </w:rPr>
        <w:tab/>
        <w:t>all</w:t>
        <w:tab/>
        <w:t>until</w:t>
        <w:tab/>
        <w:t>child</w:t>
        <w:tab/>
        <w:t>also</w:t>
        <w:tab/>
        <w:t>until</w:t>
        <w:tab/>
        <w:t>grandchild</w:t>
      </w:r>
    </w:p>
    <w:p>
      <w:pPr>
        <w:pStyle w:val="Normal"/>
        <w:tabs>
          <w:tab w:val="left" w:pos="720" w:leader="none"/>
        </w:tabs>
        <w:ind w:left="720" w:hanging="0"/>
        <w:rPr>
          <w:sz w:val="24"/>
        </w:rPr>
      </w:pPr>
      <w:r>
        <w:rPr>
          <w:sz w:val="24"/>
        </w:rPr>
        <w:t>‘</w:t>
      </w:r>
      <w:r>
        <w:rPr>
          <w:sz w:val="24"/>
        </w:rPr>
        <w:t>Even unto the generations of the children and grandchildren.’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Notes: </w:t>
        <w:tab/>
      </w:r>
      <w:r>
        <w:rPr>
          <w:rFonts w:cs="Aiton Script" w:ascii="Aiton Script" w:hAnsi="Aiton Script"/>
          <w:kern w:val="2"/>
          <w:sz w:val="36"/>
        </w:rPr>
        <w:t xml:space="preserve">tgqka </w:t>
      </w:r>
      <w:r>
        <w:rPr>
          <w:kern w:val="2"/>
          <w:sz w:val="24"/>
        </w:rPr>
        <w:t>omitted in the Aiton version.</w:t>
      </w:r>
    </w:p>
    <w:p>
      <w:pPr>
        <w:pStyle w:val="Normal"/>
        <w:tabs>
          <w:tab w:val="left" w:pos="720" w:leader="none"/>
        </w:tabs>
        <w:rPr/>
      </w:pPr>
      <w:r>
        <w:rPr>
          <w:kern w:val="2"/>
          <w:sz w:val="24"/>
        </w:rPr>
        <w:tab/>
        <w:t>*</w:t>
      </w:r>
      <w:r>
        <w:rPr>
          <w:rFonts w:cs="Phake Script" w:ascii="Phake Script" w:hAnsi="Phake Script"/>
          <w:kern w:val="2"/>
          <w:sz w:val="36"/>
        </w:rPr>
        <w:t>eta</w:t>
      </w:r>
      <w:r>
        <w:rPr>
          <w:kern w:val="2"/>
          <w:sz w:val="24"/>
        </w:rPr>
        <w:t xml:space="preserve"> is given as </w:t>
      </w:r>
      <w:r>
        <w:rPr>
          <w:rFonts w:cs="Phake Script" w:ascii="Phake Script" w:hAnsi="Phake Script"/>
          <w:kern w:val="2"/>
          <w:sz w:val="36"/>
        </w:rPr>
        <w:t>tUwq</w:t>
      </w:r>
      <w:r>
        <w:rPr>
          <w:kern w:val="2"/>
          <w:sz w:val="24"/>
        </w:rPr>
        <w:t xml:space="preserve"> in the MS and was read as </w:t>
      </w:r>
      <w:r>
        <w:rPr>
          <w:rFonts w:cs="Doulos SIL" w:ascii="Doulos SIL" w:hAnsi="Doulos SIL"/>
          <w:i/>
          <w:kern w:val="2"/>
          <w:sz w:val="24"/>
        </w:rPr>
        <w:t>to²</w:t>
      </w:r>
      <w:r>
        <w:rPr>
          <w:kern w:val="2"/>
          <w:sz w:val="24"/>
        </w:rPr>
        <w:t xml:space="preserve"> ‘body’ by Nabin Shyam. It is written </w:t>
      </w:r>
      <w:r>
        <w:rPr>
          <w:rFonts w:cs="Phake Script" w:ascii="Phake Script" w:hAnsi="Phake Script"/>
          <w:kern w:val="2"/>
          <w:sz w:val="36"/>
        </w:rPr>
        <w:t>tU</w:t>
      </w:r>
      <w:r>
        <w:rPr>
          <w:kern w:val="2"/>
          <w:sz w:val="24"/>
        </w:rPr>
        <w:t xml:space="preserve"> in the Phake version belonging to Aithown Che, but he and Yenow Than felt the reading should be </w:t>
      </w:r>
      <w:r>
        <w:rPr>
          <w:rFonts w:cs="Phake Script" w:ascii="Phake Script" w:hAnsi="Phake Script"/>
          <w:kern w:val="2"/>
          <w:sz w:val="36"/>
        </w:rPr>
        <w:t>etalukqetalnq</w:t>
      </w:r>
      <w:r>
        <w:rPr>
          <w:kern w:val="2"/>
          <w:sz w:val="24"/>
        </w:rPr>
        <w:t xml:space="preserve"> </w:t>
      </w:r>
      <w:r>
        <w:rPr>
          <w:rFonts w:cs="Doulos SIL" w:ascii="Doulos SIL" w:hAnsi="Doulos SIL"/>
          <w:kern w:val="2"/>
          <w:sz w:val="24"/>
        </w:rPr>
        <w:t xml:space="preserve"> tɔ¹ luk⁴ tɔ¹ lān⁶ </w:t>
      </w:r>
      <w:r>
        <w:rPr>
          <w:kern w:val="2"/>
          <w:sz w:val="24"/>
        </w:rPr>
        <w:t>‘up to the generation of the children and grandchildren’. Note Sha</w:t>
      </w:r>
      <w:r>
        <w:rPr>
          <w:kern w:val="2"/>
          <w:sz w:val="24"/>
          <w:szCs w:val="24"/>
        </w:rPr>
        <w:t xml:space="preserve">n </w:t>
      </w:r>
      <w:r>
        <w:rPr>
          <w:rFonts w:cs="Myanmar Text"/>
          <w:kern w:val="2"/>
          <w:sz w:val="24"/>
          <w:sz w:val="24"/>
          <w:szCs w:val="24"/>
          <w:lang w:bidi="my-MM"/>
        </w:rPr>
        <w:t>တေႃႇ</w:t>
      </w:r>
      <w:r>
        <w:rPr>
          <w:kern w:val="2"/>
          <w:sz w:val="24"/>
          <w:sz w:val="24"/>
          <w:szCs w:val="24"/>
          <w:lang w:bidi="my-MM"/>
        </w:rPr>
        <w:t xml:space="preserve"> </w:t>
      </w:r>
      <w:r>
        <w:rPr>
          <w:kern w:val="2"/>
          <w:sz w:val="24"/>
          <w:sz w:val="24"/>
        </w:rPr>
        <w:t>‘</w:t>
      </w:r>
      <w:r>
        <w:rPr>
          <w:kern w:val="2"/>
          <w:sz w:val="24"/>
        </w:rPr>
        <w:t>until’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pPr>
      <w:r>
        <w:rPr>
          <w:kern w:val="2"/>
          <w:sz w:val="24"/>
        </w:rPr>
        <w:t>9)</w:t>
        <w:tab/>
      </w:r>
      <w:r>
        <w:rPr>
          <w:rFonts w:cs="Phake Script" w:ascii="Phake Script" w:hAnsi="Phake Script"/>
          <w:kern w:val="2"/>
          <w:sz w:val="40"/>
        </w:rPr>
        <w:t>tk</w:t>
        <w:tab/>
        <w:t>ma</w:t>
        <w:tab/>
        <w:t>ecaa</w:t>
        <w:tab/>
        <w:t>xun</w:t>
        <w:tab/>
        <w:t>sig</w:t>
        <w:tab/>
        <w:t>wn</w:t>
        <w:tab/>
        <w:t>pk</w:t>
        <w:tab/>
        <w:t xml:space="preserve">lW / </w:t>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tak¹</w:t>
        <w:tab/>
        <w:t>mā²</w:t>
        <w:tab/>
        <w:t>cɔ² cɔ²</w:t>
        <w:tab/>
        <w:t>khon⁴</w:t>
        <w:tab/>
        <w:t>seŋ⁶</w:t>
        <w:tab/>
        <w:t>wān⁶</w:t>
        <w:tab/>
        <w:t>pāk¹</w:t>
        <w:tab/>
        <w:t>lau⁵</w:t>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pPr>
      <w:r>
        <w:rPr>
          <w:kern w:val="2"/>
          <w:sz w:val="24"/>
        </w:rPr>
        <w:tab/>
        <w:t>will</w:t>
        <w:tab/>
        <w:t>come</w:t>
        <w:tab/>
      </w:r>
      <w:r>
        <w:rPr>
          <w:smallCaps/>
          <w:kern w:val="2"/>
          <w:sz w:val="24"/>
        </w:rPr>
        <w:t>onom</w:t>
      </w:r>
      <w:r>
        <w:rPr>
          <w:kern w:val="2"/>
          <w:sz w:val="24"/>
        </w:rPr>
        <w:t>*</w:t>
        <w:tab/>
        <w:t>mix</w:t>
        <w:tab/>
        <w:t>sound</w:t>
        <w:tab/>
        <w:t>sweet</w:t>
        <w:tab/>
        <w:t>mouth</w:t>
        <w:tab/>
        <w:t>to tell</w:t>
      </w:r>
    </w:p>
    <w:p>
      <w:pPr>
        <w:pStyle w:val="Normal"/>
        <w:tabs>
          <w:tab w:val="left" w:pos="720" w:leader="none"/>
        </w:tabs>
        <w:ind w:left="720" w:hanging="0"/>
        <w:rPr/>
      </w:pPr>
      <w:r>
        <w:rPr>
          <w:kern w:val="2"/>
          <w:sz w:val="24"/>
        </w:rPr>
        <w:t>‘</w:t>
      </w:r>
      <w:r>
        <w:rPr>
          <w:kern w:val="2"/>
          <w:sz w:val="24"/>
        </w:rPr>
        <w:t>The time has come to mix these sweet sounds and tell them.’</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pPr>
      <w:r>
        <w:rPr>
          <w:kern w:val="2"/>
          <w:sz w:val="24"/>
        </w:rPr>
        <w:t>10)</w:t>
        <w:tab/>
      </w:r>
      <w:r>
        <w:rPr>
          <w:rFonts w:cs="Phake Script" w:ascii="Phake Script" w:hAnsi="Phake Script"/>
          <w:kern w:val="2"/>
          <w:sz w:val="40"/>
        </w:rPr>
        <w:t>etanj</w:t>
        <w:tab/>
        <w:t>xonq</w:t>
        <w:tab/>
        <w:t>wgq</w:t>
        <w:tab/>
        <w:t>lnq</w:t>
        <w:tab/>
        <w:t>pigq</w:t>
        <w:tab/>
        <w:t>kX</w:t>
        <w:tab/>
        <w:t>nE</w:t>
        <w:tab/>
        <w:t>mW</w:t>
        <w:tab/>
        <w:t xml:space="preserve">cigq / </w:t>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rFonts w:ascii="Doulos SIL" w:hAnsi="Doulos SIL" w:cs="Doulos SIL"/>
          <w:kern w:val="2"/>
          <w:sz w:val="24"/>
        </w:rPr>
      </w:pPr>
      <w:r>
        <w:rPr>
          <w:rFonts w:cs="Doulos SIL" w:ascii="Doulos SIL" w:hAnsi="Doulos SIL"/>
          <w:kern w:val="2"/>
          <w:sz w:val="24"/>
        </w:rPr>
        <w:tab/>
        <w:t>tɔ¹ nai⁴</w:t>
        <w:tab/>
        <w:t>khɔn⁶</w:t>
        <w:tab/>
        <w:t>waŋ¹</w:t>
        <w:tab/>
        <w:t>lān⁶</w:t>
        <w:tab/>
        <w:t>paiŋ²</w:t>
        <w:tab/>
        <w:t>kā¹</w:t>
        <w:tab/>
        <w:t>naü⁶</w:t>
        <w:tab/>
        <w:t>mau¹</w:t>
        <w:tab/>
        <w:t>caiŋ⁵</w:t>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pPr>
      <w:r>
        <w:rPr>
          <w:kern w:val="2"/>
          <w:sz w:val="24"/>
        </w:rPr>
        <w:tab/>
        <w:t>until now</w:t>
        <w:tab/>
        <w:t>soul</w:t>
        <w:tab/>
        <w:t>confused</w:t>
        <w:tab/>
        <w:t>grandchild</w:t>
        <w:tab/>
        <w:t>love</w:t>
        <w:tab/>
        <w:t>go</w:t>
        <w:tab/>
        <w:t>where</w:t>
        <w:tab/>
      </w:r>
      <w:r>
        <w:rPr>
          <w:smallCaps/>
          <w:kern w:val="2"/>
          <w:sz w:val="24"/>
        </w:rPr>
        <w:t>neg</w:t>
      </w:r>
      <w:r>
        <w:rPr>
          <w:kern w:val="2"/>
          <w:sz w:val="24"/>
        </w:rPr>
        <w:tab/>
        <w:t>know</w:t>
      </w:r>
    </w:p>
    <w:p>
      <w:pPr>
        <w:pStyle w:val="Normal"/>
        <w:tabs>
          <w:tab w:val="left" w:pos="720" w:leader="none"/>
        </w:tabs>
        <w:ind w:left="720" w:hanging="0"/>
        <w:rPr/>
      </w:pPr>
      <w:r>
        <w:rPr>
          <w:sz w:val="24"/>
        </w:rPr>
        <w:t>‘</w:t>
      </w:r>
      <w:r>
        <w:rPr>
          <w:sz w:val="24"/>
        </w:rPr>
        <w:t xml:space="preserve">Now the troubled </w:t>
      </w:r>
      <w:r>
        <w:rPr>
          <w:i/>
          <w:sz w:val="24"/>
        </w:rPr>
        <w:t xml:space="preserve">khon </w:t>
      </w:r>
      <w:r>
        <w:rPr>
          <w:sz w:val="24"/>
        </w:rPr>
        <w:t>of our beloved grandchild is lost, we do not know where it has gone.’</w:t>
      </w:r>
    </w:p>
    <w:p>
      <w:pPr>
        <w:pStyle w:val="Normal"/>
        <w:tabs>
          <w:tab w:val="left" w:pos="720" w:leader="none"/>
        </w:tabs>
        <w:rPr>
          <w:kern w:val="2"/>
          <w:sz w:val="24"/>
        </w:rPr>
      </w:pPr>
      <w:r>
        <w:rPr>
          <w:kern w:val="2"/>
          <w:sz w:val="24"/>
        </w:rPr>
      </w:r>
    </w:p>
    <w:p>
      <w:pPr>
        <w:pStyle w:val="Normal"/>
        <w:tabs>
          <w:tab w:val="left" w:pos="720" w:leader="none"/>
        </w:tabs>
        <w:rPr>
          <w:kern w:val="2"/>
          <w:sz w:val="24"/>
          <w:szCs w:val="24"/>
          <w:lang w:val="id-ID"/>
        </w:rPr>
      </w:pPr>
      <w:r>
        <w:rPr>
          <w:kern w:val="2"/>
          <w:sz w:val="24"/>
        </w:rPr>
        <w:t xml:space="preserve">Note: </w:t>
      </w:r>
      <w:r>
        <w:rPr>
          <w:kern w:val="2"/>
          <w:sz w:val="24"/>
          <w:szCs w:val="24"/>
        </w:rPr>
        <w:tab/>
        <w:t xml:space="preserve">Sao Tern Moeng (1995:68) translates </w:t>
      </w:r>
      <w:r>
        <w:rPr>
          <w:rFonts w:cs="Myanmar Text"/>
          <w:kern w:val="2"/>
          <w:sz w:val="24"/>
          <w:sz w:val="24"/>
          <w:szCs w:val="24"/>
          <w:lang w:bidi="my-MM"/>
        </w:rPr>
        <w:t>ၶွၼ်</w:t>
      </w:r>
      <w:r>
        <w:rPr>
          <w:kern w:val="2"/>
          <w:sz w:val="24"/>
          <w:sz w:val="24"/>
          <w:szCs w:val="24"/>
          <w:lang w:bidi="my-MM"/>
        </w:rPr>
        <w:t xml:space="preserve"> </w:t>
      </w:r>
      <w:r>
        <w:rPr>
          <w:kern w:val="2"/>
          <w:sz w:val="24"/>
          <w:szCs w:val="24"/>
        </w:rPr>
        <w:t xml:space="preserve">as ‘fairy or spirit attached to a person from birth, similar to a guardian angel’, and offers an alternative spelling </w:t>
      </w:r>
      <w:r>
        <w:rPr>
          <w:rFonts w:cs="Myanmar Text"/>
          <w:kern w:val="2"/>
          <w:sz w:val="24"/>
          <w:sz w:val="24"/>
          <w:szCs w:val="24"/>
          <w:lang w:bidi="my-MM"/>
        </w:rPr>
        <w:t>ၶႂၼ်</w:t>
      </w:r>
      <w:r>
        <w:rPr>
          <w:kern w:val="2"/>
          <w:sz w:val="24"/>
          <w:szCs w:val="24"/>
        </w:rPr>
        <w:t xml:space="preserve">. She also refers to the </w:t>
      </w:r>
      <w:r>
        <w:rPr>
          <w:rFonts w:cs="Myanmar Text"/>
          <w:kern w:val="2"/>
          <w:sz w:val="24"/>
          <w:sz w:val="24"/>
          <w:szCs w:val="24"/>
          <w:lang w:bidi="my-MM"/>
        </w:rPr>
        <w:t>ၶွင်ႈ</w:t>
      </w:r>
      <w:r>
        <w:rPr>
          <w:kern w:val="2"/>
          <w:sz w:val="24"/>
          <w:sz w:val="24"/>
          <w:szCs w:val="24"/>
          <w:lang w:bidi="my-MM"/>
        </w:rPr>
        <w:t xml:space="preserve"> </w:t>
      </w:r>
      <w:r>
        <w:rPr>
          <w:rFonts w:cs="Myanmar Text"/>
          <w:kern w:val="2"/>
          <w:sz w:val="24"/>
          <w:sz w:val="24"/>
          <w:szCs w:val="24"/>
          <w:lang w:bidi="my-MM"/>
        </w:rPr>
        <w:t>ၶႆႇ</w:t>
      </w:r>
      <w:r>
        <w:rPr>
          <w:kern w:val="2"/>
          <w:sz w:val="24"/>
          <w:sz w:val="24"/>
          <w:szCs w:val="24"/>
        </w:rPr>
        <w:t xml:space="preserve"> </w:t>
      </w:r>
      <w:r>
        <w:rPr>
          <w:kern w:val="2"/>
          <w:sz w:val="24"/>
          <w:sz w:val="24"/>
          <w:szCs w:val="24"/>
          <w:lang w:val="id-ID"/>
        </w:rPr>
        <w:t>“</w:t>
      </w:r>
      <w:r>
        <w:rPr>
          <w:kern w:val="2"/>
          <w:sz w:val="24"/>
          <w:szCs w:val="24"/>
        </w:rPr>
        <w:t xml:space="preserve">basket and its content. </w:t>
      </w:r>
      <w:r>
        <w:rPr>
          <w:i/>
          <w:iCs/>
          <w:kern w:val="2"/>
          <w:sz w:val="24"/>
          <w:szCs w:val="24"/>
        </w:rPr>
        <w:t>viz.</w:t>
      </w:r>
      <w:r>
        <w:rPr>
          <w:kern w:val="2"/>
          <w:sz w:val="24"/>
          <w:szCs w:val="24"/>
        </w:rPr>
        <w:t xml:space="preserve"> two bundles of salt, two of tea, two bunches of bananas, two bracelets and two hands of thread used as a wedding gift to a bride; </w:t>
      </w:r>
      <w:r>
        <w:rPr>
          <w:i/>
          <w:iCs/>
          <w:kern w:val="2"/>
          <w:sz w:val="24"/>
          <w:szCs w:val="24"/>
        </w:rPr>
        <w:t>also</w:t>
      </w:r>
      <w:r>
        <w:rPr>
          <w:kern w:val="2"/>
          <w:sz w:val="24"/>
          <w:szCs w:val="24"/>
        </w:rPr>
        <w:t xml:space="preserve"> as an offering to spirits and to call back a fairy when a person is very ill or shocked into a daze. </w:t>
      </w:r>
      <w:r>
        <w:rPr>
          <w:rFonts w:cs="Myanmar Text"/>
          <w:kern w:val="2"/>
          <w:sz w:val="24"/>
          <w:sz w:val="24"/>
          <w:szCs w:val="24"/>
          <w:lang w:bidi="my-MM"/>
        </w:rPr>
        <w:t>ႁွင်ႉၶွၼ်</w:t>
      </w:r>
      <w:r>
        <w:rPr>
          <w:kern w:val="2"/>
          <w:sz w:val="24"/>
          <w:sz w:val="24"/>
          <w:szCs w:val="24"/>
          <w:lang w:bidi="my-MM"/>
        </w:rPr>
        <w:t xml:space="preserve"> </w:t>
      </w:r>
      <w:r>
        <w:rPr>
          <w:kern w:val="2"/>
          <w:sz w:val="24"/>
          <w:szCs w:val="24"/>
        </w:rPr>
        <w:t xml:space="preserve">, </w:t>
      </w:r>
      <w:r>
        <w:rPr>
          <w:rFonts w:cs="Myanmar Text"/>
          <w:kern w:val="2"/>
          <w:sz w:val="24"/>
          <w:sz w:val="24"/>
          <w:szCs w:val="24"/>
          <w:lang w:bidi="my-MM"/>
        </w:rPr>
        <w:t>ႁပ်ႉၶွၼ်</w:t>
      </w:r>
      <w:r>
        <w:rPr>
          <w:kern w:val="2"/>
          <w:sz w:val="24"/>
          <w:sz w:val="24"/>
          <w:szCs w:val="24"/>
        </w:rPr>
        <w:t xml:space="preserve"> </w:t>
      </w:r>
      <w:r>
        <w:rPr>
          <w:kern w:val="2"/>
          <w:sz w:val="24"/>
          <w:szCs w:val="24"/>
        </w:rPr>
        <w:t>(an ancient custom).</w:t>
      </w:r>
      <w:r>
        <w:rPr>
          <w:kern w:val="2"/>
          <w:sz w:val="24"/>
          <w:szCs w:val="24"/>
          <w:lang w:val="id-ID"/>
        </w:rPr>
        <w:t>”</w:t>
      </w:r>
    </w:p>
    <w:p>
      <w:pPr>
        <w:pStyle w:val="Normal"/>
        <w:tabs>
          <w:tab w:val="left" w:pos="720" w:leader="none"/>
        </w:tabs>
        <w:rPr>
          <w:kern w:val="2"/>
          <w:sz w:val="24"/>
          <w:szCs w:val="24"/>
          <w:lang w:val="id-ID"/>
        </w:rPr>
      </w:pPr>
      <w:r>
        <w:rPr>
          <w:kern w:val="2"/>
          <w:sz w:val="24"/>
          <w:szCs w:val="24"/>
          <w:lang w:val="id-ID"/>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w:t>
      </w:r>
      <w:r>
        <w:rPr>
          <w:rFonts w:cs="Phake Script" w:ascii="Phake Script" w:hAnsi="Phake Script"/>
          <w:kern w:val="2"/>
          <w:sz w:val="40"/>
        </w:rPr>
        <w:tab/>
        <w:t>pa</w:t>
        <w:tab/>
        <w:t>hE</w:t>
        <w:tab/>
        <w:t>xj</w:t>
        <w:tab/>
        <w:t>yU</w:t>
        <w:tab/>
        <w:t>ca</w:t>
        <w:tab/>
        <w:t>nW</w:t>
        <w:tab/>
        <w:t>vig</w:t>
        <w:tab/>
        <w:t>cE</w:t>
        <w:tab/>
        <w:t xml:space="preserve">yuM / </w:t>
      </w:r>
    </w:p>
    <w:p>
      <w:pPr>
        <w:pStyle w:val="Normal"/>
        <w:tabs>
          <w:tab w:val="left" w:pos="720" w:leader="none"/>
        </w:tabs>
        <w:rPr>
          <w:rFonts w:ascii="Doulos SIL" w:hAnsi="Doulos SIL" w:cs="Doulos SIL"/>
          <w:kern w:val="2"/>
          <w:sz w:val="24"/>
        </w:rPr>
      </w:pPr>
      <w:r>
        <w:rPr>
          <w:rFonts w:cs="Doulos SIL" w:ascii="Doulos SIL" w:hAnsi="Doulos SIL"/>
          <w:kern w:val="2"/>
          <w:sz w:val="24"/>
        </w:rPr>
        <w:tab/>
        <w:t>pā²</w:t>
        <w:tab/>
        <w:t>haɯ³</w:t>
        <w:tab/>
        <w:t>khai³</w:t>
        <w:tab/>
        <w:t>yū¹</w:t>
        <w:tab/>
        <w:t>cā⁴</w:t>
        <w:tab/>
        <w:t>nāu⁶</w:t>
        <w:tab/>
        <w:t>thaiŋ³</w:t>
        <w:tab/>
        <w:t>caü²</w:t>
        <w:tab/>
        <w:t>yum³</w:t>
      </w:r>
    </w:p>
    <w:p>
      <w:pPr>
        <w:pStyle w:val="Normal"/>
        <w:tabs>
          <w:tab w:val="left" w:pos="720" w:leader="none"/>
        </w:tabs>
        <w:rPr/>
      </w:pPr>
      <w:r>
        <w:rPr>
          <w:kern w:val="2"/>
          <w:sz w:val="24"/>
        </w:rPr>
        <w:tab/>
        <w:t>with*</w:t>
        <w:tab/>
        <w:t>allow</w:t>
        <w:tab/>
        <w:t>sick</w:t>
        <w:tab/>
        <w:t>stay</w:t>
        <w:tab/>
        <w:t>bad</w:t>
        <w:tab/>
        <w:t>cold</w:t>
        <w:tab/>
        <w:t>more</w:t>
        <w:tab/>
        <w:t>heart</w:t>
        <w:tab/>
        <w:t>disturbed</w:t>
      </w:r>
    </w:p>
    <w:p>
      <w:pPr>
        <w:pStyle w:val="Normal"/>
        <w:tabs>
          <w:tab w:val="left" w:pos="720" w:leader="none"/>
        </w:tabs>
        <w:ind w:left="720" w:hanging="0"/>
        <w:rPr>
          <w:kern w:val="2"/>
          <w:sz w:val="24"/>
        </w:rPr>
      </w:pPr>
      <w:r>
        <w:rPr>
          <w:kern w:val="2"/>
          <w:sz w:val="24"/>
        </w:rPr>
        <w:t>‘</w:t>
      </w:r>
      <w:r>
        <w:rPr>
          <w:kern w:val="2"/>
          <w:sz w:val="24"/>
        </w:rPr>
        <w:t>He is feverish, very cold and disturbed in his heart.’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w:t>
      </w:r>
      <w:r>
        <w:rPr>
          <w:kern w:val="2"/>
          <w:sz w:val="24"/>
          <w:szCs w:val="24"/>
        </w:rPr>
        <w:t xml:space="preserve">There was some discussion about this word. Nabin Shyam read it as </w:t>
      </w:r>
      <w:r>
        <w:rPr>
          <w:rFonts w:cs="Doulos SIL" w:ascii="Doulos SIL" w:hAnsi="Doulos SIL"/>
          <w:i/>
          <w:kern w:val="2"/>
          <w:sz w:val="24"/>
          <w:szCs w:val="24"/>
        </w:rPr>
        <w:t>pa²</w:t>
      </w:r>
      <w:r>
        <w:rPr>
          <w:kern w:val="2"/>
          <w:sz w:val="24"/>
          <w:szCs w:val="24"/>
        </w:rPr>
        <w:t xml:space="preserve"> ‘to carry (the fever). Aithown Che Chakap stated that it meant with, which is suggested by Shan </w:t>
      </w:r>
      <w:r>
        <w:rPr>
          <w:rFonts w:cs="Myanmar Text"/>
          <w:kern w:val="2"/>
          <w:sz w:val="24"/>
          <w:szCs w:val="24"/>
          <w:lang w:bidi="my-MM"/>
        </w:rPr>
        <w:t xml:space="preserve"> </w:t>
      </w:r>
      <w:r>
        <w:rPr>
          <w:rFonts w:cs="Myanmar Text"/>
          <w:kern w:val="2"/>
          <w:sz w:val="24"/>
          <w:sz w:val="24"/>
          <w:szCs w:val="24"/>
          <w:lang w:bidi="my-MM"/>
        </w:rPr>
        <w:t>ပႃး</w:t>
      </w:r>
      <w:r>
        <w:rPr>
          <w:kern w:val="2"/>
          <w:sz w:val="24"/>
          <w:sz w:val="24"/>
          <w:szCs w:val="24"/>
          <w:lang w:bidi="my-MM"/>
        </w:rPr>
        <w:t xml:space="preserve"> </w:t>
      </w:r>
      <w:r>
        <w:rPr>
          <w:kern w:val="2"/>
          <w:sz w:val="24"/>
          <w:sz w:val="24"/>
          <w:szCs w:val="24"/>
        </w:rPr>
        <w:t>‘</w:t>
      </w:r>
      <w:r>
        <w:rPr>
          <w:kern w:val="2"/>
          <w:sz w:val="24"/>
          <w:szCs w:val="24"/>
        </w:rPr>
        <w:t>be with, have with’, in itself possibly related to the word for ‘carry’. The Phake pandits s</w:t>
      </w:r>
      <w:r>
        <w:rPr>
          <w:kern w:val="2"/>
          <w:sz w:val="24"/>
        </w:rPr>
        <w:t xml:space="preserve">uggested that it might better be read as </w:t>
      </w:r>
      <w:r>
        <w:rPr>
          <w:rFonts w:cs="Phake Script" w:ascii="Phake Script" w:hAnsi="Phake Script"/>
          <w:kern w:val="2"/>
          <w:sz w:val="36"/>
        </w:rPr>
        <w:t>epa</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pPr>
      <w:r>
        <w:rPr>
          <w:kern w:val="2"/>
          <w:sz w:val="24"/>
        </w:rPr>
        <w:t>12)</w:t>
        <w:tab/>
      </w:r>
      <w:r>
        <w:rPr>
          <w:rFonts w:cs="Phake Script" w:ascii="Phake Script" w:hAnsi="Phake Script"/>
          <w:kern w:val="2"/>
          <w:sz w:val="40"/>
        </w:rPr>
        <w:t>cgqnj</w:t>
        <w:tab/>
        <w:t>ln</w:t>
        <w:tab/>
        <w:t>mE</w:t>
        <w:tab/>
        <w:t>mI</w:t>
        <w:tab/>
        <w:t>tgq</w:t>
        <w:tab/>
        <w:t>xJgq</w:t>
        <w:tab/>
        <w:t>kU</w:t>
        <w:tab/>
        <w:t>foM</w:t>
        <w:tab/>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khüŋ⁵</w:t>
        <w:tab/>
        <w:t>kū⁵</w:t>
        <w:tab/>
        <w:t>phɔm⁴</w:t>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kern w:val="2"/>
          <w:sz w:val="24"/>
        </w:rPr>
      </w:pPr>
      <w:r>
        <w:rPr>
          <w:kern w:val="2"/>
          <w:sz w:val="24"/>
        </w:rPr>
        <w:tab/>
        <w:t>now</w:t>
        <w:tab/>
        <w:t>grandchild</w:t>
        <w:tab/>
      </w:r>
      <w:r>
        <w:rPr>
          <w:smallCaps/>
          <w:kern w:val="2"/>
          <w:sz w:val="24"/>
        </w:rPr>
        <w:t>2sg</w:t>
      </w:r>
      <w:r>
        <w:rPr>
          <w:kern w:val="2"/>
          <w:sz w:val="24"/>
        </w:rPr>
        <w:tab/>
        <w:t xml:space="preserve">have </w:t>
        <w:tab/>
        <w:t xml:space="preserve">everything </w:t>
        <w:tab/>
        <w:t xml:space="preserve">thing </w:t>
        <w:tab/>
        <w:t>every</w:t>
        <w:tab/>
      </w:r>
      <w:r>
        <w:rPr>
          <w:smallCaps/>
          <w:kern w:val="2"/>
          <w:sz w:val="24"/>
        </w:rPr>
        <w:t>clf</w:t>
      </w:r>
    </w:p>
    <w:p>
      <w:pPr>
        <w:pStyle w:val="Normal"/>
        <w:tabs>
          <w:tab w:val="left" w:pos="720" w:leader="none"/>
        </w:tabs>
        <w:rPr>
          <w:kern w:val="2"/>
          <w:sz w:val="24"/>
        </w:rPr>
      </w:pPr>
      <w:r>
        <w:rPr>
          <w:kern w:val="2"/>
          <w:sz w:val="24"/>
        </w:rPr>
      </w:r>
    </w:p>
    <w:p>
      <w:pPr>
        <w:pStyle w:val="Normal"/>
        <w:tabs>
          <w:tab w:val="left" w:pos="720" w:leader="none"/>
        </w:tabs>
        <w:rPr>
          <w:rFonts w:ascii="Phake Script" w:hAnsi="Phake Script" w:cs="Phake Script"/>
          <w:kern w:val="2"/>
          <w:sz w:val="40"/>
        </w:rPr>
      </w:pPr>
      <w:r>
        <w:rPr>
          <w:rFonts w:cs="Phake Script" w:ascii="Phake Script" w:hAnsi="Phake Script"/>
          <w:kern w:val="2"/>
          <w:sz w:val="40"/>
        </w:rPr>
        <w:tab/>
        <w:t>kuN</w:t>
        <w:tab/>
        <w:t>Aoj</w:t>
        <w:tab/>
        <w:t>wn</w:t>
        <w:tab/>
        <w:t>lk</w:t>
        <w:tab/>
        <w:t>koj</w:t>
        <w:tab/>
        <w:t xml:space="preserve">ec / </w:t>
      </w:r>
    </w:p>
    <w:p>
      <w:pPr>
        <w:pStyle w:val="Normal"/>
        <w:tabs>
          <w:tab w:val="left" w:pos="720" w:leader="none"/>
        </w:tabs>
        <w:rPr>
          <w:rFonts w:ascii="Doulos SIL" w:hAnsi="Doulos SIL" w:cs="Doulos SIL"/>
          <w:kern w:val="2"/>
          <w:sz w:val="24"/>
        </w:rPr>
      </w:pPr>
      <w:r>
        <w:rPr>
          <w:rFonts w:cs="Doulos SIL" w:ascii="Doulos SIL" w:hAnsi="Doulos SIL"/>
          <w:kern w:val="2"/>
          <w:sz w:val="24"/>
        </w:rPr>
        <w:tab/>
        <w:t>koi³</w:t>
        <w:tab/>
        <w:t>ɔi³</w:t>
        <w:tab/>
        <w:t>wān⁶</w:t>
        <w:tab/>
        <w:t>lāk¹</w:t>
        <w:tab/>
        <w:t>kɔi²</w:t>
        <w:tab/>
        <w:t>ce²</w:t>
      </w:r>
    </w:p>
    <w:p>
      <w:pPr>
        <w:pStyle w:val="Normal"/>
        <w:tabs>
          <w:tab w:val="left" w:pos="720" w:leader="none"/>
        </w:tabs>
        <w:rPr/>
      </w:pPr>
      <w:r>
        <w:rPr>
          <w:kern w:val="2"/>
          <w:sz w:val="24"/>
        </w:rPr>
        <w:tab/>
        <w:t>banana</w:t>
        <w:tab/>
        <w:t>cane</w:t>
        <w:tab/>
        <w:t>sweet</w:t>
        <w:tab/>
        <w:t>diverse</w:t>
        <w:tab/>
        <w:t>alone</w:t>
        <w:tab/>
        <w:t>complete*</w:t>
      </w:r>
    </w:p>
    <w:p>
      <w:pPr>
        <w:pStyle w:val="Normal"/>
        <w:tabs>
          <w:tab w:val="left" w:pos="720" w:leader="none"/>
        </w:tabs>
        <w:ind w:left="720" w:hanging="0"/>
        <w:rPr/>
      </w:pPr>
      <w:r>
        <w:rPr>
          <w:sz w:val="24"/>
        </w:rPr>
        <w:t>‘</w:t>
      </w:r>
      <w:r>
        <w:rPr>
          <w:sz w:val="24"/>
        </w:rPr>
        <w:t xml:space="preserve">Now your grandchild has every requisite, banana, sugarcane and all the sweet foods.’  </w:t>
      </w:r>
    </w:p>
    <w:p>
      <w:pPr>
        <w:pStyle w:val="Normal"/>
        <w:tabs>
          <w:tab w:val="left" w:pos="720" w:leader="none"/>
        </w:tabs>
        <w:rPr>
          <w:sz w:val="24"/>
        </w:rPr>
      </w:pPr>
      <w:r>
        <w:rPr>
          <w:sz w:val="24"/>
        </w:rPr>
      </w:r>
    </w:p>
    <w:p>
      <w:pPr>
        <w:pStyle w:val="Normal"/>
        <w:tabs>
          <w:tab w:val="left" w:pos="720" w:leader="none"/>
        </w:tabs>
        <w:rPr/>
      </w:pPr>
      <w:r>
        <w:rPr>
          <w:sz w:val="24"/>
        </w:rPr>
        <w:t>Notes:</w:t>
        <w:tab/>
        <w:t xml:space="preserve">* Sa Myat explained </w:t>
      </w:r>
      <w:r>
        <w:rPr>
          <w:rFonts w:cs="Phake Script" w:ascii="Phake Script" w:hAnsi="Phake Script"/>
          <w:sz w:val="36"/>
        </w:rPr>
        <w:t>wnqlkqkojec</w:t>
      </w:r>
      <w:r>
        <w:rPr>
          <w:sz w:val="24"/>
        </w:rPr>
        <w:t xml:space="preserve"> </w:t>
      </w:r>
      <w:r>
        <w:rPr>
          <w:rFonts w:cs="Doulos SIL" w:ascii="Doulos SIL" w:hAnsi="Doulos SIL"/>
          <w:i/>
          <w:sz w:val="24"/>
        </w:rPr>
        <w:t>wān⁶ lāk¹ kɔi² ce²</w:t>
      </w:r>
      <w:r>
        <w:rPr>
          <w:sz w:val="24"/>
        </w:rPr>
        <w:t xml:space="preserve"> and his explanation was translated as  ‘everything sweet mix up and eat, there is no one type, not only banana, every good taste is different.’ The meaning is that the grandfather has arranged these things so that the grandson’s missing </w:t>
      </w:r>
      <w:r>
        <w:rPr>
          <w:i/>
          <w:sz w:val="24"/>
        </w:rPr>
        <w:t>khon</w:t>
      </w:r>
      <w:r>
        <w:rPr>
          <w:sz w:val="24"/>
        </w:rPr>
        <w:t xml:space="preserve"> will come to eat these things.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t>the Aiton version differs at the end</w:t>
      </w:r>
    </w:p>
    <w:p>
      <w:pPr>
        <w:pStyle w:val="Normal"/>
        <w:tabs>
          <w:tab w:val="left" w:pos="720" w:leader="none"/>
          <w:tab w:val="left" w:pos="1530" w:leader="none"/>
          <w:tab w:val="left" w:pos="2160" w:leader="none"/>
          <w:tab w:val="left" w:pos="2880" w:leader="none"/>
          <w:tab w:val="left" w:pos="3600" w:leader="none"/>
          <w:tab w:val="left" w:pos="4590" w:leader="none"/>
        </w:tabs>
        <w:rPr>
          <w:rFonts w:ascii="Phake Script" w:hAnsi="Phake Script" w:cs="Phake Script"/>
          <w:kern w:val="2"/>
          <w:sz w:val="40"/>
        </w:rPr>
      </w:pPr>
      <w:r>
        <w:rPr>
          <w:rFonts w:cs="Phake Script" w:ascii="Phake Script" w:hAnsi="Phake Script"/>
          <w:kern w:val="2"/>
          <w:sz w:val="40"/>
        </w:rPr>
        <w:tab/>
        <w:t>kouN</w:t>
        <w:tab/>
        <w:t>Aoj</w:t>
        <w:tab/>
        <w:t>lj</w:t>
        <w:tab/>
        <w:t>sM</w:t>
        <w:tab/>
        <w:t>hF</w:t>
        <w:tab/>
        <w:t xml:space="preserve">pnq / </w:t>
      </w:r>
    </w:p>
    <w:p>
      <w:pPr>
        <w:pStyle w:val="Normal"/>
        <w:tabs>
          <w:tab w:val="left" w:pos="720" w:leader="none"/>
          <w:tab w:val="left" w:pos="1530" w:leader="none"/>
          <w:tab w:val="left" w:pos="2160" w:leader="none"/>
          <w:tab w:val="left" w:pos="2880" w:leader="none"/>
          <w:tab w:val="left" w:pos="3600" w:leader="none"/>
          <w:tab w:val="left" w:pos="4590" w:leader="none"/>
        </w:tabs>
        <w:rPr>
          <w:rFonts w:ascii="Doulos SIL" w:hAnsi="Doulos SIL" w:cs="Doulos SIL"/>
          <w:kern w:val="2"/>
          <w:sz w:val="24"/>
        </w:rPr>
      </w:pPr>
      <w:r>
        <w:rPr>
          <w:rFonts w:cs="Doulos SIL" w:ascii="Doulos SIL" w:hAnsi="Doulos SIL"/>
          <w:kern w:val="2"/>
          <w:sz w:val="24"/>
        </w:rPr>
        <w:tab/>
        <w:t>koi³</w:t>
        <w:tab/>
        <w:t>ɔi³</w:t>
        <w:tab/>
        <w:t>laai¹</w:t>
        <w:tab/>
        <w:t>sam³</w:t>
        <w:tab/>
        <w:t>hɛm²</w:t>
        <w:tab/>
        <w:t>pan²</w:t>
      </w:r>
    </w:p>
    <w:p>
      <w:pPr>
        <w:pStyle w:val="Normal"/>
        <w:tabs>
          <w:tab w:val="left" w:pos="720" w:leader="none"/>
          <w:tab w:val="left" w:pos="1530" w:leader="none"/>
          <w:tab w:val="left" w:pos="2160" w:leader="none"/>
          <w:tab w:val="left" w:pos="2880" w:leader="none"/>
          <w:tab w:val="left" w:pos="3600" w:leader="none"/>
          <w:tab w:val="left" w:pos="4590" w:leader="none"/>
        </w:tabs>
        <w:rPr>
          <w:kern w:val="2"/>
          <w:sz w:val="24"/>
        </w:rPr>
      </w:pPr>
      <w:r>
        <w:rPr>
          <w:kern w:val="2"/>
          <w:sz w:val="24"/>
        </w:rPr>
        <w:tab/>
        <w:t>banana</w:t>
        <w:tab/>
        <w:t>cane</w:t>
        <w:tab/>
        <w:t>many</w:t>
        <w:tab/>
        <w:t>many</w:t>
        <w:tab/>
        <w:t>prepare</w:t>
        <w:tab/>
        <w:t>give</w:t>
      </w:r>
    </w:p>
    <w:p>
      <w:pPr>
        <w:pStyle w:val="Normal"/>
        <w:tabs>
          <w:tab w:val="left" w:pos="720" w:leader="none"/>
        </w:tabs>
        <w:ind w:left="720" w:hanging="0"/>
        <w:rPr/>
      </w:pPr>
      <w:r>
        <w:rPr>
          <w:kern w:val="2"/>
          <w:sz w:val="24"/>
        </w:rPr>
        <w:t>‘</w:t>
      </w:r>
      <w:r>
        <w:rPr>
          <w:kern w:val="2"/>
          <w:sz w:val="24"/>
        </w:rPr>
        <w:t xml:space="preserve">Banana and sugar cane are prepared to give (to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w:t>
        <w:tab/>
      </w:r>
      <w:r>
        <w:rPr>
          <w:rFonts w:cs="Phake Script" w:ascii="Phake Script" w:hAnsi="Phake Script"/>
          <w:kern w:val="2"/>
          <w:sz w:val="40"/>
        </w:rPr>
        <w:t>tk</w:t>
        <w:tab/>
        <w:t>maX</w:t>
        <w:tab/>
        <w:t>yon</w:t>
        <w:tab/>
        <w:t>AWw</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tak¹</w:t>
        <w:tab/>
        <w:t>mā²</w:t>
        <w:tab/>
        <w:t>yɔn²</w:t>
        <w:tab/>
        <w:t>au²</w:t>
      </w:r>
    </w:p>
    <w:p>
      <w:pPr>
        <w:pStyle w:val="Normal"/>
        <w:tabs>
          <w:tab w:val="left" w:pos="720" w:leader="none"/>
        </w:tabs>
        <w:rPr>
          <w:kern w:val="2"/>
          <w:sz w:val="24"/>
        </w:rPr>
      </w:pPr>
      <w:r>
        <w:rPr>
          <w:kern w:val="2"/>
          <w:sz w:val="24"/>
        </w:rPr>
        <w:tab/>
        <w:t>will</w:t>
        <w:tab/>
        <w:t>come</w:t>
        <w:tab/>
        <w:t>beg</w:t>
        <w:tab/>
        <w:t>take</w:t>
      </w:r>
    </w:p>
    <w:p>
      <w:pPr>
        <w:pStyle w:val="Normal"/>
        <w:ind w:firstLine="720"/>
        <w:rPr>
          <w:i/>
          <w:i/>
          <w:iCs/>
          <w:sz w:val="24"/>
          <w:szCs w:val="24"/>
        </w:rPr>
      </w:pPr>
      <w:r>
        <w:rPr>
          <w:sz w:val="24"/>
          <w:szCs w:val="24"/>
        </w:rPr>
        <w:t>‘</w:t>
      </w:r>
      <w:r>
        <w:rPr>
          <w:sz w:val="24"/>
          <w:szCs w:val="24"/>
        </w:rPr>
        <w:t xml:space="preserve">We come to beg the </w:t>
      </w:r>
      <w:r>
        <w:rPr>
          <w:i/>
          <w:iCs/>
          <w:sz w:val="24"/>
          <w:szCs w:val="24"/>
        </w:rPr>
        <w:t>khon</w:t>
      </w:r>
      <w:r>
        <w:rPr>
          <w:sz w:val="24"/>
          <w:szCs w:val="24"/>
        </w:rPr>
        <w:t>’</w:t>
      </w:r>
    </w:p>
    <w:p>
      <w:pPr>
        <w:pStyle w:val="Normal"/>
        <w:tabs>
          <w:tab w:val="left" w:pos="720" w:leader="none"/>
        </w:tabs>
        <w:rPr>
          <w:i/>
          <w:i/>
          <w:iCs/>
          <w:sz w:val="24"/>
          <w:szCs w:val="24"/>
        </w:rPr>
      </w:pPr>
      <w:r>
        <w:rPr>
          <w:i/>
          <w:iCs/>
          <w:sz w:val="24"/>
          <w:szCs w:val="24"/>
        </w:rPr>
      </w:r>
    </w:p>
    <w:p>
      <w:pPr>
        <w:pStyle w:val="Normal"/>
        <w:tabs>
          <w:tab w:val="left" w:pos="720" w:leader="none"/>
        </w:tabs>
        <w:rPr>
          <w:sz w:val="24"/>
        </w:rPr>
      </w:pPr>
      <w:r>
        <w:rPr>
          <w:sz w:val="24"/>
        </w:rPr>
        <w:t>The Aiton version differs as follows:</w:t>
      </w:r>
    </w:p>
    <w:p>
      <w:pPr>
        <w:pStyle w:val="Normal"/>
        <w:tabs>
          <w:tab w:val="left" w:pos="720" w:leader="none"/>
        </w:tabs>
        <w:rPr/>
      </w:pPr>
      <w:r>
        <w:rPr>
          <w:kern w:val="2"/>
          <w:sz w:val="24"/>
        </w:rPr>
        <w:t>13.1)</w:t>
        <w:tab/>
      </w:r>
      <w:r>
        <w:rPr>
          <w:rFonts w:cs="Phake Script" w:ascii="Phake Script" w:hAnsi="Phake Script"/>
          <w:kern w:val="2"/>
          <w:sz w:val="40"/>
        </w:rPr>
        <w:t>tk</w:t>
        <w:tab/>
        <w:t>ma</w:t>
        <w:tab/>
        <w:t>yon</w:t>
        <w:tab/>
        <w:t>migq</w:t>
        <w:tab/>
        <w:t>koupq</w:t>
        <w:tab/>
        <w:t>xonq</w:t>
        <w:tab/>
        <w:t>xM</w:t>
        <w:tab/>
        <w:t>hE</w:t>
        <w:tab/>
        <w:t>nj</w:t>
        <w:tab/>
        <w:t>/</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tak¹</w:t>
        <w:tab/>
        <w:t>maa²</w:t>
        <w:tab/>
        <w:t>yɔn²</w:t>
        <w:tab/>
        <w:t>miŋ²/³</w:t>
        <w:tab/>
        <w:t>kup¹</w:t>
        <w:tab/>
        <w:t>khɔn¹</w:t>
        <w:tab/>
        <w:t>kham²</w:t>
        <w:tab/>
        <w:t>haɯ³</w:t>
        <w:tab/>
        <w:t>nai³/dai³</w:t>
      </w:r>
    </w:p>
    <w:p>
      <w:pPr>
        <w:pStyle w:val="Normal"/>
        <w:tabs>
          <w:tab w:val="left" w:pos="720" w:leader="none"/>
        </w:tabs>
        <w:rPr/>
      </w:pPr>
      <w:r>
        <w:rPr>
          <w:kern w:val="2"/>
          <w:sz w:val="24"/>
        </w:rPr>
        <w:tab/>
        <w:t>will</w:t>
        <w:tab/>
        <w:t>come</w:t>
        <w:tab/>
        <w:t>beg</w:t>
        <w:tab/>
        <w:t>spirit*</w:t>
        <w:tab/>
        <w:t>with</w:t>
        <w:tab/>
      </w:r>
      <w:r>
        <w:rPr>
          <w:i/>
          <w:kern w:val="2"/>
          <w:sz w:val="24"/>
        </w:rPr>
        <w:t>khon</w:t>
      </w:r>
      <w:r>
        <w:rPr>
          <w:kern w:val="2"/>
          <w:sz w:val="24"/>
        </w:rPr>
        <w:tab/>
        <w:t>gold</w:t>
        <w:tab/>
        <w:t>allow</w:t>
        <w:tab/>
        <w:t>get</w:t>
      </w:r>
    </w:p>
    <w:p>
      <w:pPr>
        <w:pStyle w:val="Normal"/>
        <w:tabs>
          <w:tab w:val="left" w:pos="720" w:leader="none"/>
        </w:tabs>
        <w:rPr/>
      </w:pPr>
      <w:r>
        <w:rPr>
          <w:kern w:val="2"/>
          <w:sz w:val="24"/>
        </w:rPr>
        <w:tab/>
        <w:t xml:space="preserve">‘We come to beg the spirit of the golden </w:t>
      </w:r>
      <w:r>
        <w:rPr>
          <w:i/>
          <w:iCs/>
          <w:kern w:val="2"/>
          <w:sz w:val="24"/>
        </w:rPr>
        <w:t>khon</w:t>
      </w:r>
      <w:r>
        <w:rPr>
          <w:kern w:val="2"/>
          <w:sz w:val="24"/>
        </w:rPr>
        <w:t>.’ $L=Aiton$</w:t>
      </w:r>
    </w:p>
    <w:p>
      <w:pPr>
        <w:pStyle w:val="Normal"/>
        <w:tabs>
          <w:tab w:val="left" w:pos="720" w:leader="none"/>
        </w:tabs>
        <w:rPr>
          <w:kern w:val="2"/>
          <w:sz w:val="24"/>
        </w:rPr>
      </w:pPr>
      <w:r>
        <w:rPr>
          <w:kern w:val="2"/>
          <w:sz w:val="24"/>
        </w:rPr>
      </w:r>
    </w:p>
    <w:p>
      <w:pPr>
        <w:pStyle w:val="Normal"/>
        <w:tabs>
          <w:tab w:val="left" w:pos="720" w:leader="none"/>
        </w:tabs>
        <w:rPr/>
      </w:pPr>
      <w:r>
        <w:rPr>
          <w:sz w:val="24"/>
        </w:rPr>
        <w:t>Not</w:t>
      </w:r>
      <w:r>
        <w:rPr>
          <w:sz w:val="24"/>
          <w:szCs w:val="24"/>
        </w:rPr>
        <w:t xml:space="preserve">es: </w:t>
        <w:tab/>
        <w:t xml:space="preserve">* Nabin explained that </w:t>
      </w:r>
      <w:r>
        <w:rPr>
          <w:rFonts w:cs="Doulos SIL" w:ascii="Doulos SIL" w:hAnsi="Doulos SIL"/>
          <w:i/>
          <w:sz w:val="24"/>
          <w:szCs w:val="24"/>
        </w:rPr>
        <w:t>miŋ²/³</w:t>
      </w:r>
      <w:r>
        <w:rPr>
          <w:i/>
          <w:sz w:val="24"/>
          <w:szCs w:val="24"/>
        </w:rPr>
        <w:t xml:space="preserve"> </w:t>
      </w:r>
      <w:r>
        <w:rPr>
          <w:sz w:val="24"/>
          <w:szCs w:val="24"/>
        </w:rPr>
        <w:t xml:space="preserve"> was another type of spirit (perhaps related to Shan </w:t>
      </w:r>
      <w:r>
        <w:rPr>
          <w:rFonts w:cs="Myanmar Text"/>
          <w:sz w:val="24"/>
          <w:sz w:val="24"/>
          <w:szCs w:val="24"/>
          <w:lang w:bidi="my-MM"/>
        </w:rPr>
        <w:t>မိင်ႈ</w:t>
      </w:r>
      <w:r>
        <w:rPr>
          <w:sz w:val="24"/>
          <w:sz w:val="24"/>
          <w:szCs w:val="24"/>
          <w:lang w:bidi="my-MM"/>
        </w:rPr>
        <w:t xml:space="preserve"> </w:t>
      </w:r>
      <w:r>
        <w:rPr>
          <w:sz w:val="24"/>
          <w:sz w:val="24"/>
          <w:szCs w:val="24"/>
        </w:rPr>
        <w:t>‘</w:t>
      </w:r>
      <w:r>
        <w:rPr>
          <w:sz w:val="24"/>
          <w:szCs w:val="24"/>
        </w:rPr>
        <w:t xml:space="preserve">fate, destiny’) and that this sentence meant that the </w:t>
      </w:r>
      <w:r>
        <w:rPr>
          <w:i/>
          <w:sz w:val="24"/>
          <w:szCs w:val="24"/>
        </w:rPr>
        <w:t>Ming</w:t>
      </w:r>
      <w:r>
        <w:rPr>
          <w:sz w:val="24"/>
          <w:szCs w:val="24"/>
        </w:rPr>
        <w:t xml:space="preserve"> and the </w:t>
      </w:r>
      <w:r>
        <w:rPr>
          <w:i/>
          <w:sz w:val="24"/>
          <w:szCs w:val="24"/>
        </w:rPr>
        <w:t>Khon</w:t>
      </w:r>
      <w:r>
        <w:rPr>
          <w:sz w:val="24"/>
          <w:szCs w:val="24"/>
        </w:rPr>
        <w:t xml:space="preserve"> were together</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szCs w:val="24"/>
        </w:rPr>
      </w:pPr>
      <w:r>
        <w:rPr>
          <w:kern w:val="2"/>
          <w:sz w:val="24"/>
          <w:szCs w:val="24"/>
        </w:rPr>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pPr>
      <w:r>
        <w:rPr>
          <w:kern w:val="2"/>
          <w:sz w:val="24"/>
        </w:rPr>
        <w:t>14)</w:t>
        <w:tab/>
      </w:r>
      <w:r>
        <w:rPr>
          <w:rFonts w:cs="Phake Script" w:ascii="Phake Script" w:hAnsi="Phake Script"/>
          <w:kern w:val="2"/>
          <w:sz w:val="40"/>
        </w:rPr>
        <w:t>xonq</w:t>
        <w:tab/>
        <w:t>wg</w:t>
        <w:tab/>
        <w:t>ln</w:t>
        <w:tab/>
        <w:t>pig</w:t>
        <w:tab/>
        <w:t>sJw</w:t>
        <w:tab/>
        <w:t>hM</w:t>
        <w:tab/>
        <w:t>ef</w:t>
        <w:tab/>
        <w:t>hE</w:t>
        <w:tab/>
        <w:t xml:space="preserve">nj / </w:t>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khɔn⁶</w:t>
        <w:tab/>
        <w:t>wāŋ¹</w:t>
        <w:tab/>
        <w:t>lān⁶</w:t>
        <w:tab/>
        <w:t>paiŋ²</w:t>
        <w:tab/>
        <w:t>sə³</w:t>
        <w:tab/>
        <w:t>hām¹</w:t>
        <w:tab/>
        <w:t>phɛ²</w:t>
        <w:tab/>
        <w:t>haü³</w:t>
        <w:tab/>
        <w:t>nai⁴</w:t>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kern w:val="2"/>
          <w:sz w:val="24"/>
        </w:rPr>
      </w:pPr>
      <w:r>
        <w:rPr>
          <w:kern w:val="2"/>
          <w:sz w:val="24"/>
        </w:rPr>
        <w:tab/>
        <w:t>soul</w:t>
        <w:tab/>
        <w:t>confuse</w:t>
        <w:tab/>
        <w:t>grandchild</w:t>
        <w:tab/>
        <w:t>love</w:t>
        <w:tab/>
        <w:t>shirt</w:t>
        <w:tab/>
        <w:t>pink colour</w:t>
        <w:tab/>
        <w:t>satin</w:t>
        <w:tab/>
        <w:t>give</w:t>
        <w:tab/>
      </w:r>
      <w:r>
        <w:rPr>
          <w:smallCaps/>
          <w:kern w:val="2"/>
          <w:sz w:val="24"/>
        </w:rPr>
        <w:t>prt</w:t>
      </w:r>
    </w:p>
    <w:p>
      <w:pPr>
        <w:pStyle w:val="Normal"/>
        <w:tabs>
          <w:tab w:val="left" w:pos="720" w:leader="none"/>
        </w:tabs>
        <w:rPr/>
      </w:pPr>
      <w:r>
        <w:rPr>
          <w:kern w:val="2"/>
          <w:sz w:val="24"/>
        </w:rPr>
        <w:tab/>
        <w:t xml:space="preserve">‘(The grandfather) will come to beg the troubled </w:t>
      </w:r>
      <w:r>
        <w:rPr>
          <w:i/>
          <w:kern w:val="2"/>
          <w:sz w:val="24"/>
        </w:rPr>
        <w:t xml:space="preserve">khon </w:t>
      </w:r>
      <w:r>
        <w:rPr>
          <w:kern w:val="2"/>
          <w:sz w:val="24"/>
        </w:rPr>
        <w:t>of our beloved grandchild to take this fine pink satin shirt’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sz w:val="24"/>
        </w:rPr>
        <w:t>The Phake version of the text adds:</w:t>
      </w:r>
    </w:p>
    <w:p>
      <w:pPr>
        <w:pStyle w:val="Normal"/>
        <w:tabs>
          <w:tab w:val="left" w:pos="720" w:leader="none"/>
          <w:tab w:val="left" w:pos="2160" w:leader="none"/>
        </w:tabs>
        <w:rPr/>
      </w:pPr>
      <w:r>
        <w:rPr>
          <w:kern w:val="2"/>
          <w:sz w:val="24"/>
        </w:rPr>
        <w:t>15)</w:t>
        <w:tab/>
      </w:r>
      <w:r>
        <w:rPr>
          <w:rFonts w:cs="Phake Script" w:ascii="Phake Script" w:hAnsi="Phake Script"/>
          <w:kern w:val="2"/>
          <w:sz w:val="40"/>
        </w:rPr>
        <w:t>migq</w:t>
        <w:tab/>
        <w:t>kupq</w:t>
        <w:tab/>
        <w:t>xonq</w:t>
        <w:tab/>
        <w:t>hE</w:t>
        <w:tab/>
        <w:t xml:space="preserve">nj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meŋ/miŋ³/⁵</w:t>
        <w:tab/>
        <w:t>kup¹</w:t>
        <w:tab/>
        <w:t>khɔn⁶</w:t>
        <w:tab/>
        <w:t>haü³</w:t>
        <w:tab/>
        <w:t>nai⁴</w:t>
      </w:r>
    </w:p>
    <w:p>
      <w:pPr>
        <w:pStyle w:val="Normal"/>
        <w:tabs>
          <w:tab w:val="left" w:pos="720" w:leader="none"/>
          <w:tab w:val="left" w:pos="2160" w:leader="none"/>
        </w:tabs>
        <w:rPr/>
      </w:pPr>
      <w:r>
        <w:rPr>
          <w:kern w:val="2"/>
          <w:sz w:val="24"/>
        </w:rPr>
        <w:tab/>
        <w:t>type of spirit</w:t>
        <w:tab/>
        <w:t>and</w:t>
        <w:tab/>
        <w:t>soul</w:t>
        <w:tab/>
        <w:t>give</w:t>
        <w:tab/>
        <w:t>this</w:t>
      </w:r>
    </w:p>
    <w:p>
      <w:pPr>
        <w:pStyle w:val="Normal"/>
        <w:tabs>
          <w:tab w:val="left" w:pos="720" w:leader="none"/>
        </w:tabs>
        <w:rPr/>
      </w:pPr>
      <w:r>
        <w:rPr>
          <w:kern w:val="2"/>
          <w:sz w:val="24"/>
        </w:rPr>
        <w:tab/>
        <w:t xml:space="preserve">‘And the spirit </w:t>
      </w:r>
      <w:r>
        <w:rPr>
          <w:i/>
          <w:iCs/>
          <w:kern w:val="2"/>
          <w:sz w:val="24"/>
        </w:rPr>
        <w:t>khon</w:t>
      </w:r>
      <w:r>
        <w:rPr>
          <w:kern w:val="2"/>
          <w:sz w:val="24"/>
        </w:rPr>
        <w:t>.’ $L=Phake$</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Note: </w:t>
        <w:tab/>
        <w:t>The Aiton version lacks 14, 15 as in the Phake version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16)</w:t>
      </w:r>
      <w:r>
        <w:rPr>
          <w:rFonts w:cs="Phake Script" w:ascii="Phake Script" w:hAnsi="Phake Script"/>
          <w:kern w:val="2"/>
          <w:sz w:val="40"/>
        </w:rPr>
        <w:tab/>
        <w:t>wa</w:t>
        <w:tab/>
        <w:t>tI</w:t>
        <w:tab/>
        <w:t>cE</w:t>
        <w:tab/>
        <w:t>wn</w:t>
        <w:tab/>
        <w:t>pU</w:t>
        <w:tab/>
        <w:t>tI</w:t>
        <w:tab/>
        <w:t>fj</w:t>
        <w:tab/>
        <w:t>hc</w:t>
      </w:r>
    </w:p>
    <w:p>
      <w:pPr>
        <w:pStyle w:val="Normal"/>
        <w:tabs>
          <w:tab w:val="left" w:pos="720" w:leader="none"/>
          <w:tab w:val="left" w:pos="1440" w:leader="none"/>
          <w:tab w:val="left" w:pos="2160" w:leader="none"/>
          <w:tab w:val="left" w:pos="2880" w:leader="none"/>
          <w:tab w:val="left" w:pos="3600" w:leader="none"/>
          <w:tab w:val="left" w:pos="5040" w:leader="none"/>
        </w:tabs>
        <w:rPr>
          <w:rFonts w:ascii="Doulos SIL" w:hAnsi="Doulos SIL" w:cs="Doulos SIL"/>
          <w:kern w:val="2"/>
          <w:sz w:val="24"/>
        </w:rPr>
      </w:pPr>
      <w:r>
        <w:rPr>
          <w:rFonts w:cs="Doulos SIL" w:ascii="Doulos SIL" w:hAnsi="Doulos SIL"/>
          <w:kern w:val="2"/>
          <w:sz w:val="24"/>
        </w:rPr>
        <w:tab/>
        <w:t>wā⁵</w:t>
        <w:tab/>
        <w:t>tī⁵</w:t>
        <w:tab/>
        <w:t>caü²</w:t>
        <w:tab/>
        <w:t>wān⁶</w:t>
        <w:tab/>
        <w:t>pū¹</w:t>
        <w:tab/>
        <w:t>tī⁵</w:t>
        <w:tab/>
        <w:t>phai²</w:t>
        <w:tab/>
        <w:t>het¹</w:t>
      </w:r>
    </w:p>
    <w:p>
      <w:pPr>
        <w:pStyle w:val="Normal"/>
        <w:tabs>
          <w:tab w:val="left" w:pos="720" w:leader="none"/>
          <w:tab w:val="left" w:pos="1440" w:leader="none"/>
          <w:tab w:val="left" w:pos="2160" w:leader="none"/>
          <w:tab w:val="left" w:pos="2880" w:leader="none"/>
          <w:tab w:val="left" w:pos="3600" w:leader="none"/>
          <w:tab w:val="left" w:pos="5040" w:leader="none"/>
        </w:tabs>
        <w:rPr>
          <w:kern w:val="2"/>
          <w:sz w:val="24"/>
        </w:rPr>
      </w:pPr>
      <w:r>
        <w:rPr>
          <w:kern w:val="2"/>
          <w:sz w:val="24"/>
        </w:rPr>
        <w:tab/>
        <w:t>speak</w:t>
        <w:tab/>
        <w:t>to</w:t>
        <w:tab/>
        <w:t>heart</w:t>
        <w:tab/>
        <w:t>sweet</w:t>
        <w:tab/>
        <w:t>grandfather</w:t>
        <w:tab/>
        <w:t>to</w:t>
        <w:tab/>
        <w:t>fire</w:t>
        <w:tab/>
        <w:t>make</w:t>
      </w:r>
    </w:p>
    <w:p>
      <w:pPr>
        <w:pStyle w:val="Normal"/>
        <w:tabs>
          <w:tab w:val="left" w:pos="720" w:leader="none"/>
        </w:tabs>
        <w:ind w:left="720" w:hanging="0"/>
        <w:rPr/>
      </w:pPr>
      <w:r>
        <w:rPr>
          <w:kern w:val="2"/>
          <w:sz w:val="24"/>
        </w:rPr>
        <w:t>‘</w:t>
      </w:r>
      <w:r>
        <w:rPr>
          <w:kern w:val="2"/>
          <w:sz w:val="24"/>
        </w:rPr>
        <w:t>Oh, sweet hearted grandfather at the fireplace, perform this ceremony, oh listen!’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17)</w:t>
      </w:r>
      <w:r>
        <w:rPr>
          <w:rFonts w:cs="Phake Script" w:ascii="Phake Script" w:hAnsi="Phake Script"/>
          <w:kern w:val="2"/>
          <w:sz w:val="40"/>
        </w:rPr>
        <w:tab/>
        <w:t>cW</w:t>
        <w:tab/>
        <w:t xml:space="preserve">xW </w:t>
        <w:tab/>
        <w:t>S /</w:t>
      </w:r>
    </w:p>
    <w:p>
      <w:pPr>
        <w:pStyle w:val="Normal"/>
        <w:tabs>
          <w:tab w:val="left" w:pos="720" w:leader="none"/>
        </w:tabs>
        <w:rPr>
          <w:rFonts w:ascii="Doulos SIL" w:hAnsi="Doulos SIL" w:cs="Doulos SIL"/>
          <w:kern w:val="2"/>
          <w:sz w:val="24"/>
        </w:rPr>
      </w:pPr>
      <w:r>
        <w:rPr>
          <w:rFonts w:cs="Doulos SIL" w:ascii="Doulos SIL" w:hAnsi="Doulos SIL"/>
          <w:kern w:val="2"/>
          <w:sz w:val="24"/>
        </w:rPr>
        <w:tab/>
        <w:t>cau³</w:t>
        <w:tab/>
        <w:t>khau⁶</w:t>
        <w:tab/>
        <w:t>əi²</w:t>
      </w:r>
    </w:p>
    <w:p>
      <w:pPr>
        <w:pStyle w:val="Normal"/>
        <w:tabs>
          <w:tab w:val="left" w:pos="720" w:leader="none"/>
        </w:tabs>
        <w:rPr>
          <w:kern w:val="2"/>
          <w:sz w:val="24"/>
        </w:rPr>
      </w:pPr>
      <w:r>
        <w:rPr>
          <w:kern w:val="2"/>
          <w:sz w:val="24"/>
        </w:rPr>
        <w:tab/>
      </w:r>
      <w:r>
        <w:rPr>
          <w:smallCaps/>
          <w:kern w:val="2"/>
          <w:sz w:val="24"/>
        </w:rPr>
        <w:t>resp</w:t>
      </w:r>
      <w:r>
        <w:rPr>
          <w:kern w:val="2"/>
          <w:sz w:val="24"/>
        </w:rPr>
        <w:tab/>
      </w:r>
      <w:r>
        <w:rPr>
          <w:smallCaps/>
          <w:kern w:val="2"/>
          <w:sz w:val="24"/>
        </w:rPr>
        <w:t>plu</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Oh, Listen!’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Nabin explained that the place where water is boiled in the kitchen is called </w:t>
      </w:r>
      <w:r>
        <w:rPr>
          <w:rFonts w:cs="Aiton Script" w:ascii="Aiton Script" w:hAnsi="Aiton Script"/>
          <w:kern w:val="2"/>
          <w:sz w:val="36"/>
        </w:rPr>
        <w:t>tIfj</w:t>
      </w:r>
      <w:r>
        <w:rPr>
          <w:kern w:val="2"/>
          <w:sz w:val="24"/>
        </w:rPr>
        <w:t>. He paraphrased this section as follows: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17.1)</w:t>
        <w:tab/>
      </w:r>
      <w:r>
        <w:rPr>
          <w:rFonts w:cs="Aiton Script" w:ascii="Aiton Script" w:hAnsi="Aiton Script"/>
          <w:kern w:val="2"/>
          <w:sz w:val="36"/>
        </w:rPr>
        <w:t>fE</w:t>
        <w:tab/>
        <w:t>Anq</w:t>
        <w:tab/>
        <w:t>hogq</w:t>
        <w:tab/>
        <w:t>xonq</w:t>
        <w:tab/>
        <w:t>nnq</w:t>
        <w:tab/>
        <w:t>woa</w:t>
        <w:tab/>
        <w:t>hgq</w:t>
        <w:tab/>
        <w:t>tI</w:t>
        <w:tab/>
        <w:t>fj</w:t>
        <w:tab/>
        <w:t>nnq</w:t>
      </w:r>
    </w:p>
    <w:p>
      <w:pPr>
        <w:pStyle w:val="Normal"/>
        <w:tabs>
          <w:tab w:val="left" w:pos="720" w:leader="none"/>
        </w:tabs>
        <w:rPr>
          <w:rFonts w:ascii="Doulos SIL" w:hAnsi="Doulos SIL" w:cs="Doulos SIL"/>
          <w:kern w:val="2"/>
          <w:sz w:val="24"/>
        </w:rPr>
      </w:pPr>
      <w:r>
        <w:rPr>
          <w:rFonts w:cs="Doulos SIL" w:ascii="Doulos SIL" w:hAnsi="Doulos SIL"/>
          <w:kern w:val="2"/>
          <w:sz w:val="24"/>
        </w:rPr>
        <w:tab/>
        <w:t>phaɯ¹</w:t>
        <w:tab/>
        <w:t>an²</w:t>
        <w:tab/>
        <w:t>hɔŋ³</w:t>
        <w:tab/>
        <w:t>khɔn¹</w:t>
        <w:tab/>
        <w:t>nan³</w:t>
        <w:tab/>
        <w:t>waa²</w:t>
        <w:tab/>
        <w:t>haŋ²</w:t>
        <w:tab/>
        <w:t>tii²</w:t>
        <w:tab/>
        <w:t>phai²</w:t>
        <w:tab/>
        <w:t>nan³</w:t>
      </w:r>
    </w:p>
    <w:p>
      <w:pPr>
        <w:pStyle w:val="Normal"/>
        <w:tabs>
          <w:tab w:val="left" w:pos="720" w:leader="none"/>
        </w:tabs>
        <w:rPr/>
      </w:pPr>
      <w:r>
        <w:rPr>
          <w:kern w:val="2"/>
          <w:sz w:val="24"/>
        </w:rPr>
        <w:tab/>
        <w:t>who</w:t>
        <w:tab/>
      </w:r>
      <w:r>
        <w:rPr>
          <w:smallCaps/>
          <w:kern w:val="2"/>
          <w:sz w:val="24"/>
        </w:rPr>
        <w:t>clf</w:t>
      </w:r>
      <w:r>
        <w:rPr>
          <w:kern w:val="2"/>
          <w:sz w:val="24"/>
        </w:rPr>
        <w:tab/>
        <w:t>call</w:t>
        <w:tab/>
      </w:r>
      <w:r>
        <w:rPr>
          <w:i/>
          <w:iCs/>
          <w:kern w:val="2"/>
          <w:sz w:val="24"/>
        </w:rPr>
        <w:t>khon</w:t>
        <w:tab/>
      </w:r>
      <w:r>
        <w:rPr>
          <w:kern w:val="2"/>
          <w:sz w:val="24"/>
        </w:rPr>
        <w:t>that</w:t>
        <w:tab/>
        <w:t>say</w:t>
        <w:tab/>
        <w:t>to</w:t>
        <w:tab/>
        <w:t>at</w:t>
        <w:tab/>
        <w:t>fire</w:t>
        <w:tab/>
        <w:t>that</w:t>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694" w:leader="none"/>
          <w:tab w:val="left" w:pos="3544" w:leader="none"/>
          <w:tab w:val="left" w:pos="4253" w:leader="none"/>
        </w:tabs>
        <w:rPr/>
      </w:pPr>
      <w:r>
        <w:rPr>
          <w:rFonts w:cs="Aiton Script" w:ascii="Aiton Script" w:hAnsi="Aiton Script"/>
          <w:kern w:val="2"/>
          <w:sz w:val="36"/>
        </w:rPr>
        <w:tab/>
        <w:t>woa</w:t>
        <w:tab/>
        <w:t>pU</w:t>
        <w:tab/>
        <w:t>tI</w:t>
        <w:tab/>
        <w:t>fj</w:t>
        <w:tab/>
        <w:t xml:space="preserve">sI </w:t>
        <w:tab/>
        <w:t>hogq</w:t>
        <w:tab/>
        <w:t xml:space="preserve">yW  </w:t>
      </w:r>
    </w:p>
    <w:p>
      <w:pPr>
        <w:pStyle w:val="Normal"/>
        <w:tabs>
          <w:tab w:val="left" w:pos="720" w:leader="none"/>
          <w:tab w:val="left" w:pos="1418" w:leader="none"/>
          <w:tab w:val="left" w:pos="2694" w:leader="none"/>
          <w:tab w:val="left" w:pos="3544" w:leader="none"/>
          <w:tab w:val="left" w:pos="4253" w:leader="none"/>
        </w:tabs>
        <w:rPr>
          <w:rFonts w:ascii="Doulos SIL" w:hAnsi="Doulos SIL" w:cs="Doulos SIL"/>
          <w:kern w:val="2"/>
          <w:sz w:val="24"/>
        </w:rPr>
      </w:pPr>
      <w:r>
        <w:rPr>
          <w:rFonts w:cs="Doulos SIL" w:ascii="Doulos SIL" w:hAnsi="Doulos SIL"/>
          <w:kern w:val="2"/>
          <w:sz w:val="24"/>
        </w:rPr>
        <w:tab/>
        <w:t>waa²</w:t>
        <w:tab/>
        <w:t>puu¹</w:t>
        <w:tab/>
        <w:t>tii²</w:t>
        <w:tab/>
        <w:t>phai²</w:t>
        <w:tab/>
        <w:t>sii¹</w:t>
        <w:tab/>
        <w:t>hɔŋ³</w:t>
        <w:tab/>
        <w:t>yau³</w:t>
      </w:r>
    </w:p>
    <w:p>
      <w:pPr>
        <w:pStyle w:val="Normal"/>
        <w:tabs>
          <w:tab w:val="left" w:pos="720" w:leader="none"/>
          <w:tab w:val="left" w:pos="1418" w:leader="none"/>
          <w:tab w:val="left" w:pos="2694" w:leader="none"/>
          <w:tab w:val="left" w:pos="3544" w:leader="none"/>
          <w:tab w:val="left" w:pos="4253" w:leader="none"/>
        </w:tabs>
        <w:rPr>
          <w:kern w:val="2"/>
          <w:sz w:val="24"/>
        </w:rPr>
      </w:pPr>
      <w:r>
        <w:rPr>
          <w:kern w:val="2"/>
          <w:sz w:val="24"/>
        </w:rPr>
        <w:tab/>
        <w:t>say</w:t>
        <w:tab/>
        <w:t>grandfather</w:t>
        <w:tab/>
        <w:t>at</w:t>
        <w:tab/>
        <w:t>fire</w:t>
        <w:tab/>
      </w:r>
      <w:r>
        <w:rPr>
          <w:smallCaps/>
          <w:kern w:val="2"/>
          <w:sz w:val="24"/>
        </w:rPr>
        <w:t>prt</w:t>
      </w:r>
      <w:r>
        <w:rPr>
          <w:kern w:val="2"/>
          <w:sz w:val="24"/>
        </w:rPr>
        <w:tab/>
        <w:t>call</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pPr>
      <w:r>
        <w:rPr>
          <w:rFonts w:cs="Aiton Script" w:ascii="Aiton Script" w:hAnsi="Aiton Script"/>
          <w:kern w:val="2"/>
          <w:sz w:val="36"/>
        </w:rPr>
        <w:tab/>
        <w:t>ljpJwqnj</w:t>
        <w:tab/>
        <w:t>mJwq</w:t>
        <w:tab/>
        <w:t>hogq</w:t>
        <w:tab/>
        <w:t>xonq</w:t>
        <w:tab/>
        <w:t>lukqAonq</w:t>
        <w:tab/>
        <w:t>nnq</w:t>
        <w:tab/>
        <w:t>xW</w:t>
        <w:tab/>
        <w:t xml:space="preserve">woa </w:t>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rFonts w:ascii="Doulos SIL" w:hAnsi="Doulos SIL" w:cs="Doulos SIL"/>
          <w:kern w:val="2"/>
          <w:sz w:val="24"/>
        </w:rPr>
      </w:pPr>
      <w:r>
        <w:rPr>
          <w:rFonts w:cs="Doulos SIL" w:ascii="Doulos SIL" w:hAnsi="Doulos SIL"/>
          <w:kern w:val="2"/>
          <w:sz w:val="24"/>
        </w:rPr>
        <w:tab/>
        <w:t>lai³ pɯ² nai³</w:t>
        <w:tab/>
        <w:t>mɯ²</w:t>
        <w:tab/>
        <w:t>hɔŋ³</w:t>
        <w:tab/>
        <w:t>khɔn¹</w:t>
        <w:tab/>
        <w:t>luk³ ɔn¹</w:t>
        <w:tab/>
        <w:t>nan³</w:t>
        <w:tab/>
        <w:t>khau¹</w:t>
        <w:tab/>
        <w:t>waa²</w:t>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pPr>
      <w:r>
        <w:rPr>
          <w:kern w:val="2"/>
          <w:sz w:val="24"/>
        </w:rPr>
        <w:tab/>
        <w:t>thus</w:t>
        <w:tab/>
        <w:t>time</w:t>
        <w:tab/>
        <w:t>call</w:t>
        <w:tab/>
      </w:r>
      <w:r>
        <w:rPr>
          <w:i/>
          <w:iCs/>
          <w:kern w:val="2"/>
          <w:sz w:val="24"/>
        </w:rPr>
        <w:t>khon</w:t>
      </w:r>
      <w:r>
        <w:rPr>
          <w:kern w:val="2"/>
          <w:sz w:val="24"/>
        </w:rPr>
        <w:tab/>
        <w:t>child</w:t>
        <w:tab/>
        <w:t>that</w:t>
        <w:tab/>
      </w:r>
      <w:r>
        <w:rPr>
          <w:smallCaps/>
          <w:kern w:val="2"/>
          <w:sz w:val="24"/>
        </w:rPr>
        <w:t>3pl</w:t>
      </w:r>
      <w:r>
        <w:rPr>
          <w:kern w:val="2"/>
          <w:sz w:val="24"/>
        </w:rPr>
        <w:tab/>
        <w:t>say</w:t>
      </w:r>
    </w:p>
    <w:p>
      <w:pPr>
        <w:pStyle w:val="Normal"/>
        <w:tabs>
          <w:tab w:val="left" w:pos="720" w:leader="none"/>
        </w:tabs>
        <w:rPr>
          <w:kern w:val="2"/>
          <w:sz w:val="24"/>
        </w:rPr>
      </w:pPr>
      <w:r>
        <w:rPr>
          <w:kern w:val="2"/>
          <w:sz w:val="24"/>
        </w:rPr>
      </w:r>
    </w:p>
    <w:p>
      <w:pPr>
        <w:pStyle w:val="Normal"/>
        <w:tabs>
          <w:tab w:val="left" w:pos="720" w:leader="none"/>
          <w:tab w:val="left" w:pos="1985" w:leader="none"/>
          <w:tab w:val="left" w:pos="2694" w:leader="none"/>
          <w:tab w:val="left" w:pos="3544" w:leader="none"/>
        </w:tabs>
        <w:rPr>
          <w:kern w:val="2"/>
          <w:sz w:val="24"/>
        </w:rPr>
      </w:pPr>
      <w:r>
        <w:rPr>
          <w:rFonts w:cs="Aiton Script" w:ascii="Aiton Script" w:hAnsi="Aiton Script"/>
          <w:kern w:val="2"/>
          <w:sz w:val="36"/>
        </w:rPr>
        <w:tab/>
        <w:t>pU</w:t>
        <w:tab/>
        <w:t>tI</w:t>
        <w:tab/>
        <w:t>fj</w:t>
        <w:tab/>
        <w:t>S</w:t>
        <w:tab/>
        <w:t>/</w:t>
      </w:r>
    </w:p>
    <w:p>
      <w:pPr>
        <w:pStyle w:val="Normal"/>
        <w:tabs>
          <w:tab w:val="left" w:pos="720" w:leader="none"/>
          <w:tab w:val="left" w:pos="1985" w:leader="none"/>
          <w:tab w:val="left" w:pos="2694" w:leader="none"/>
          <w:tab w:val="left" w:pos="3544" w:leader="none"/>
        </w:tabs>
        <w:rPr>
          <w:rFonts w:ascii="Doulos SIL" w:hAnsi="Doulos SIL" w:cs="Doulos SIL"/>
          <w:kern w:val="2"/>
          <w:sz w:val="24"/>
        </w:rPr>
      </w:pPr>
      <w:r>
        <w:rPr>
          <w:rFonts w:cs="Doulos SIL" w:ascii="Doulos SIL" w:hAnsi="Doulos SIL"/>
          <w:kern w:val="2"/>
          <w:sz w:val="24"/>
        </w:rPr>
        <w:tab/>
        <w:t>puu¹</w:t>
        <w:tab/>
        <w:t>tii²</w:t>
        <w:tab/>
        <w:t>phai²</w:t>
        <w:tab/>
        <w:t>ɯi²</w:t>
      </w:r>
    </w:p>
    <w:p>
      <w:pPr>
        <w:pStyle w:val="Normal"/>
        <w:tabs>
          <w:tab w:val="left" w:pos="720" w:leader="none"/>
          <w:tab w:val="left" w:pos="1985" w:leader="none"/>
          <w:tab w:val="left" w:pos="2694" w:leader="none"/>
          <w:tab w:val="left" w:pos="3544" w:leader="none"/>
        </w:tabs>
        <w:rPr>
          <w:kern w:val="2"/>
          <w:sz w:val="24"/>
        </w:rPr>
      </w:pPr>
      <w:r>
        <w:rPr>
          <w:kern w:val="2"/>
          <w:sz w:val="24"/>
        </w:rPr>
        <w:tab/>
        <w:t>grandfather</w:t>
        <w:tab/>
        <w:t>at</w:t>
        <w:tab/>
        <w:t>fire</w:t>
        <w:tab/>
      </w:r>
      <w:r>
        <w:rPr>
          <w:smallCaps/>
          <w:kern w:val="2"/>
          <w:sz w:val="24"/>
        </w:rPr>
        <w:t>excl</w:t>
      </w:r>
    </w:p>
    <w:p>
      <w:pPr>
        <w:pStyle w:val="Normal"/>
        <w:tabs>
          <w:tab w:val="left" w:pos="720" w:leader="none"/>
        </w:tabs>
        <w:rPr/>
      </w:pPr>
      <w:r>
        <w:rPr>
          <w:kern w:val="2"/>
          <w:sz w:val="24"/>
        </w:rPr>
        <w:tab/>
        <w:t xml:space="preserve">‘Who it is that is calling the </w:t>
      </w:r>
      <w:r>
        <w:rPr>
          <w:i/>
          <w:iCs/>
          <w:kern w:val="2"/>
          <w:sz w:val="24"/>
        </w:rPr>
        <w:t>khon</w:t>
      </w:r>
      <w:r>
        <w:rPr>
          <w:kern w:val="2"/>
          <w:sz w:val="24"/>
        </w:rPr>
        <w:t xml:space="preserve"> is our grandfather at the fireplace, and so the grandfather at the fireplace calls the child’s </w:t>
      </w:r>
      <w:r>
        <w:rPr>
          <w:i/>
          <w:iCs/>
          <w:kern w:val="2"/>
          <w:sz w:val="24"/>
        </w:rPr>
        <w:t>khon</w:t>
      </w:r>
      <w:r>
        <w:rPr>
          <w:kern w:val="2"/>
          <w:sz w:val="24"/>
        </w:rPr>
        <w:t>.’ $L=Aiton$</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420" w:leader="none"/>
          <w:tab w:val="left" w:pos="4950" w:leader="none"/>
          <w:tab w:val="left" w:pos="5760" w:leader="none"/>
        </w:tabs>
        <w:rPr/>
      </w:pPr>
      <w:r>
        <w:rPr>
          <w:kern w:val="2"/>
          <w:sz w:val="24"/>
        </w:rPr>
        <w:t>18)</w:t>
        <w:tab/>
      </w:r>
      <w:r>
        <w:rPr>
          <w:rFonts w:cs="Phake Script" w:ascii="Phake Script" w:hAnsi="Phake Script"/>
          <w:kern w:val="2"/>
          <w:sz w:val="40"/>
        </w:rPr>
        <w:t>Aiktgq</w:t>
        <w:tab/>
        <w:t>konsW</w:t>
        <w:tab/>
        <w:t>yX</w:t>
        <w:tab/>
        <w:t>hj</w:t>
        <w:tab/>
        <w:t>emaq</w:t>
      </w:r>
    </w:p>
    <w:p>
      <w:pPr>
        <w:pStyle w:val="Normal"/>
        <w:tabs>
          <w:tab w:val="left" w:pos="720" w:leader="none"/>
          <w:tab w:val="left" w:pos="2160" w:leader="none"/>
          <w:tab w:val="left" w:pos="342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ik¹ tüŋ²</w:t>
        <w:tab/>
        <w:t>kɔn³ sau³</w:t>
        <w:tab/>
        <w:t>yā⁵</w:t>
        <w:tab/>
        <w:t>hai⁶</w:t>
        <w:tab/>
        <w:t>mɔ³</w:t>
      </w:r>
    </w:p>
    <w:p>
      <w:pPr>
        <w:pStyle w:val="Normal"/>
        <w:tabs>
          <w:tab w:val="left" w:pos="720" w:leader="none"/>
          <w:tab w:val="left" w:pos="2160" w:leader="none"/>
          <w:tab w:val="left" w:pos="3420" w:leader="none"/>
          <w:tab w:val="left" w:pos="4950" w:leader="none"/>
          <w:tab w:val="left" w:pos="5760" w:leader="none"/>
        </w:tabs>
        <w:rPr/>
      </w:pPr>
      <w:r>
        <w:rPr>
          <w:kern w:val="2"/>
          <w:sz w:val="24"/>
        </w:rPr>
        <w:tab/>
        <w:t>together with</w:t>
        <w:tab/>
        <w:t>tripod*</w:t>
        <w:tab/>
        <w:t>grandmother</w:t>
        <w:tab/>
        <w:t>pot</w:t>
        <w:tab/>
        <w:t>saucepan</w:t>
      </w:r>
    </w:p>
    <w:p>
      <w:pPr>
        <w:pStyle w:val="Normal"/>
        <w:tabs>
          <w:tab w:val="left" w:pos="720" w:leader="none"/>
        </w:tabs>
        <w:ind w:left="720" w:hanging="0"/>
        <w:rPr>
          <w:kern w:val="2"/>
          <w:sz w:val="24"/>
        </w:rPr>
      </w:pPr>
      <w:r>
        <w:rPr>
          <w:kern w:val="2"/>
          <w:sz w:val="24"/>
        </w:rPr>
        <w:t>‘</w:t>
      </w:r>
      <w:r>
        <w:rPr>
          <w:kern w:val="2"/>
          <w:sz w:val="24"/>
        </w:rPr>
        <w:t>With a rice tripod, pots, saucepan,’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a very archaic word for </w:t>
      </w:r>
      <w:r>
        <w:rPr>
          <w:rFonts w:cs="Doulos SIL" w:ascii="Doulos SIL" w:hAnsi="Doulos SIL"/>
          <w:i/>
          <w:kern w:val="2"/>
          <w:sz w:val="24"/>
        </w:rPr>
        <w:t>keŋ²</w:t>
      </w:r>
      <w:r>
        <w:rPr>
          <w:kern w:val="2"/>
          <w:sz w:val="24"/>
        </w:rPr>
        <w:t xml:space="preserve"> ‘metal tripod on which a pot of rice is cooked.’</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3420" w:leader="none"/>
          <w:tab w:val="left" w:pos="4320" w:leader="none"/>
        </w:tabs>
        <w:rPr>
          <w:kern w:val="2"/>
          <w:sz w:val="24"/>
        </w:rPr>
      </w:pPr>
      <w:r>
        <w:rPr>
          <w:kern w:val="2"/>
          <w:sz w:val="24"/>
        </w:rPr>
        <w:t>19)</w:t>
      </w:r>
      <w:r>
        <w:rPr>
          <w:rFonts w:cs="Phake Script" w:ascii="Phake Script" w:hAnsi="Phake Script"/>
          <w:kern w:val="2"/>
          <w:sz w:val="40"/>
        </w:rPr>
        <w:tab/>
        <w:t>kup</w:t>
        <w:tab/>
        <w:t>muN</w:t>
        <w:tab/>
        <w:t>xW</w:t>
        <w:tab/>
        <w:t>ena /</w:t>
      </w:r>
    </w:p>
    <w:p>
      <w:pPr>
        <w:pStyle w:val="Normal"/>
        <w:tabs>
          <w:tab w:val="left" w:pos="720" w:leader="none"/>
          <w:tab w:val="left" w:pos="189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kup¹</w:t>
        <w:tab/>
        <w:t>mui²</w:t>
        <w:tab/>
        <w:t>khau⁶</w:t>
        <w:tab/>
        <w:t>nɔ²</w:t>
      </w:r>
    </w:p>
    <w:p>
      <w:pPr>
        <w:pStyle w:val="Normal"/>
        <w:tabs>
          <w:tab w:val="left" w:pos="720" w:leader="none"/>
          <w:tab w:val="left" w:pos="1890" w:leader="none"/>
          <w:tab w:val="left" w:pos="3420" w:leader="none"/>
          <w:tab w:val="left" w:pos="4320" w:leader="none"/>
        </w:tabs>
        <w:rPr>
          <w:kern w:val="2"/>
          <w:sz w:val="24"/>
        </w:rPr>
      </w:pPr>
      <w:r>
        <w:rPr>
          <w:kern w:val="2"/>
          <w:sz w:val="24"/>
        </w:rPr>
        <w:tab/>
        <w:t>together</w:t>
        <w:tab/>
        <w:t>water dipper</w:t>
        <w:tab/>
      </w:r>
      <w:r>
        <w:rPr>
          <w:smallCaps/>
          <w:kern w:val="2"/>
          <w:sz w:val="24"/>
        </w:rPr>
        <w:t>3pl</w:t>
      </w:r>
      <w:r>
        <w:rPr>
          <w:kern w:val="2"/>
          <w:sz w:val="24"/>
        </w:rPr>
        <w:tab/>
      </w:r>
      <w:r>
        <w:rPr>
          <w:smallCaps/>
          <w:kern w:val="2"/>
          <w:sz w:val="24"/>
        </w:rPr>
        <w:t>prt</w:t>
      </w:r>
    </w:p>
    <w:p>
      <w:pPr>
        <w:pStyle w:val="Normal"/>
        <w:tabs>
          <w:tab w:val="left" w:pos="720" w:leader="none"/>
        </w:tabs>
        <w:ind w:left="720" w:hanging="0"/>
        <w:rPr/>
      </w:pPr>
      <w:r>
        <w:rPr>
          <w:kern w:val="2"/>
          <w:sz w:val="24"/>
        </w:rPr>
        <w:t>‘</w:t>
      </w:r>
      <w:r>
        <w:rPr>
          <w:kern w:val="2"/>
          <w:sz w:val="24"/>
        </w:rPr>
        <w:t>and water dipper, oh listen! ‘</w:t>
      </w:r>
    </w:p>
    <w:p>
      <w:pPr>
        <w:pStyle w:val="Normal"/>
        <w:tabs>
          <w:tab w:val="left" w:pos="720" w:leader="none"/>
        </w:tabs>
        <w:rPr>
          <w:sz w:val="24"/>
        </w:rPr>
      </w:pPr>
      <w:r>
        <w:rPr>
          <w:sz w:val="24"/>
        </w:rPr>
        <w:tab/>
      </w:r>
    </w:p>
    <w:p>
      <w:pPr>
        <w:pStyle w:val="Normal"/>
        <w:tabs>
          <w:tab w:val="left" w:pos="720" w:leader="none"/>
        </w:tabs>
        <w:rPr>
          <w:sz w:val="24"/>
        </w:rPr>
      </w:pPr>
      <w:r>
        <w:rPr>
          <w:sz w:val="24"/>
        </w:rPr>
        <w:t xml:space="preserve">In the Aiton version the last two words are </w:t>
      </w:r>
      <w:r>
        <w:rPr>
          <w:rFonts w:cs="Aiton Script" w:ascii="Aiton Script" w:hAnsi="Aiton Script"/>
          <w:sz w:val="36"/>
        </w:rPr>
        <w:t>xW 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420" w:leader="none"/>
          <w:tab w:val="left" w:pos="4320" w:leader="none"/>
        </w:tabs>
        <w:rPr/>
      </w:pPr>
      <w:r>
        <w:rPr>
          <w:kern w:val="2"/>
          <w:sz w:val="24"/>
        </w:rPr>
        <w:t>20)</w:t>
      </w:r>
      <w:r>
        <w:rPr>
          <w:rFonts w:cs="Phake Script" w:ascii="Phake Script" w:hAnsi="Phake Script"/>
          <w:kern w:val="2"/>
          <w:sz w:val="40"/>
        </w:rPr>
        <w:tab/>
        <w:t>cgnj</w:t>
        <w:tab/>
        <w:t>ln</w:t>
        <w:tab/>
        <w:t>mE</w:t>
        <w:tab/>
        <w:t>mI</w:t>
        <w:tab/>
        <w:t>tgq</w:t>
        <w:tab/>
        <w:t>pa</w:t>
        <w:tab/>
        <w:t>kup</w:t>
        <w:tab/>
        <w:t xml:space="preserve">xW / </w:t>
      </w:r>
    </w:p>
    <w:p>
      <w:pPr>
        <w:pStyle w:val="Normal"/>
        <w:tabs>
          <w:tab w:val="left" w:pos="720" w:leader="none"/>
          <w:tab w:val="left" w:pos="198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pā²</w:t>
        <w:tab/>
        <w:t>kup¹</w:t>
        <w:tab/>
        <w:t>khau³</w:t>
      </w:r>
    </w:p>
    <w:p>
      <w:pPr>
        <w:pStyle w:val="Normal"/>
        <w:tabs>
          <w:tab w:val="left" w:pos="720" w:leader="none"/>
          <w:tab w:val="left" w:pos="1980" w:leader="none"/>
          <w:tab w:val="left" w:pos="3420" w:leader="none"/>
          <w:tab w:val="left" w:pos="4320" w:leader="none"/>
        </w:tabs>
        <w:rPr/>
      </w:pPr>
      <w:r>
        <w:rPr>
          <w:kern w:val="2"/>
          <w:sz w:val="24"/>
        </w:rPr>
        <w:tab/>
        <w:t>now / then</w:t>
        <w:tab/>
        <w:t>grandchild</w:t>
        <w:tab/>
      </w:r>
      <w:r>
        <w:rPr>
          <w:smallCaps/>
          <w:kern w:val="2"/>
          <w:sz w:val="24"/>
        </w:rPr>
        <w:t>2sg</w:t>
      </w:r>
      <w:r>
        <w:rPr>
          <w:kern w:val="2"/>
          <w:sz w:val="24"/>
        </w:rPr>
        <w:tab/>
        <w:t>have</w:t>
        <w:tab/>
        <w:t>both</w:t>
        <w:tab/>
        <w:t>fish</w:t>
        <w:tab/>
        <w:t>and</w:t>
        <w:tab/>
        <w:t>rice</w:t>
      </w:r>
    </w:p>
    <w:p>
      <w:pPr>
        <w:pStyle w:val="Normal"/>
        <w:tabs>
          <w:tab w:val="left" w:pos="720" w:leader="none"/>
        </w:tabs>
        <w:ind w:left="720" w:hanging="0"/>
        <w:rPr>
          <w:kern w:val="2"/>
          <w:sz w:val="24"/>
        </w:rPr>
      </w:pPr>
      <w:r>
        <w:rPr>
          <w:kern w:val="2"/>
          <w:sz w:val="24"/>
        </w:rPr>
        <w:t>‘</w:t>
      </w:r>
      <w:r>
        <w:rPr>
          <w:kern w:val="2"/>
          <w:sz w:val="24"/>
        </w:rPr>
        <w:t>Now your grandchild has both fish and rice.’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Fish and rice are the staples of the Tai diet.</w:t>
      </w:r>
    </w:p>
    <w:p>
      <w:pPr>
        <w:pStyle w:val="Normal"/>
        <w:tabs>
          <w:tab w:val="left" w:pos="720" w:leader="none"/>
        </w:tabs>
        <w:rPr/>
      </w:pPr>
      <w:r>
        <w:rPr>
          <w:kern w:val="2"/>
          <w:sz w:val="24"/>
        </w:rPr>
        <w:tab/>
        <w:t xml:space="preserve">In the Aiton version </w:t>
      </w:r>
      <w:r>
        <w:rPr>
          <w:rFonts w:cs="Aiton Script" w:ascii="Aiton Script" w:hAnsi="Aiton Script"/>
          <w:kern w:val="2"/>
          <w:sz w:val="36"/>
        </w:rPr>
        <w:t>kup</w:t>
      </w:r>
      <w:r>
        <w:rPr>
          <w:kern w:val="2"/>
          <w:sz w:val="24"/>
        </w:rPr>
        <w:t xml:space="preserve"> is given as </w:t>
      </w:r>
      <w:r>
        <w:rPr>
          <w:rFonts w:cs="Aiton Script" w:ascii="Aiton Script" w:hAnsi="Aiton Script"/>
          <w:kern w:val="2"/>
          <w:sz w:val="36"/>
        </w:rPr>
        <w:t>koupq</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2880" w:leader="none"/>
          <w:tab w:val="left" w:pos="3600" w:leader="none"/>
          <w:tab w:val="left" w:pos="4680" w:leader="none"/>
          <w:tab w:val="left" w:pos="5580" w:leader="none"/>
        </w:tabs>
        <w:rPr/>
      </w:pPr>
      <w:r>
        <w:rPr>
          <w:kern w:val="2"/>
          <w:sz w:val="24"/>
        </w:rPr>
        <w:t>21)</w:t>
        <w:tab/>
      </w:r>
      <w:r>
        <w:rPr>
          <w:rFonts w:cs="Phake Script" w:ascii="Phake Script" w:hAnsi="Phake Script"/>
          <w:kern w:val="2"/>
          <w:sz w:val="40"/>
        </w:rPr>
        <w:t>Aiktg</w:t>
        <w:tab/>
        <w:t>nM</w:t>
        <w:tab/>
        <w:t>sE</w:t>
        <w:tab/>
        <w:t>tW</w:t>
        <w:tab/>
        <w:t>kin</w:t>
        <w:tab/>
        <w:t xml:space="preserve">hoM / </w:t>
      </w:r>
    </w:p>
    <w:p>
      <w:pPr>
        <w:pStyle w:val="Normal"/>
        <w:tabs>
          <w:tab w:val="left" w:pos="720" w:leader="none"/>
          <w:tab w:val="left" w:pos="2160" w:leader="none"/>
          <w:tab w:val="left" w:pos="2880" w:leader="none"/>
          <w:tab w:val="left" w:pos="3600" w:leader="none"/>
          <w:tab w:val="left" w:pos="4680" w:leader="none"/>
          <w:tab w:val="left" w:pos="5580" w:leader="none"/>
        </w:tabs>
        <w:rPr/>
      </w:pPr>
      <w:r>
        <w:rPr>
          <w:rFonts w:cs="Doulos SIL" w:ascii="Doulos SIL" w:hAnsi="Doulos SIL"/>
          <w:kern w:val="2"/>
          <w:sz w:val="24"/>
        </w:rPr>
        <w:tab/>
        <w:t>ik¹ tüŋ¹</w:t>
        <w:tab/>
        <w:t>nam⁴</w:t>
        <w:tab/>
        <w:t>saü¹</w:t>
        <w:tab/>
        <w:t>tau³</w:t>
        <w:tab/>
        <w:t>kin²</w:t>
        <w:tab/>
        <w:t>hɔm⁶</w:t>
        <w:tab/>
        <w:tab/>
        <w:tab/>
      </w:r>
    </w:p>
    <w:p>
      <w:pPr>
        <w:pStyle w:val="Normal"/>
        <w:tabs>
          <w:tab w:val="left" w:pos="720" w:leader="none"/>
          <w:tab w:val="left" w:pos="2160" w:leader="none"/>
          <w:tab w:val="left" w:pos="2880" w:leader="none"/>
          <w:tab w:val="left" w:pos="3600" w:leader="none"/>
          <w:tab w:val="left" w:pos="4680" w:leader="none"/>
          <w:tab w:val="left" w:pos="5580" w:leader="none"/>
        </w:tabs>
        <w:rPr/>
      </w:pPr>
      <w:r>
        <w:rPr>
          <w:kern w:val="2"/>
          <w:sz w:val="24"/>
        </w:rPr>
        <w:tab/>
        <w:t>together with</w:t>
        <w:tab/>
        <w:t>water</w:t>
        <w:tab/>
        <w:t>put in</w:t>
        <w:tab/>
        <w:t>jar/ bottle</w:t>
        <w:tab/>
        <w:t>eat</w:t>
        <w:tab/>
        <w:t>sweet smell</w:t>
      </w:r>
    </w:p>
    <w:p>
      <w:pPr>
        <w:pStyle w:val="Normal"/>
        <w:tabs>
          <w:tab w:val="left" w:pos="720" w:leader="none"/>
        </w:tabs>
        <w:ind w:left="720" w:hanging="0"/>
        <w:rPr/>
      </w:pPr>
      <w:r>
        <w:rPr>
          <w:kern w:val="2"/>
          <w:sz w:val="24"/>
        </w:rPr>
        <w:t>‘</w:t>
      </w:r>
      <w:r>
        <w:rPr>
          <w:kern w:val="2"/>
          <w:sz w:val="24"/>
        </w:rPr>
        <w:t>Together with fragrant water from the water jar.’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520" w:leader="none"/>
          <w:tab w:val="left" w:pos="3600" w:leader="none"/>
          <w:tab w:val="left" w:pos="4500" w:leader="none"/>
        </w:tabs>
        <w:rPr/>
      </w:pPr>
      <w:r>
        <w:rPr>
          <w:kern w:val="2"/>
          <w:sz w:val="24"/>
        </w:rPr>
        <w:t>22)</w:t>
        <w:tab/>
      </w:r>
      <w:r>
        <w:rPr>
          <w:rFonts w:cs="Phake Script" w:ascii="Phake Script" w:hAnsi="Phake Script"/>
          <w:kern w:val="2"/>
          <w:sz w:val="40"/>
        </w:rPr>
        <w:t>kuN</w:t>
        <w:tab/>
        <w:t>Aoj</w:t>
        <w:tab/>
        <w:t>kup</w:t>
        <w:tab/>
        <w:t>xogq</w:t>
        <w:tab/>
        <w:t xml:space="preserve">wn / </w:t>
      </w:r>
    </w:p>
    <w:p>
      <w:pPr>
        <w:pStyle w:val="Normal"/>
        <w:tabs>
          <w:tab w:val="left" w:pos="720" w:leader="none"/>
          <w:tab w:val="left" w:pos="1620" w:leader="none"/>
          <w:tab w:val="left" w:pos="2520" w:leader="none"/>
          <w:tab w:val="left" w:pos="3600" w:leader="none"/>
          <w:tab w:val="left" w:pos="4500" w:leader="none"/>
        </w:tabs>
        <w:rPr>
          <w:rFonts w:ascii="Doulos SIL" w:hAnsi="Doulos SIL" w:cs="Doulos SIL"/>
          <w:kern w:val="2"/>
          <w:sz w:val="24"/>
        </w:rPr>
      </w:pPr>
      <w:r>
        <w:rPr>
          <w:rFonts w:cs="Doulos SIL" w:ascii="Doulos SIL" w:hAnsi="Doulos SIL"/>
          <w:kern w:val="2"/>
          <w:sz w:val="24"/>
        </w:rPr>
        <w:tab/>
        <w:t>kɔi³</w:t>
        <w:tab/>
        <w:t>ɔi³</w:t>
        <w:tab/>
        <w:t>kup¹</w:t>
        <w:tab/>
        <w:t>khauŋ⁶</w:t>
        <w:tab/>
        <w:t>wān⁶</w:t>
      </w:r>
    </w:p>
    <w:p>
      <w:pPr>
        <w:pStyle w:val="Normal"/>
        <w:tabs>
          <w:tab w:val="left" w:pos="720" w:leader="none"/>
          <w:tab w:val="left" w:pos="1620" w:leader="none"/>
          <w:tab w:val="left" w:pos="2520" w:leader="none"/>
          <w:tab w:val="left" w:pos="3600" w:leader="none"/>
          <w:tab w:val="left" w:pos="4500" w:leader="none"/>
        </w:tabs>
        <w:rPr>
          <w:kern w:val="2"/>
          <w:sz w:val="24"/>
        </w:rPr>
      </w:pPr>
      <w:r>
        <w:rPr>
          <w:kern w:val="2"/>
          <w:sz w:val="24"/>
        </w:rPr>
        <w:tab/>
        <w:t>banana</w:t>
        <w:tab/>
        <w:t>sugar</w:t>
        <w:tab/>
        <w:t>together</w:t>
        <w:tab/>
        <w:t>thing</w:t>
        <w:tab/>
        <w:t>sweet</w:t>
      </w:r>
    </w:p>
    <w:p>
      <w:pPr>
        <w:pStyle w:val="Normal"/>
        <w:tabs>
          <w:tab w:val="left" w:pos="720" w:leader="none"/>
        </w:tabs>
        <w:ind w:left="720" w:hanging="0"/>
        <w:rPr/>
      </w:pPr>
      <w:r>
        <w:rPr>
          <w:kern w:val="2"/>
          <w:sz w:val="24"/>
        </w:rPr>
        <w:t>‘</w:t>
      </w:r>
      <w:r>
        <w:rPr>
          <w:kern w:val="2"/>
          <w:sz w:val="24"/>
        </w:rPr>
        <w:t>And banana, sugar cane and (other) sweet things.’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In the Aiton version, it is:</w:t>
      </w:r>
    </w:p>
    <w:p>
      <w:pPr>
        <w:pStyle w:val="Normal"/>
        <w:tabs>
          <w:tab w:val="left" w:pos="720" w:leader="none"/>
          <w:tab w:val="left" w:pos="1620" w:leader="none"/>
          <w:tab w:val="left" w:pos="2430" w:leader="none"/>
          <w:tab w:val="left" w:pos="3510" w:leader="none"/>
          <w:tab w:val="left" w:pos="4410" w:leader="none"/>
        </w:tabs>
        <w:rPr/>
      </w:pPr>
      <w:r>
        <w:rPr>
          <w:kern w:val="2"/>
          <w:sz w:val="24"/>
        </w:rPr>
        <w:t>22.1)</w:t>
        <w:tab/>
      </w:r>
      <w:r>
        <w:rPr>
          <w:rFonts w:cs="Phake Script" w:ascii="Phake Script" w:hAnsi="Phake Script"/>
          <w:kern w:val="2"/>
          <w:sz w:val="40"/>
        </w:rPr>
        <w:t>kuN</w:t>
        <w:tab/>
        <w:t>Aoj</w:t>
        <w:tab/>
        <w:t>Aikq</w:t>
        <w:tab/>
        <w:t>xogq</w:t>
        <w:tab/>
        <w:t xml:space="preserve">tJwq / </w:t>
      </w:r>
    </w:p>
    <w:p>
      <w:pPr>
        <w:pStyle w:val="Normal"/>
        <w:tabs>
          <w:tab w:val="left" w:pos="720" w:leader="none"/>
          <w:tab w:val="left" w:pos="1620" w:leader="none"/>
          <w:tab w:val="left" w:pos="2430" w:leader="none"/>
          <w:tab w:val="left" w:pos="3510" w:leader="none"/>
          <w:tab w:val="left" w:pos="4410" w:leader="none"/>
        </w:tabs>
        <w:rPr>
          <w:rFonts w:ascii="Doulos SIL" w:hAnsi="Doulos SIL" w:cs="Doulos SIL"/>
          <w:kern w:val="2"/>
          <w:sz w:val="24"/>
        </w:rPr>
      </w:pPr>
      <w:r>
        <w:rPr>
          <w:rFonts w:cs="Doulos SIL" w:ascii="Doulos SIL" w:hAnsi="Doulos SIL"/>
          <w:kern w:val="2"/>
          <w:sz w:val="24"/>
        </w:rPr>
        <w:tab/>
        <w:t>kɔi³</w:t>
        <w:tab/>
        <w:t>ɔi³</w:t>
        <w:tab/>
        <w:t>ik¹</w:t>
        <w:tab/>
        <w:t>khɔŋ¹</w:t>
        <w:tab/>
        <w:t>tɯ²</w:t>
      </w:r>
    </w:p>
    <w:p>
      <w:pPr>
        <w:pStyle w:val="Normal"/>
        <w:tabs>
          <w:tab w:val="left" w:pos="720" w:leader="none"/>
          <w:tab w:val="left" w:pos="1620" w:leader="none"/>
          <w:tab w:val="left" w:pos="2430" w:leader="none"/>
          <w:tab w:val="left" w:pos="3510" w:leader="none"/>
          <w:tab w:val="left" w:pos="4410" w:leader="none"/>
        </w:tabs>
        <w:rPr/>
      </w:pPr>
      <w:r>
        <w:rPr>
          <w:kern w:val="2"/>
          <w:sz w:val="24"/>
        </w:rPr>
        <w:tab/>
        <w:t>banana</w:t>
        <w:tab/>
        <w:t>sugar</w:t>
        <w:tab/>
        <w:t>together</w:t>
        <w:tab/>
        <w:t>thing</w:t>
        <w:tab/>
        <w:t>use*</w:t>
      </w:r>
    </w:p>
    <w:p>
      <w:pPr>
        <w:pStyle w:val="Normal"/>
        <w:tabs>
          <w:tab w:val="left" w:pos="720" w:leader="none"/>
        </w:tabs>
        <w:ind w:left="720" w:hanging="0"/>
        <w:rPr>
          <w:kern w:val="2"/>
          <w:sz w:val="24"/>
        </w:rPr>
      </w:pPr>
      <w:r>
        <w:rPr>
          <w:kern w:val="2"/>
          <w:sz w:val="24"/>
        </w:rPr>
        <w:t>‘</w:t>
      </w:r>
      <w:r>
        <w:rPr>
          <w:kern w:val="2"/>
          <w:sz w:val="24"/>
        </w:rPr>
        <w:t>Banana, sugar cane and (other) sweet things.’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pPr>
      <w:r>
        <w:rPr>
          <w:kern w:val="2"/>
          <w:sz w:val="24"/>
        </w:rPr>
        <w:t>23)</w:t>
        <w:tab/>
      </w:r>
      <w:r>
        <w:rPr>
          <w:rFonts w:cs="Phake Script" w:ascii="Phake Script" w:hAnsi="Phake Script"/>
          <w:kern w:val="2"/>
          <w:sz w:val="40"/>
        </w:rPr>
        <w:t>tgAn</w:t>
        <w:tab/>
        <w:t>xogq</w:t>
        <w:tab/>
        <w:t>hoM</w:t>
        <w:tab/>
        <w:t>cU</w:t>
        <w:tab/>
        <w:t>lj</w:t>
        <w:tab/>
        <w:t>pnq</w:t>
        <w:tab/>
        <w:t>pU</w:t>
        <w:tab/>
        <w:t xml:space="preserve">ya / </w:t>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rFonts w:ascii="Doulos SIL" w:hAnsi="Doulos SIL" w:cs="Doulos SIL"/>
          <w:kern w:val="2"/>
          <w:sz w:val="24"/>
        </w:rPr>
      </w:pPr>
      <w:r>
        <w:rPr>
          <w:rFonts w:cs="Doulos SIL" w:ascii="Doulos SIL" w:hAnsi="Doulos SIL"/>
          <w:kern w:val="2"/>
          <w:sz w:val="24"/>
        </w:rPr>
        <w:tab/>
        <w:t>tüŋ¹ an²</w:t>
        <w:tab/>
        <w:t>khauŋ⁶</w:t>
        <w:tab/>
        <w:t>hɔm⁶</w:t>
        <w:tab/>
        <w:t>cū²</w:t>
        <w:tab/>
        <w:t>lāi⁶</w:t>
        <w:tab/>
        <w:t>pān²</w:t>
        <w:tab/>
        <w:t>pū¹</w:t>
        <w:tab/>
        <w:t>yā⁵</w:t>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pPr>
      <w:r>
        <w:rPr>
          <w:kern w:val="2"/>
          <w:sz w:val="24"/>
        </w:rPr>
        <w:tab/>
        <w:t>and</w:t>
        <w:tab/>
        <w:t>thing</w:t>
        <w:tab/>
        <w:t>scented</w:t>
        <w:tab/>
        <w:t>time</w:t>
        <w:tab/>
        <w:t>many</w:t>
        <w:tab/>
        <w:t>lifetime</w:t>
        <w:tab/>
        <w:t>grandfather</w:t>
        <w:tab/>
        <w:t>grandmother</w:t>
      </w:r>
    </w:p>
    <w:p>
      <w:pPr>
        <w:pStyle w:val="Normal"/>
        <w:tabs>
          <w:tab w:val="left" w:pos="720" w:leader="none"/>
        </w:tabs>
        <w:ind w:left="720" w:hanging="0"/>
        <w:rPr>
          <w:kern w:val="2"/>
          <w:sz w:val="24"/>
        </w:rPr>
      </w:pPr>
      <w:r>
        <w:rPr>
          <w:kern w:val="2"/>
          <w:sz w:val="24"/>
        </w:rPr>
        <w:t>‘</w:t>
      </w:r>
      <w:r>
        <w:rPr>
          <w:kern w:val="2"/>
          <w:sz w:val="24"/>
        </w:rPr>
        <w:t>and all the scented foods (collected) by our grandparents over a long period.’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In the Aiton version:</w:t>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pPr>
      <w:r>
        <w:rPr>
          <w:kern w:val="2"/>
          <w:sz w:val="24"/>
        </w:rPr>
        <w:t>23.1)</w:t>
        <w:tab/>
      </w:r>
      <w:r>
        <w:rPr>
          <w:rFonts w:cs="Phake Script" w:ascii="Phake Script" w:hAnsi="Phake Script"/>
          <w:kern w:val="2"/>
          <w:sz w:val="40"/>
        </w:rPr>
        <w:t>tgAn</w:t>
        <w:tab/>
        <w:t>xa</w:t>
        <w:tab/>
        <w:t>xigq</w:t>
        <w:tab/>
        <w:t>kgq</w:t>
        <w:tab/>
        <w:t>sigq</w:t>
        <w:tab/>
        <w:t>yJwq</w:t>
        <w:tab/>
        <w:t>kupq</w:t>
        <w:tab/>
        <w:t xml:space="preserve">lU </w:t>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pPr>
      <w:r>
        <w:rPr>
          <w:rFonts w:cs="Doulos SIL" w:ascii="Doulos SIL" w:hAnsi="Doulos SIL"/>
          <w:kern w:val="2"/>
          <w:sz w:val="24"/>
        </w:rPr>
        <w:tab/>
        <w:t>tāŋ¹ an²</w:t>
        <w:tab/>
        <w:t>khā⁶</w:t>
        <w:tab/>
        <w:t>khɛŋ¹</w:t>
        <w:tab/>
        <w:t>kaaŋ¹</w:t>
        <w:tab/>
        <w:t>sɛŋ¹</w:t>
        <w:tab/>
        <w:t>ʒɯ²</w:t>
        <w:tab/>
        <w:t>kup¹</w:t>
        <w:tab/>
        <w:t>luu³</w:t>
        <w:tab/>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kern w:val="2"/>
          <w:sz w:val="24"/>
        </w:rPr>
      </w:pPr>
      <w:r>
        <w:rPr>
          <w:kern w:val="2"/>
          <w:sz w:val="24"/>
        </w:rPr>
        <w:tab/>
        <w:t>and</w:t>
        <w:tab/>
        <w:t>bow</w:t>
        <w:tab/>
        <w:t>hard</w:t>
        <w:tab/>
        <w:t>bow</w:t>
        <w:tab/>
        <w:t>diamond</w:t>
        <w:tab/>
        <w:t>shoot</w:t>
        <w:tab/>
        <w:t>with</w:t>
        <w:tab/>
        <w:t>destroyed</w:t>
      </w:r>
    </w:p>
    <w:p>
      <w:pPr>
        <w:pStyle w:val="Normal"/>
        <w:tabs>
          <w:tab w:val="left" w:pos="720" w:leader="none"/>
        </w:tabs>
        <w:ind w:left="720" w:hanging="0"/>
        <w:rPr/>
      </w:pPr>
      <w:r>
        <w:rPr>
          <w:kern w:val="2"/>
          <w:sz w:val="24"/>
        </w:rPr>
        <w:t>‘</w:t>
      </w:r>
      <w:r>
        <w:rPr>
          <w:kern w:val="2"/>
          <w:sz w:val="24"/>
        </w:rPr>
        <w:t>and a bow, hard as diamond, with which to shoot and destroy.’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*Part of the bow; Note also Sha</w:t>
      </w:r>
      <w:r>
        <w:rPr>
          <w:kern w:val="2"/>
          <w:sz w:val="24"/>
          <w:szCs w:val="24"/>
        </w:rPr>
        <w:t xml:space="preserve">n </w:t>
      </w:r>
      <w:r>
        <w:rPr>
          <w:rFonts w:cs="Myanmar Text"/>
          <w:kern w:val="2"/>
          <w:sz w:val="24"/>
          <w:sz w:val="24"/>
          <w:szCs w:val="24"/>
          <w:lang w:bidi="my-MM"/>
        </w:rPr>
        <w:t>ၶႃႇ</w:t>
      </w:r>
      <w:r>
        <w:rPr>
          <w:kern w:val="2"/>
          <w:sz w:val="24"/>
          <w:sz w:val="24"/>
          <w:szCs w:val="24"/>
          <w:lang w:bidi="my-MM"/>
        </w:rPr>
        <w:t xml:space="preserve"> </w:t>
      </w:r>
      <w:r>
        <w:rPr>
          <w:kern w:val="2"/>
          <w:sz w:val="24"/>
          <w:sz w:val="24"/>
        </w:rPr>
        <w:t>‘</w:t>
      </w:r>
      <w:r>
        <w:rPr>
          <w:kern w:val="2"/>
          <w:sz w:val="24"/>
        </w:rPr>
        <w:t>a frame’</w:t>
      </w:r>
    </w:p>
    <w:p>
      <w:pPr>
        <w:pStyle w:val="Normal"/>
        <w:tabs>
          <w:tab w:val="left" w:pos="720" w:leader="none"/>
        </w:tabs>
        <w:rPr>
          <w:rFonts w:ascii="Assam New;Calibri" w:hAnsi="Assam New;Calibri" w:cs="Assam New;Calibri"/>
          <w:kern w:val="2"/>
          <w:sz w:val="24"/>
        </w:rPr>
      </w:pPr>
      <w:r>
        <w:rPr>
          <w:kern w:val="2"/>
          <w:sz w:val="24"/>
        </w:rPr>
        <w:tab/>
        <w:t xml:space="preserve">** Nabin translated this as ‘destroyed, but it is perhaps it is Phake </w:t>
      </w:r>
      <w:r>
        <w:rPr>
          <w:rFonts w:cs="Doulos SIL" w:ascii="Doulos SIL" w:hAnsi="Doulos SIL"/>
          <w:i/>
          <w:kern w:val="2"/>
          <w:sz w:val="24"/>
        </w:rPr>
        <w:t>lo⁴</w:t>
      </w:r>
      <w:r>
        <w:rPr>
          <w:kern w:val="2"/>
          <w:sz w:val="24"/>
        </w:rPr>
        <w:t xml:space="preserve"> ‘shovel’</w:t>
      </w:r>
    </w:p>
    <w:p>
      <w:pPr>
        <w:pStyle w:val="Normal"/>
        <w:tabs>
          <w:tab w:val="left" w:pos="720" w:leader="none"/>
        </w:tabs>
        <w:rPr>
          <w:rFonts w:ascii="Assam New;Calibri" w:hAnsi="Assam New;Calibri" w:cs="Assam New;Calibri"/>
          <w:kern w:val="2"/>
          <w:sz w:val="24"/>
        </w:rPr>
      </w:pPr>
      <w:r>
        <w:rPr>
          <w:rFonts w:cs="Assam New;Calibri" w:ascii="Assam New;Calibri" w:hAnsi="Assam New;Calibri"/>
          <w:kern w:val="2"/>
          <w:sz w:val="24"/>
        </w:rPr>
      </w:r>
    </w:p>
    <w:p>
      <w:pPr>
        <w:pStyle w:val="Normal"/>
        <w:tabs>
          <w:tab w:val="left" w:pos="720" w:leader="none"/>
        </w:tabs>
        <w:rPr/>
      </w:pPr>
      <w:r>
        <w:rPr>
          <w:kern w:val="2"/>
          <w:sz w:val="24"/>
        </w:rPr>
        <w:t>In the Aiton version, this is followed by sentence 26)</w:t>
      </w:r>
    </w:p>
    <w:p>
      <w:pPr>
        <w:pStyle w:val="Normal"/>
        <w:tabs>
          <w:tab w:val="left" w:pos="720" w:leader="none"/>
        </w:tabs>
        <w:rPr>
          <w:kern w:val="2"/>
          <w:sz w:val="24"/>
        </w:rPr>
      </w:pPr>
      <w:r>
        <w:rPr>
          <w:kern w:val="2"/>
          <w:sz w:val="24"/>
        </w:rPr>
      </w:r>
    </w:p>
    <w:p>
      <w:pPr>
        <w:pStyle w:val="Normal"/>
        <w:tabs>
          <w:tab w:val="left" w:pos="720" w:leader="none"/>
          <w:tab w:val="left" w:pos="2430" w:leader="none"/>
          <w:tab w:val="left" w:pos="3420" w:leader="none"/>
          <w:tab w:val="left" w:pos="4230" w:leader="none"/>
        </w:tabs>
        <w:rPr/>
      </w:pPr>
      <w:r>
        <w:rPr>
          <w:kern w:val="2"/>
          <w:sz w:val="24"/>
        </w:rPr>
        <w:t>23.2)</w:t>
      </w:r>
      <w:r>
        <w:rPr>
          <w:rFonts w:cs="Phake Script" w:ascii="Phake Script" w:hAnsi="Phake Script"/>
          <w:kern w:val="2"/>
          <w:sz w:val="40"/>
        </w:rPr>
        <w:tab/>
        <w:t>xogqhoM</w:t>
        <w:tab/>
        <w:t>Anq</w:t>
        <w:tab/>
        <w:t>kinq</w:t>
        <w:tab/>
        <w:t>wn</w:t>
      </w:r>
    </w:p>
    <w:p>
      <w:pPr>
        <w:pStyle w:val="Normal"/>
        <w:tabs>
          <w:tab w:val="left" w:pos="720" w:leader="none"/>
          <w:tab w:val="left" w:pos="2430" w:leader="none"/>
          <w:tab w:val="left" w:pos="3420" w:leader="none"/>
          <w:tab w:val="left" w:pos="4230" w:leader="none"/>
        </w:tabs>
        <w:rPr>
          <w:rFonts w:ascii="Doulos SIL" w:hAnsi="Doulos SIL" w:cs="Doulos SIL"/>
          <w:kern w:val="2"/>
          <w:sz w:val="24"/>
        </w:rPr>
      </w:pPr>
      <w:r>
        <w:rPr>
          <w:rFonts w:cs="Doulos SIL" w:ascii="Doulos SIL" w:hAnsi="Doulos SIL"/>
          <w:kern w:val="2"/>
          <w:sz w:val="24"/>
        </w:rPr>
        <w:tab/>
        <w:t>khauŋ⁶ hɔm⁶</w:t>
        <w:tab/>
        <w:t>an²</w:t>
        <w:tab/>
        <w:t>kin²</w:t>
        <w:tab/>
        <w:t>wān⁶</w:t>
      </w:r>
    </w:p>
    <w:p>
      <w:pPr>
        <w:pStyle w:val="Normal"/>
        <w:tabs>
          <w:tab w:val="left" w:pos="720" w:leader="none"/>
          <w:tab w:val="left" w:pos="2430" w:leader="none"/>
          <w:tab w:val="left" w:pos="3420" w:leader="none"/>
          <w:tab w:val="left" w:pos="4230" w:leader="none"/>
        </w:tabs>
        <w:ind w:left="720" w:hanging="0"/>
        <w:rPr/>
      </w:pPr>
      <w:r>
        <w:rPr>
          <w:kern w:val="2"/>
          <w:sz w:val="24"/>
        </w:rPr>
        <w:t>‘</w:t>
      </w:r>
      <w:r>
        <w:rPr>
          <w:rFonts w:cs="Doulos SIL" w:ascii="Doulos SIL" w:hAnsi="Doulos SIL"/>
          <w:kern w:val="2"/>
          <w:sz w:val="24"/>
        </w:rPr>
        <w:t>khauŋ⁶ hɔm⁶</w:t>
      </w:r>
      <w:r>
        <w:rPr>
          <w:kern w:val="2"/>
          <w:sz w:val="24"/>
        </w:rPr>
        <w:t>’</w:t>
        <w:tab/>
      </w:r>
      <w:r>
        <w:rPr>
          <w:smallCaps/>
          <w:kern w:val="2"/>
          <w:sz w:val="24"/>
        </w:rPr>
        <w:t>clf</w:t>
      </w:r>
      <w:r>
        <w:rPr>
          <w:kern w:val="2"/>
          <w:sz w:val="24"/>
        </w:rPr>
        <w:tab/>
        <w:t>eat</w:t>
        <w:tab/>
        <w:t>sweet</w:t>
      </w:r>
    </w:p>
    <w:p>
      <w:pPr>
        <w:pStyle w:val="Normal"/>
        <w:tabs>
          <w:tab w:val="left" w:pos="720" w:leader="none"/>
        </w:tabs>
        <w:ind w:left="720" w:hanging="0"/>
        <w:rPr/>
      </w:pPr>
      <w:r>
        <w:rPr>
          <w:kern w:val="2"/>
          <w:sz w:val="24"/>
        </w:rPr>
        <w:t>‘‘‘</w:t>
      </w:r>
      <w:r>
        <w:rPr>
          <w:rFonts w:cs="Doulos SIL" w:ascii="Doulos SIL" w:hAnsi="Doulos SIL"/>
          <w:kern w:val="2"/>
          <w:sz w:val="24"/>
        </w:rPr>
        <w:t>khauŋ⁶ hɔm⁶</w:t>
      </w:r>
      <w:r>
        <w:rPr>
          <w:kern w:val="2"/>
          <w:sz w:val="24"/>
        </w:rPr>
        <w:t>’’ means sweet foods.’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 w:val="left" w:pos="3600" w:leader="none"/>
          <w:tab w:val="left" w:pos="4320" w:leader="none"/>
          <w:tab w:val="left" w:pos="5220" w:leader="none"/>
        </w:tabs>
        <w:rPr/>
      </w:pPr>
      <w:r>
        <w:rPr>
          <w:kern w:val="2"/>
          <w:sz w:val="24"/>
        </w:rPr>
        <w:t>24)</w:t>
        <w:tab/>
      </w:r>
      <w:r>
        <w:rPr>
          <w:rFonts w:cs="Phake Script" w:ascii="Phake Script" w:hAnsi="Phake Script"/>
          <w:kern w:val="2"/>
          <w:sz w:val="40"/>
        </w:rPr>
        <w:t>tgqAn</w:t>
        <w:tab/>
        <w:t>kuN</w:t>
        <w:tab/>
        <w:t>Aoj</w:t>
        <w:tab/>
        <w:t>kup</w:t>
        <w:tab/>
        <w:t>xogq</w:t>
        <w:tab/>
        <w:t xml:space="preserve">tJw / </w:t>
      </w:r>
    </w:p>
    <w:p>
      <w:pPr>
        <w:pStyle w:val="Normal"/>
        <w:tabs>
          <w:tab w:val="left" w:pos="720" w:leader="none"/>
          <w:tab w:val="left" w:pos="1980" w:leader="none"/>
          <w:tab w:val="left" w:pos="2880" w:leader="none"/>
          <w:tab w:val="left" w:pos="3600" w:leader="none"/>
          <w:tab w:val="left" w:pos="4320" w:leader="none"/>
          <w:tab w:val="left" w:pos="5220" w:leader="none"/>
        </w:tabs>
        <w:rPr>
          <w:rFonts w:ascii="Doulos SIL" w:hAnsi="Doulos SIL" w:cs="Doulos SIL"/>
          <w:kern w:val="2"/>
          <w:sz w:val="24"/>
        </w:rPr>
      </w:pPr>
      <w:r>
        <w:rPr>
          <w:rFonts w:cs="Doulos SIL" w:ascii="Doulos SIL" w:hAnsi="Doulos SIL"/>
          <w:kern w:val="2"/>
          <w:sz w:val="24"/>
        </w:rPr>
        <w:tab/>
        <w:t>tüŋ¹ an²</w:t>
        <w:tab/>
        <w:t>koi³</w:t>
        <w:tab/>
        <w:t>ɔi³</w:t>
        <w:tab/>
        <w:t>kup¹</w:t>
        <w:tab/>
        <w:t>khauŋ⁶</w:t>
        <w:tab/>
        <w:t>tə²</w:t>
      </w:r>
    </w:p>
    <w:p>
      <w:pPr>
        <w:pStyle w:val="Normal"/>
        <w:tabs>
          <w:tab w:val="left" w:pos="720" w:leader="none"/>
          <w:tab w:val="left" w:pos="1980" w:leader="none"/>
          <w:tab w:val="left" w:pos="2880" w:leader="none"/>
          <w:tab w:val="left" w:pos="3600" w:leader="none"/>
          <w:tab w:val="left" w:pos="4320" w:leader="none"/>
          <w:tab w:val="left" w:pos="5220" w:leader="none"/>
        </w:tabs>
        <w:rPr/>
      </w:pPr>
      <w:r>
        <w:rPr>
          <w:kern w:val="2"/>
          <w:sz w:val="24"/>
        </w:rPr>
        <w:tab/>
        <w:t>and</w:t>
        <w:tab/>
        <w:t>banana</w:t>
        <w:tab/>
        <w:t>sugar</w:t>
        <w:tab/>
        <w:t>and</w:t>
        <w:tab/>
        <w:t>thing</w:t>
        <w:tab/>
        <w:t>to use</w:t>
      </w:r>
    </w:p>
    <w:p>
      <w:pPr>
        <w:pStyle w:val="Normal"/>
        <w:tabs>
          <w:tab w:val="left" w:pos="720" w:leader="none"/>
        </w:tabs>
        <w:ind w:left="720" w:hanging="0"/>
        <w:rPr>
          <w:kern w:val="2"/>
          <w:sz w:val="24"/>
        </w:rPr>
      </w:pPr>
      <w:r>
        <w:rPr>
          <w:kern w:val="2"/>
          <w:sz w:val="24"/>
        </w:rPr>
        <w:t>‘</w:t>
      </w:r>
      <w:r>
        <w:rPr>
          <w:kern w:val="2"/>
          <w:sz w:val="24"/>
        </w:rPr>
        <w:t>with banana, sugar cane and utensils’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25)</w:t>
      </w:r>
      <w:r>
        <w:rPr>
          <w:rFonts w:cs="Phake Script" w:ascii="Phake Script" w:hAnsi="Phake Script"/>
          <w:kern w:val="2"/>
          <w:sz w:val="40"/>
        </w:rPr>
        <w:tab/>
        <w:t>tgqAn</w:t>
        <w:tab/>
        <w:t>xa</w:t>
        <w:tab/>
        <w:t>xig</w:t>
        <w:tab/>
        <w:t>kg</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tüŋ¹ an²</w:t>
        <w:tab/>
        <w:t>khā⁶</w:t>
        <w:tab/>
        <w:t>khaiŋ⁶</w:t>
        <w:tab/>
        <w:t>kāŋ¹</w:t>
      </w:r>
    </w:p>
    <w:p>
      <w:pPr>
        <w:pStyle w:val="Normal"/>
        <w:tabs>
          <w:tab w:val="left" w:pos="720" w:leader="none"/>
          <w:tab w:val="left" w:pos="2070" w:leader="none"/>
          <w:tab w:val="left" w:pos="2880" w:leader="none"/>
        </w:tabs>
        <w:rPr>
          <w:kern w:val="2"/>
          <w:sz w:val="24"/>
        </w:rPr>
      </w:pPr>
      <w:r>
        <w:rPr>
          <w:kern w:val="2"/>
          <w:sz w:val="24"/>
        </w:rPr>
        <w:tab/>
        <w:t>and</w:t>
        <w:tab/>
        <w:t>bow</w:t>
        <w:tab/>
        <w:t>hard</w:t>
        <w:tab/>
        <w:t>crossbow</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yJg</w:t>
        <w:tab/>
        <w:t>yJw</w:t>
        <w:tab/>
        <w:t>Aik</w:t>
        <w:tab/>
        <w:t xml:space="preserve">lU / </w:t>
      </w:r>
    </w:p>
    <w:p>
      <w:pPr>
        <w:pStyle w:val="Normal"/>
        <w:tabs>
          <w:tab w:val="left" w:pos="720" w:leader="none"/>
        </w:tabs>
        <w:rPr>
          <w:rFonts w:ascii="Doulos SIL" w:hAnsi="Doulos SIL" w:cs="Doulos SIL"/>
          <w:kern w:val="2"/>
          <w:sz w:val="24"/>
        </w:rPr>
      </w:pPr>
      <w:r>
        <w:rPr>
          <w:rFonts w:cs="Doulos SIL" w:ascii="Doulos SIL" w:hAnsi="Doulos SIL"/>
          <w:kern w:val="2"/>
          <w:sz w:val="24"/>
        </w:rPr>
        <w:tab/>
        <w:t>yəŋ²</w:t>
        <w:tab/>
        <w:t>yü²</w:t>
        <w:tab/>
        <w:t>ik¹</w:t>
        <w:tab/>
        <w:t>lo⁴</w:t>
      </w:r>
    </w:p>
    <w:p>
      <w:pPr>
        <w:pStyle w:val="Normal"/>
        <w:tabs>
          <w:tab w:val="left" w:pos="720" w:leader="none"/>
        </w:tabs>
        <w:rPr>
          <w:kern w:val="2"/>
          <w:sz w:val="24"/>
        </w:rPr>
      </w:pPr>
      <w:r>
        <w:rPr>
          <w:kern w:val="2"/>
          <w:sz w:val="24"/>
        </w:rPr>
        <w:tab/>
        <w:t>aim</w:t>
        <w:tab/>
        <w:t>shoot</w:t>
        <w:tab/>
        <w:t>and</w:t>
        <w:tab/>
        <w:t>shovel</w:t>
      </w:r>
    </w:p>
    <w:p>
      <w:pPr>
        <w:pStyle w:val="Normal"/>
        <w:tabs>
          <w:tab w:val="left" w:pos="720" w:leader="none"/>
        </w:tabs>
        <w:ind w:left="720" w:hanging="0"/>
        <w:rPr/>
      </w:pPr>
      <w:r>
        <w:rPr>
          <w:kern w:val="2"/>
          <w:sz w:val="24"/>
        </w:rPr>
        <w:t>‘</w:t>
      </w:r>
      <w:r>
        <w:rPr>
          <w:kern w:val="2"/>
          <w:sz w:val="24"/>
        </w:rPr>
        <w:t>And a strong crossbow to aim and shoot and as well a shovel.’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pPr>
      <w:r>
        <w:rPr>
          <w:kern w:val="2"/>
          <w:sz w:val="24"/>
        </w:rPr>
        <w:t>26)</w:t>
        <w:tab/>
      </w:r>
      <w:r>
        <w:rPr>
          <w:rFonts w:cs="Phake Script" w:ascii="Phake Script" w:hAnsi="Phake Script"/>
          <w:kern w:val="2"/>
          <w:sz w:val="40"/>
        </w:rPr>
        <w:t>xn</w:t>
        <w:tab/>
        <w:t>exa</w:t>
        <w:tab/>
        <w:t>xW</w:t>
        <w:tab/>
        <w:t>xiw</w:t>
        <w:tab/>
        <w:t>fj</w:t>
        <w:tab/>
        <w:t>kup</w:t>
        <w:tab/>
        <w:t>hok /</w:t>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khān⁶</w:t>
        <w:tab/>
        <w:t>khɔ⁶</w:t>
        <w:tab/>
        <w:t>khau¹</w:t>
        <w:tab/>
        <w:t>kheu²</w:t>
        <w:tab/>
        <w:t>phāi⁶</w:t>
        <w:tab/>
        <w:t>kup¹</w:t>
        <w:tab/>
        <w:t>hauk¹</w:t>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pPr>
      <w:r>
        <w:rPr>
          <w:kern w:val="2"/>
          <w:sz w:val="24"/>
        </w:rPr>
        <w:tab/>
        <w:t>axe*</w:t>
        <w:tab/>
        <w:t>hoe</w:t>
        <w:tab/>
      </w:r>
      <w:r>
        <w:rPr>
          <w:smallCaps/>
          <w:kern w:val="2"/>
          <w:sz w:val="24"/>
        </w:rPr>
        <w:t>3pl</w:t>
      </w:r>
      <w:r>
        <w:rPr>
          <w:kern w:val="2"/>
          <w:sz w:val="24"/>
        </w:rPr>
        <w:tab/>
        <w:t>sickle**</w:t>
        <w:tab/>
        <w:t>sharp</w:t>
        <w:tab/>
        <w:t>and</w:t>
        <w:tab/>
        <w:t>lance</w:t>
      </w:r>
    </w:p>
    <w:p>
      <w:pPr>
        <w:pStyle w:val="Normal"/>
        <w:tabs>
          <w:tab w:val="left" w:pos="720" w:leader="none"/>
        </w:tabs>
        <w:ind w:left="720" w:hanging="0"/>
        <w:rPr>
          <w:kern w:val="2"/>
          <w:sz w:val="24"/>
        </w:rPr>
      </w:pPr>
      <w:r>
        <w:rPr>
          <w:kern w:val="2"/>
          <w:sz w:val="24"/>
        </w:rPr>
        <w:t>‘</w:t>
      </w:r>
      <w:r>
        <w:rPr>
          <w:kern w:val="2"/>
          <w:sz w:val="24"/>
        </w:rPr>
        <w:t>With an axe, a hoe, a sharp sickle and a lance’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4950" w:leader="none"/>
        </w:tabs>
        <w:rPr/>
      </w:pPr>
      <w:r>
        <w:rPr>
          <w:kern w:val="2"/>
          <w:sz w:val="24"/>
        </w:rPr>
        <w:t>27)</w:t>
        <w:tab/>
      </w:r>
      <w:r>
        <w:rPr>
          <w:rFonts w:cs="Phake Script" w:ascii="Phake Script" w:hAnsi="Phake Script"/>
          <w:kern w:val="2"/>
          <w:sz w:val="40"/>
        </w:rPr>
        <w:t>Aiktg</w:t>
        <w:tab/>
        <w:t>xJk</w:t>
        <w:tab/>
        <w:t>sonq</w:t>
        <w:tab/>
      </w:r>
    </w:p>
    <w:p>
      <w:pPr>
        <w:pStyle w:val="Normal"/>
        <w:tabs>
          <w:tab w:val="left" w:pos="720" w:leader="none"/>
          <w:tab w:val="left" w:pos="2070" w:leader="none"/>
          <w:tab w:val="left" w:pos="4950" w:leader="none"/>
        </w:tabs>
        <w:rPr>
          <w:rFonts w:ascii="Doulos SIL" w:hAnsi="Doulos SIL" w:cs="Doulos SIL"/>
          <w:kern w:val="2"/>
          <w:sz w:val="24"/>
        </w:rPr>
      </w:pPr>
      <w:r>
        <w:rPr>
          <w:rFonts w:cs="Doulos SIL" w:ascii="Doulos SIL" w:hAnsi="Doulos SIL"/>
          <w:kern w:val="2"/>
          <w:sz w:val="24"/>
        </w:rPr>
        <w:tab/>
        <w:t>ik¹ tüŋ¹</w:t>
        <w:tab/>
        <w:t>khük¹</w:t>
        <w:tab/>
        <w:t>sɔn³</w:t>
      </w:r>
    </w:p>
    <w:p>
      <w:pPr>
        <w:pStyle w:val="Normal"/>
        <w:tabs>
          <w:tab w:val="left" w:pos="720" w:leader="none"/>
          <w:tab w:val="left" w:pos="2070" w:leader="none"/>
          <w:tab w:val="left" w:pos="4950" w:leader="none"/>
        </w:tabs>
        <w:rPr>
          <w:kern w:val="2"/>
          <w:sz w:val="24"/>
        </w:rPr>
      </w:pPr>
      <w:r>
        <w:rPr>
          <w:kern w:val="2"/>
          <w:sz w:val="24"/>
        </w:rPr>
        <w:tab/>
        <w:t>and</w:t>
        <w:tab/>
        <w:t>implement for catching fish</w:t>
        <w:tab/>
        <w:t xml:space="preserve">catch fish with a </w:t>
      </w:r>
      <w:r>
        <w:rPr>
          <w:rFonts w:cs="Doulos SIL" w:ascii="Doulos SIL" w:hAnsi="Doulos SIL"/>
          <w:kern w:val="2"/>
          <w:sz w:val="24"/>
        </w:rPr>
        <w:t>khük¹</w:t>
      </w:r>
    </w:p>
    <w:p>
      <w:pPr>
        <w:pStyle w:val="Normal"/>
        <w:tabs>
          <w:tab w:val="left" w:pos="720" w:leader="none"/>
        </w:tabs>
        <w:rPr>
          <w:kern w:val="2"/>
          <w:sz w:val="24"/>
        </w:rPr>
      </w:pPr>
      <w:r>
        <w:rPr>
          <w:kern w:val="2"/>
          <w:sz w:val="24"/>
        </w:rPr>
      </w:r>
    </w:p>
    <w:p>
      <w:pPr>
        <w:pStyle w:val="Normal"/>
        <w:tabs>
          <w:tab w:val="left" w:pos="720" w:leader="none"/>
        </w:tabs>
        <w:rPr/>
      </w:pPr>
      <w:r>
        <w:rPr>
          <w:rFonts w:cs="Phake Script" w:ascii="Phake Script" w:hAnsi="Phake Script"/>
          <w:kern w:val="2"/>
          <w:sz w:val="40"/>
        </w:rPr>
        <w:tab/>
        <w:t>sp</w:t>
      </w:r>
      <w:r>
        <w:rPr>
          <w:kern w:val="2"/>
          <w:sz w:val="24"/>
        </w:rPr>
        <w:tab/>
      </w:r>
      <w:r>
        <w:rPr>
          <w:rFonts w:cs="Phake Script" w:ascii="Phake Script" w:hAnsi="Phake Script"/>
          <w:kern w:val="2"/>
          <w:sz w:val="40"/>
        </w:rPr>
        <w:t>yn</w:t>
        <w:tab/>
        <w:t>nM</w:t>
        <w:tab/>
        <w:t>lj</w:t>
        <w:tab/>
        <w:t>xok</w:t>
        <w:tab/>
        <w:t>sj</w:t>
        <w:tab/>
        <w:t xml:space="preserve">xW / </w:t>
      </w:r>
    </w:p>
    <w:p>
      <w:pPr>
        <w:pStyle w:val="Normal"/>
        <w:tabs>
          <w:tab w:val="left" w:pos="720" w:leader="none"/>
        </w:tabs>
        <w:rPr>
          <w:rFonts w:ascii="Doulos SIL" w:hAnsi="Doulos SIL" w:cs="Doulos SIL"/>
          <w:kern w:val="2"/>
          <w:sz w:val="24"/>
        </w:rPr>
      </w:pPr>
      <w:r>
        <w:rPr>
          <w:rFonts w:cs="Doulos SIL" w:ascii="Doulos SIL" w:hAnsi="Doulos SIL"/>
          <w:kern w:val="2"/>
          <w:sz w:val="24"/>
        </w:rPr>
        <w:tab/>
        <w:t>sāp¹</w:t>
        <w:tab/>
        <w:t>yān⁴</w:t>
        <w:tab/>
        <w:t>nam⁴</w:t>
        <w:tab/>
        <w:t>lai⁶</w:t>
        <w:tab/>
        <w:t>khauk¹</w:t>
        <w:tab/>
        <w:t>sāi²</w:t>
        <w:tab/>
        <w:t>khāu⁶</w:t>
      </w:r>
    </w:p>
    <w:p>
      <w:pPr>
        <w:pStyle w:val="Normal"/>
        <w:tabs>
          <w:tab w:val="left" w:pos="720" w:leader="none"/>
        </w:tabs>
        <w:rPr/>
      </w:pPr>
      <w:r>
        <w:rPr>
          <w:kern w:val="2"/>
          <w:sz w:val="24"/>
        </w:rPr>
        <w:tab/>
        <w:t>near*</w:t>
        <w:tab/>
        <w:t>edge</w:t>
        <w:tab/>
        <w:t>water</w:t>
        <w:tab/>
        <w:t>flow</w:t>
        <w:tab/>
        <w:t>portion</w:t>
        <w:tab/>
        <w:t>sand</w:t>
        <w:tab/>
        <w:t>white</w:t>
      </w:r>
    </w:p>
    <w:p>
      <w:pPr>
        <w:pStyle w:val="Normal"/>
        <w:tabs>
          <w:tab w:val="left" w:pos="720" w:leader="none"/>
        </w:tabs>
        <w:ind w:left="720" w:hanging="0"/>
        <w:rPr>
          <w:sz w:val="24"/>
        </w:rPr>
      </w:pPr>
      <w:r>
        <w:rPr>
          <w:sz w:val="24"/>
        </w:rPr>
        <w:t>‘</w:t>
      </w:r>
      <w:r>
        <w:rPr>
          <w:sz w:val="24"/>
        </w:rPr>
        <w:t>And a fish trap for catching fish on the edge of the flowing where the white sands are.’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defined </w:t>
      </w:r>
      <w:r>
        <w:rPr>
          <w:rFonts w:cs="Doulos SIL" w:ascii="Doulos SIL" w:hAnsi="Doulos SIL"/>
          <w:i/>
          <w:kern w:val="2"/>
          <w:sz w:val="24"/>
        </w:rPr>
        <w:t>sāp¹</w:t>
      </w:r>
      <w:r>
        <w:rPr>
          <w:kern w:val="2"/>
          <w:sz w:val="24"/>
        </w:rPr>
        <w:t xml:space="preserve"> as </w:t>
      </w:r>
      <w:r>
        <w:rPr>
          <w:rFonts w:cs="Phake Script" w:ascii="Phake Script" w:hAnsi="Phake Script"/>
          <w:kern w:val="2"/>
          <w:sz w:val="36"/>
        </w:rPr>
        <w:t xml:space="preserve">spq mXnj AnqgokqAnqgJnqen </w:t>
      </w:r>
      <w:r>
        <w:rPr>
          <w:kern w:val="2"/>
          <w:sz w:val="24"/>
        </w:rPr>
        <w:t>‘</w:t>
      </w:r>
      <w:r>
        <w:rPr>
          <w:i/>
          <w:kern w:val="2"/>
          <w:sz w:val="24"/>
        </w:rPr>
        <w:t>S</w:t>
      </w:r>
      <w:r>
        <w:rPr>
          <w:rFonts w:cs="Doulos SIL" w:ascii="Doulos SIL" w:hAnsi="Doulos SIL"/>
          <w:i/>
          <w:kern w:val="2"/>
          <w:sz w:val="24"/>
        </w:rPr>
        <w:t>āp¹</w:t>
      </w:r>
      <w:r>
        <w:rPr>
          <w:kern w:val="2"/>
          <w:sz w:val="24"/>
        </w:rPr>
        <w:t xml:space="preserve"> means turning, twisting’. Note that the Phakes felt it was </w:t>
      </w:r>
      <w:r>
        <w:rPr>
          <w:rFonts w:cs="Doulos SIL" w:ascii="Doulos SIL" w:hAnsi="Doulos SIL"/>
          <w:i/>
          <w:kern w:val="2"/>
          <w:sz w:val="24"/>
        </w:rPr>
        <w:t>sap¹</w:t>
      </w:r>
      <w:r>
        <w:rPr>
          <w:kern w:val="2"/>
          <w:sz w:val="24"/>
        </w:rPr>
        <w:t xml:space="preserve"> ‘to stab’;</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 xml:space="preserve">In the Aiton version - 1st two words are </w:t>
      </w:r>
      <w:r>
        <w:rPr>
          <w:rFonts w:cs="Aiton Script" w:ascii="Aiton Script" w:hAnsi="Aiton Script"/>
          <w:kern w:val="2"/>
          <w:sz w:val="36"/>
        </w:rPr>
        <w:t>tgqAnq</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28)</w:t>
        <w:tab/>
      </w:r>
      <w:r>
        <w:rPr>
          <w:rFonts w:cs="Phake Script" w:ascii="Phake Script" w:hAnsi="Phake Script"/>
          <w:kern w:val="2"/>
          <w:sz w:val="40"/>
        </w:rPr>
        <w:t>tgka</w:t>
        <w:tab/>
        <w:t>pun</w:t>
        <w:tab/>
        <w:t>nj</w:t>
        <w:tab/>
        <w:t>hE</w:t>
        <w:tab/>
        <w:t>mE</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tüŋ¹ kā¹</w:t>
        <w:tab/>
        <w:t>pon⁴</w:t>
        <w:tab/>
        <w:t>nai⁴</w:t>
        <w:tab/>
        <w:t>haü³</w:t>
        <w:tab/>
        <w:t>maü²</w:t>
      </w:r>
    </w:p>
    <w:p>
      <w:pPr>
        <w:pStyle w:val="Normal"/>
        <w:tabs>
          <w:tab w:val="left" w:pos="720" w:leader="none"/>
          <w:tab w:val="left" w:pos="2070" w:leader="none"/>
          <w:tab w:val="left" w:pos="2880" w:leader="none"/>
        </w:tabs>
        <w:rPr>
          <w:kern w:val="2"/>
          <w:sz w:val="24"/>
        </w:rPr>
      </w:pPr>
      <w:r>
        <w:rPr>
          <w:kern w:val="2"/>
          <w:sz w:val="24"/>
        </w:rPr>
        <w:tab/>
        <w:t>everything</w:t>
        <w:tab/>
        <w:t>exceed</w:t>
        <w:tab/>
        <w:t>this</w:t>
        <w:tab/>
        <w:t>give</w:t>
        <w:tab/>
      </w:r>
      <w:r>
        <w:rPr>
          <w:smallCaps/>
          <w:kern w:val="2"/>
          <w:sz w:val="24"/>
        </w:rPr>
        <w:t>2sg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pPr>
      <w:r>
        <w:rPr>
          <w:kern w:val="2"/>
          <w:sz w:val="24"/>
        </w:rPr>
        <w:tab/>
      </w:r>
      <w:r>
        <w:rPr>
          <w:rFonts w:cs="Phake Script" w:ascii="Phake Script" w:hAnsi="Phake Script"/>
          <w:kern w:val="2"/>
          <w:sz w:val="40"/>
        </w:rPr>
        <w:t>pU</w:t>
        <w:tab/>
        <w:t>cW</w:t>
        <w:tab/>
        <w:t>sJw</w:t>
        <w:tab/>
        <w:t>tI</w:t>
        <w:tab/>
        <w:t>NE</w:t>
        <w:tab/>
        <w:t>fj</w:t>
        <w:tab/>
        <w:t xml:space="preserve">hJg / </w:t>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rFonts w:ascii="Doulos SIL" w:hAnsi="Doulos SIL" w:cs="Doulos SIL"/>
          <w:kern w:val="2"/>
          <w:sz w:val="24"/>
        </w:rPr>
      </w:pPr>
      <w:r>
        <w:rPr>
          <w:rFonts w:cs="Doulos SIL" w:ascii="Doulos SIL" w:hAnsi="Doulos SIL"/>
          <w:kern w:val="2"/>
          <w:sz w:val="24"/>
        </w:rPr>
        <w:tab/>
        <w:t>pū¹</w:t>
        <w:tab/>
        <w:t>cau³</w:t>
        <w:tab/>
        <w:t>sü⁵</w:t>
        <w:tab/>
        <w:t>tī⁵</w:t>
        <w:tab/>
        <w:t>yaü¹</w:t>
        <w:tab/>
        <w:t>phai²</w:t>
        <w:tab/>
        <w:t>hüŋ²</w:t>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pPr>
      <w:r>
        <w:rPr>
          <w:kern w:val="2"/>
          <w:sz w:val="24"/>
        </w:rPr>
        <w:tab/>
        <w:t>grandfather</w:t>
        <w:tab/>
      </w:r>
      <w:r>
        <w:rPr>
          <w:smallCaps/>
          <w:kern w:val="2"/>
          <w:sz w:val="24"/>
        </w:rPr>
        <w:t>resp</w:t>
      </w:r>
      <w:r>
        <w:rPr>
          <w:kern w:val="2"/>
          <w:sz w:val="24"/>
        </w:rPr>
        <w:tab/>
        <w:t>straight*</w:t>
        <w:tab/>
        <w:t>place</w:t>
        <w:tab/>
        <w:t>big</w:t>
        <w:tab/>
        <w:t>fire</w:t>
        <w:tab/>
        <w:t>glare (of fire)</w:t>
      </w:r>
    </w:p>
    <w:p>
      <w:pPr>
        <w:pStyle w:val="Normal"/>
        <w:tabs>
          <w:tab w:val="left" w:pos="720" w:leader="none"/>
        </w:tabs>
        <w:ind w:left="720" w:hanging="0"/>
        <w:rPr/>
      </w:pPr>
      <w:r>
        <w:rPr>
          <w:kern w:val="2"/>
          <w:sz w:val="24"/>
        </w:rPr>
        <w:t>‘</w:t>
      </w:r>
      <w:r>
        <w:rPr>
          <w:kern w:val="2"/>
          <w:sz w:val="24"/>
        </w:rPr>
        <w:t>All things we give you, oh respected grandfather, who sits at the bright glare of the fire.’</w:t>
      </w:r>
    </w:p>
    <w:p>
      <w:pPr>
        <w:pStyle w:val="Normal"/>
        <w:tabs>
          <w:tab w:val="left" w:pos="720" w:leader="none"/>
        </w:tabs>
        <w:rPr>
          <w:kern w:val="2"/>
          <w:sz w:val="24"/>
        </w:rPr>
      </w:pPr>
      <w:r>
        <w:rPr>
          <w:kern w:val="2"/>
          <w:sz w:val="24"/>
        </w:rPr>
        <w:t xml:space="preserve"> </w:t>
      </w:r>
    </w:p>
    <w:p>
      <w:pPr>
        <w:pStyle w:val="Normal"/>
        <w:tabs>
          <w:tab w:val="left" w:pos="720" w:leader="none"/>
        </w:tabs>
        <w:rPr/>
      </w:pPr>
      <w:r>
        <w:rPr>
          <w:kern w:val="2"/>
          <w:sz w:val="24"/>
        </w:rPr>
        <w:t>Notes:</w:t>
        <w:tab/>
      </w:r>
      <w:r>
        <w:rPr>
          <w:rFonts w:cs="Phake Script" w:ascii="Phake Script" w:hAnsi="Phake Script"/>
          <w:kern w:val="2"/>
          <w:sz w:val="36"/>
        </w:rPr>
        <w:t>tgqkapunqnj</w:t>
      </w:r>
      <w:r>
        <w:rPr>
          <w:kern w:val="2"/>
          <w:sz w:val="24"/>
        </w:rPr>
        <w:t xml:space="preserve"> means ‘all of this’</w:t>
      </w:r>
    </w:p>
    <w:p>
      <w:pPr>
        <w:pStyle w:val="Normal"/>
        <w:tabs>
          <w:tab w:val="left" w:pos="720" w:leader="none"/>
        </w:tabs>
        <w:rPr/>
      </w:pPr>
      <w:r>
        <w:rPr>
          <w:kern w:val="2"/>
          <w:sz w:val="24"/>
        </w:rPr>
        <w:tab/>
        <w:t>The Aiton version is:</w:t>
        <w:tab/>
      </w:r>
      <w:r>
        <w:rPr>
          <w:rFonts w:cs="Phake Script" w:ascii="Phake Script" w:hAnsi="Phake Script"/>
          <w:kern w:val="2"/>
          <w:sz w:val="36"/>
        </w:rPr>
        <w:t xml:space="preserve">tgkanjmahEpUcWsJwtIyEfjhJg / </w:t>
      </w:r>
      <w:r>
        <w:rPr>
          <w:kern w:val="2"/>
          <w:sz w:val="24"/>
        </w:rPr>
        <w:t>T</w:t>
      </w:r>
    </w:p>
    <w:p>
      <w:pPr>
        <w:pStyle w:val="Normal"/>
        <w:tabs>
          <w:tab w:val="left" w:pos="720" w:leader="none"/>
        </w:tabs>
        <w:rPr>
          <w:rFonts w:ascii="Phake Script" w:hAnsi="Phake Script" w:cs="Phake Script"/>
          <w:kern w:val="2"/>
          <w:sz w:val="40"/>
        </w:rPr>
      </w:pPr>
      <w:r>
        <w:rPr>
          <w:kern w:val="2"/>
          <w:sz w:val="24"/>
        </w:rPr>
        <w:tab/>
        <w:t xml:space="preserve">Nabin stated that </w:t>
      </w:r>
      <w:r>
        <w:rPr>
          <w:rFonts w:cs="Phake Script" w:ascii="Phake Script" w:hAnsi="Phake Script"/>
          <w:kern w:val="2"/>
          <w:sz w:val="36"/>
        </w:rPr>
        <w:t>fIsJwq</w:t>
      </w:r>
      <w:r>
        <w:rPr>
          <w:rFonts w:cs="Phake Script" w:ascii="Phake Script" w:hAnsi="Phake Script"/>
          <w:kern w:val="2"/>
          <w:sz w:val="40"/>
        </w:rPr>
        <w:t xml:space="preserve"> </w:t>
      </w:r>
      <w:r>
        <w:rPr>
          <w:rFonts w:cs="Doulos SIL" w:ascii="Doulos SIL" w:hAnsi="Doulos SIL"/>
          <w:i/>
          <w:kern w:val="2"/>
          <w:sz w:val="24"/>
        </w:rPr>
        <w:t>phii¹ sɯ²</w:t>
      </w:r>
      <w:r>
        <w:rPr>
          <w:rFonts w:cs="Phake Script" w:ascii="Phake Script" w:hAnsi="Phake Script"/>
          <w:kern w:val="2"/>
          <w:sz w:val="40"/>
        </w:rPr>
        <w:t xml:space="preserve"> </w:t>
      </w:r>
      <w:r>
        <w:rPr>
          <w:kern w:val="2"/>
          <w:sz w:val="24"/>
        </w:rPr>
        <w:t xml:space="preserve">and </w:t>
      </w:r>
      <w:r>
        <w:rPr>
          <w:rFonts w:cs="Phake Script" w:ascii="Phake Script" w:hAnsi="Phake Script"/>
          <w:kern w:val="2"/>
          <w:sz w:val="40"/>
        </w:rPr>
        <w:t xml:space="preserve">fIsJwqmJgq </w:t>
      </w:r>
      <w:r>
        <w:rPr>
          <w:rFonts w:cs="Doulos SIL" w:ascii="Doulos SIL" w:hAnsi="Doulos SIL"/>
          <w:i/>
          <w:kern w:val="2"/>
          <w:sz w:val="24"/>
        </w:rPr>
        <w:t>phii¹ sɯ² mɯŋ²</w:t>
      </w:r>
      <w:r>
        <w:rPr>
          <w:rFonts w:cs="Phake Script" w:ascii="Phake Script" w:hAnsi="Phake Script"/>
          <w:kern w:val="2"/>
          <w:sz w:val="40"/>
        </w:rPr>
        <w:t xml:space="preserve"> </w:t>
      </w:r>
      <w:r>
        <w:rPr>
          <w:kern w:val="2"/>
          <w:sz w:val="24"/>
        </w:rPr>
        <w:t>are types of spirits.</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790" w:leader="none"/>
          <w:tab w:val="left" w:pos="3600" w:leader="none"/>
        </w:tabs>
        <w:rPr/>
      </w:pPr>
      <w:r>
        <w:rPr>
          <w:kern w:val="2"/>
          <w:sz w:val="24"/>
        </w:rPr>
        <w:t>29)</w:t>
        <w:tab/>
      </w:r>
      <w:r>
        <w:rPr>
          <w:rFonts w:cs="Phake Script" w:ascii="Phake Script" w:hAnsi="Phake Script"/>
          <w:kern w:val="2"/>
          <w:sz w:val="40"/>
        </w:rPr>
        <w:t>xiNeta</w:t>
        <w:tab/>
        <w:t>pj</w:t>
        <w:tab/>
        <w:t>xa</w:t>
        <w:tab/>
        <w:t>xon</w:t>
        <w:tab/>
        <w:t>nI</w:t>
      </w:r>
    </w:p>
    <w:p>
      <w:pPr>
        <w:pStyle w:val="Normal"/>
        <w:tabs>
          <w:tab w:val="left" w:pos="720" w:leader="none"/>
          <w:tab w:val="left" w:pos="207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nī²</w:t>
      </w:r>
    </w:p>
    <w:p>
      <w:pPr>
        <w:pStyle w:val="Normal"/>
        <w:tabs>
          <w:tab w:val="left" w:pos="720" w:leader="none"/>
          <w:tab w:val="left" w:pos="2070" w:leader="none"/>
          <w:tab w:val="left" w:pos="2790" w:leader="none"/>
          <w:tab w:val="left" w:pos="3600" w:leader="none"/>
        </w:tabs>
        <w:rPr>
          <w:kern w:val="2"/>
          <w:sz w:val="24"/>
        </w:rPr>
      </w:pPr>
      <w:r>
        <w:rPr>
          <w:kern w:val="2"/>
          <w:sz w:val="24"/>
        </w:rPr>
        <w:tab/>
        <w:t>please</w:t>
        <w:tab/>
        <w:t>go</w:t>
        <w:tab/>
        <w:t>search</w:t>
        <w:tab/>
        <w:t>spirit</w:t>
        <w:tab/>
        <w:t>good</w:t>
      </w:r>
    </w:p>
    <w:p>
      <w:pPr>
        <w:pStyle w:val="Normal"/>
        <w:tabs>
          <w:tab w:val="left" w:pos="720" w:leader="none"/>
        </w:tabs>
        <w:rPr>
          <w:kern w:val="2"/>
          <w:sz w:val="24"/>
        </w:rPr>
      </w:pPr>
      <w:r>
        <w:rPr>
          <w:kern w:val="2"/>
          <w:sz w:val="24"/>
        </w:rPr>
        <w:tab/>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pPr>
      <w:r>
        <w:rPr>
          <w:kern w:val="2"/>
          <w:sz w:val="24"/>
        </w:rPr>
        <w:tab/>
      </w:r>
      <w:r>
        <w:rPr>
          <w:rFonts w:cs="Phake Script" w:ascii="Phake Script" w:hAnsi="Phake Script"/>
          <w:kern w:val="2"/>
          <w:sz w:val="40"/>
        </w:rPr>
        <w:t>ln</w:t>
        <w:tab/>
        <w:t>pig</w:t>
        <w:tab/>
        <w:t>kU</w:t>
        <w:tab/>
        <w:t>lJm</w:t>
        <w:tab/>
        <w:t>mJg</w:t>
        <w:tab/>
        <w:t>hE</w:t>
        <w:tab/>
        <w:t xml:space="preserve">nj / </w:t>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lān⁶</w:t>
        <w:tab/>
        <w:t>paiŋ²</w:t>
        <w:tab/>
        <w:t>kū⁵</w:t>
        <w:tab/>
        <w:t>lüm²</w:t>
        <w:tab/>
        <w:t>məŋ²</w:t>
        <w:tab/>
        <w:t>haü³</w:t>
        <w:tab/>
        <w:t>nai³</w:t>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pPr>
      <w:r>
        <w:rPr>
          <w:kern w:val="2"/>
          <w:sz w:val="24"/>
        </w:rPr>
        <w:tab/>
        <w:t>grandson</w:t>
        <w:tab/>
        <w:t>love</w:t>
        <w:tab/>
        <w:t>all</w:t>
        <w:tab/>
        <w:t>country</w:t>
        <w:tab/>
        <w:t>country</w:t>
        <w:tab/>
        <w:t>for</w:t>
        <w:tab/>
        <w:t>get</w:t>
      </w:r>
    </w:p>
    <w:p>
      <w:pPr>
        <w:pStyle w:val="Normal"/>
        <w:tabs>
          <w:tab w:val="left" w:pos="720" w:leader="none"/>
        </w:tabs>
        <w:ind w:left="720" w:hanging="0"/>
        <w:rPr/>
      </w:pPr>
      <w:r>
        <w:rPr>
          <w:kern w:val="2"/>
          <w:sz w:val="24"/>
        </w:rPr>
        <w:t>‘</w:t>
      </w:r>
      <w:r>
        <w:rPr>
          <w:kern w:val="2"/>
          <w:sz w:val="24"/>
        </w:rPr>
        <w:t xml:space="preserve">Please go and search out the good </w:t>
      </w:r>
      <w:r>
        <w:rPr>
          <w:i/>
          <w:kern w:val="2"/>
          <w:sz w:val="24"/>
        </w:rPr>
        <w:t>khon</w:t>
      </w:r>
      <w:r>
        <w:rPr>
          <w:kern w:val="2"/>
          <w:sz w:val="24"/>
        </w:rPr>
        <w:t xml:space="preserve"> of our beloved grandson in every country.’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(Explanation tape: End of Tape 2000.3.3 side B, commencement of tape 2000.3.4 side A - after prayers)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30)</w:t>
        <w:tab/>
      </w:r>
      <w:r>
        <w:rPr>
          <w:rFonts w:cs="Phake Script" w:ascii="Phake Script" w:hAnsi="Phake Script"/>
          <w:kern w:val="2"/>
          <w:sz w:val="40"/>
        </w:rPr>
        <w:t>pik</w:t>
        <w:tab/>
        <w:t>ti</w:t>
        <w:tab/>
        <w:t>kj</w:t>
        <w:tab/>
        <w:t>yn</w:t>
        <w:tab/>
        <w:t>cU</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paik⁴</w:t>
        <w:tab/>
        <w:t>tī⁵</w:t>
        <w:tab/>
        <w:t>kai²</w:t>
        <w:tab/>
        <w:t>yān⁶</w:t>
        <w:tab/>
        <w:t>cū¹</w:t>
      </w:r>
    </w:p>
    <w:p>
      <w:pPr>
        <w:pStyle w:val="Normal"/>
        <w:tabs>
          <w:tab w:val="left" w:pos="720" w:leader="none"/>
        </w:tabs>
        <w:rPr>
          <w:kern w:val="2"/>
          <w:sz w:val="24"/>
        </w:rPr>
      </w:pPr>
      <w:r>
        <w:rPr>
          <w:kern w:val="2"/>
          <w:sz w:val="24"/>
        </w:rPr>
        <w:tab/>
        <w:t>if</w:t>
        <w:tab/>
        <w:t>place</w:t>
        <w:tab/>
        <w:t>far</w:t>
        <w:tab/>
        <w:t>far</w:t>
        <w:tab/>
        <w:t>long far place</w:t>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ab/>
      </w:r>
      <w:r>
        <w:rPr>
          <w:rFonts w:cs="Phake Script" w:ascii="Phake Script" w:hAnsi="Phake Script"/>
          <w:kern w:val="2"/>
          <w:sz w:val="40"/>
        </w:rPr>
        <w:t>viwliw</w:t>
        <w:tab/>
        <w:t>lj</w:t>
        <w:tab/>
        <w:t>spq</w:t>
        <w:tab/>
        <w:t xml:space="preserve">eka / </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theu² leu²</w:t>
        <w:tab/>
        <w:t>lāi⁶</w:t>
        <w:tab/>
        <w:t>sāp¹</w:t>
        <w:tab/>
        <w:t>kɔ⁴</w:t>
      </w:r>
    </w:p>
    <w:p>
      <w:pPr>
        <w:pStyle w:val="Normal"/>
        <w:tabs>
          <w:tab w:val="left" w:pos="720" w:leader="none"/>
          <w:tab w:val="left" w:pos="2070" w:leader="none"/>
          <w:tab w:val="left" w:pos="2880" w:leader="none"/>
        </w:tabs>
        <w:rPr>
          <w:kern w:val="2"/>
          <w:sz w:val="24"/>
        </w:rPr>
      </w:pPr>
      <w:r>
        <w:rPr>
          <w:kern w:val="2"/>
          <w:sz w:val="24"/>
        </w:rPr>
        <w:tab/>
        <w:t>very far</w:t>
        <w:tab/>
        <w:t>many</w:t>
        <w:tab/>
        <w:t>sides</w:t>
        <w:tab/>
      </w:r>
      <w:r>
        <w:rPr>
          <w:smallCaps/>
          <w:kern w:val="2"/>
          <w:sz w:val="24"/>
        </w:rPr>
        <w:t>link</w:t>
      </w:r>
    </w:p>
    <w:p>
      <w:pPr>
        <w:pStyle w:val="Normal"/>
        <w:tabs>
          <w:tab w:val="left" w:pos="720" w:leader="none"/>
        </w:tabs>
        <w:ind w:left="720" w:hanging="0"/>
        <w:rPr>
          <w:kern w:val="2"/>
          <w:sz w:val="24"/>
        </w:rPr>
      </w:pPr>
      <w:r>
        <w:rPr>
          <w:kern w:val="2"/>
          <w:sz w:val="24"/>
        </w:rPr>
        <w:t>‘</w:t>
      </w:r>
      <w:r>
        <w:rPr>
          <w:kern w:val="2"/>
          <w:sz w:val="24"/>
        </w:rPr>
        <w:t xml:space="preserve">If it is in a very far away place, in any direction,’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Notes: </w:t>
        <w:tab/>
        <w:t xml:space="preserve">There was considerable discussion about the meaning of </w:t>
      </w:r>
      <w:r>
        <w:rPr>
          <w:rFonts w:cs="Doulos SIL" w:ascii="Doulos SIL" w:hAnsi="Doulos SIL"/>
          <w:i/>
          <w:sz w:val="24"/>
        </w:rPr>
        <w:t>theu² leu²</w:t>
      </w:r>
      <w:r>
        <w:rPr>
          <w:sz w:val="24"/>
        </w:rPr>
        <w:t>, which several informants did not understand. Sa Myat had defined it (translated to me as) ‘man cannot go that place, place on earth where ghosts can go but men cannot go there.’</w:t>
      </w:r>
    </w:p>
    <w:p>
      <w:pPr>
        <w:pStyle w:val="Normal"/>
        <w:tabs>
          <w:tab w:val="left" w:pos="720" w:leader="none"/>
        </w:tabs>
        <w:rPr/>
      </w:pPr>
      <w:r>
        <w:rPr>
          <w:sz w:val="24"/>
        </w:rPr>
        <w:tab/>
      </w:r>
      <w:r>
        <w:rPr>
          <w:kern w:val="2"/>
          <w:sz w:val="24"/>
        </w:rPr>
        <w:t xml:space="preserve">In the Aiton version, the last word </w:t>
      </w:r>
      <w:r>
        <w:rPr>
          <w:rFonts w:cs="Aiton Script" w:ascii="Aiton Script" w:hAnsi="Aiton Script"/>
          <w:kern w:val="2"/>
          <w:sz w:val="36"/>
        </w:rPr>
        <w:t>eka</w:t>
      </w:r>
      <w:r>
        <w:rPr>
          <w:kern w:val="2"/>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330" w:leader="none"/>
          <w:tab w:val="left" w:pos="4230" w:leader="none"/>
          <w:tab w:val="left" w:pos="5040" w:leader="none"/>
        </w:tabs>
        <w:rPr/>
      </w:pPr>
      <w:r>
        <w:rPr>
          <w:kern w:val="2"/>
          <w:sz w:val="24"/>
        </w:rPr>
        <w:t>31)</w:t>
        <w:tab/>
      </w:r>
      <w:r>
        <w:rPr>
          <w:rFonts w:cs="Phake Script" w:ascii="Phake Script" w:hAnsi="Phake Script"/>
          <w:kern w:val="2"/>
          <w:sz w:val="40"/>
        </w:rPr>
        <w:t>xiNeta</w:t>
        <w:tab/>
        <w:t>pU</w:t>
        <w:tab/>
        <w:t>cW</w:t>
        <w:tab/>
        <w:t>el</w:t>
        <w:tab/>
        <w:t>sok</w:t>
      </w:r>
    </w:p>
    <w:p>
      <w:pPr>
        <w:pStyle w:val="Normal"/>
        <w:tabs>
          <w:tab w:val="left" w:pos="720" w:leader="none"/>
          <w:tab w:val="left" w:pos="1980" w:leader="none"/>
          <w:tab w:val="left" w:pos="333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khɛn² tɔ⁵</w:t>
        <w:tab/>
        <w:t>pū¹</w:t>
        <w:tab/>
        <w:t>cau³</w:t>
        <w:tab/>
        <w:t>lɛ¹</w:t>
        <w:tab/>
        <w:t>sauk⁴</w:t>
      </w:r>
    </w:p>
    <w:p>
      <w:pPr>
        <w:pStyle w:val="Normal"/>
        <w:tabs>
          <w:tab w:val="left" w:pos="720" w:leader="none"/>
          <w:tab w:val="left" w:pos="1980" w:leader="none"/>
          <w:tab w:val="left" w:pos="3330" w:leader="none"/>
          <w:tab w:val="left" w:pos="4230" w:leader="none"/>
          <w:tab w:val="left" w:pos="5040" w:leader="none"/>
        </w:tabs>
        <w:rPr/>
      </w:pPr>
      <w:r>
        <w:rPr>
          <w:kern w:val="2"/>
          <w:sz w:val="24"/>
        </w:rPr>
        <w:tab/>
        <w:t>please</w:t>
        <w:tab/>
        <w:t>grandfather</w:t>
        <w:tab/>
      </w:r>
      <w:r>
        <w:rPr>
          <w:smallCaps/>
          <w:kern w:val="2"/>
          <w:sz w:val="24"/>
        </w:rPr>
        <w:t>resp</w:t>
      </w:r>
      <w:r>
        <w:rPr>
          <w:kern w:val="2"/>
          <w:sz w:val="24"/>
        </w:rPr>
        <w:tab/>
        <w:t>roam</w:t>
        <w:tab/>
        <w:t>search*</w:t>
      </w:r>
    </w:p>
    <w:p>
      <w:pPr>
        <w:pStyle w:val="Normal"/>
        <w:tabs>
          <w:tab w:val="left" w:pos="720" w:leader="none"/>
        </w:tabs>
        <w:rPr>
          <w:kern w:val="2"/>
          <w:sz w:val="24"/>
        </w:rPr>
      </w:pPr>
      <w:r>
        <w:rPr>
          <w:kern w:val="2"/>
          <w:sz w:val="24"/>
        </w:rPr>
        <w:tab/>
        <w:tab/>
        <w:tab/>
        <w:tab/>
        <w:tab/>
        <w:tab/>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pPr>
      <w:r>
        <w:rPr>
          <w:kern w:val="2"/>
          <w:sz w:val="24"/>
        </w:rPr>
        <w:tab/>
      </w:r>
      <w:r>
        <w:rPr>
          <w:rFonts w:cs="Phake Script" w:ascii="Phake Script" w:hAnsi="Phake Script"/>
          <w:kern w:val="2"/>
          <w:sz w:val="40"/>
        </w:rPr>
        <w:t>kU</w:t>
        <w:tab/>
        <w:t>ex</w:t>
        <w:tab/>
        <w:t>huN</w:t>
        <w:tab/>
        <w:t>fa</w:t>
        <w:tab/>
        <w:t>gp</w:t>
        <w:tab/>
        <w:t>lF</w:t>
        <w:tab/>
        <w:t xml:space="preserve">xa / </w:t>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rFonts w:ascii="Doulos SIL" w:hAnsi="Doulos SIL" w:cs="Doulos SIL"/>
          <w:kern w:val="2"/>
          <w:sz w:val="24"/>
        </w:rPr>
      </w:pPr>
      <w:r>
        <w:rPr>
          <w:rFonts w:cs="Doulos SIL" w:ascii="Doulos SIL" w:hAnsi="Doulos SIL"/>
          <w:kern w:val="2"/>
          <w:sz w:val="24"/>
        </w:rPr>
        <w:tab/>
        <w:t>kū⁵</w:t>
        <w:tab/>
        <w:t>khɛ²</w:t>
        <w:tab/>
        <w:t>hoi³</w:t>
        <w:tab/>
        <w:t>phā⁶</w:t>
        <w:tab/>
        <w:t>ŋāp¹</w:t>
        <w:tab/>
        <w:t>lɛm²</w:t>
        <w:tab/>
        <w:t>khā⁶</w:t>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kern w:val="2"/>
          <w:sz w:val="24"/>
        </w:rPr>
      </w:pPr>
      <w:r>
        <w:rPr>
          <w:kern w:val="2"/>
          <w:sz w:val="24"/>
        </w:rPr>
        <w:tab/>
        <w:t>all</w:t>
        <w:tab/>
        <w:t>river</w:t>
        <w:tab/>
        <w:t>small river</w:t>
        <w:tab/>
        <w:t>rock</w:t>
        <w:tab/>
        <w:t>recess/crack</w:t>
        <w:tab/>
        <w:t>look</w:t>
        <w:tab/>
        <w:t>search</w:t>
      </w:r>
    </w:p>
    <w:p>
      <w:pPr>
        <w:pStyle w:val="Normal"/>
        <w:tabs>
          <w:tab w:val="left" w:pos="720" w:leader="none"/>
        </w:tabs>
        <w:ind w:left="720" w:hanging="0"/>
        <w:rPr/>
      </w:pPr>
      <w:r>
        <w:rPr>
          <w:kern w:val="2"/>
          <w:sz w:val="24"/>
        </w:rPr>
        <w:t>‘</w:t>
      </w:r>
      <w:r>
        <w:rPr>
          <w:kern w:val="2"/>
          <w:sz w:val="24"/>
        </w:rPr>
        <w:t xml:space="preserve">Please grandfather, search for it every channel and stream, and under every flat stone.’ </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error in MS - written </w:t>
      </w:r>
      <w:r>
        <w:rPr>
          <w:rFonts w:cs="Phake Script" w:ascii="Phake Script" w:hAnsi="Phake Script"/>
          <w:kern w:val="2"/>
          <w:sz w:val="36"/>
        </w:rPr>
        <w:t>sop</w:t>
      </w:r>
      <w:r>
        <w:rPr>
          <w:kern w:val="2"/>
          <w:sz w:val="24"/>
        </w:rPr>
        <w:t>.</w:t>
      </w:r>
    </w:p>
    <w:p>
      <w:pPr>
        <w:pStyle w:val="Normal"/>
        <w:tabs>
          <w:tab w:val="left" w:pos="720" w:leader="none"/>
        </w:tabs>
        <w:rPr>
          <w:sz w:val="24"/>
        </w:rPr>
      </w:pPr>
      <w:r>
        <w:rPr>
          <w:sz w:val="24"/>
        </w:rPr>
        <w:tab/>
        <w:t xml:space="preserve">The meaning of </w:t>
      </w:r>
      <w:r>
        <w:rPr>
          <w:rFonts w:cs="Doulos SIL" w:ascii="Doulos SIL" w:hAnsi="Doulos SIL"/>
          <w:i/>
          <w:sz w:val="24"/>
        </w:rPr>
        <w:t>phā⁶ ŋāp¹</w:t>
      </w:r>
      <w:r>
        <w:rPr>
          <w:sz w:val="24"/>
        </w:rPr>
        <w:t xml:space="preserve"> was explained ‘under a flat stone’. The Phake pandits explained that it referred to a type of drain. Nabin stated that ‘in river if there is a stone, under that it is called </w:t>
      </w:r>
      <w:r>
        <w:rPr>
          <w:rFonts w:cs="Aiton Script" w:ascii="Aiton Script" w:hAnsi="Aiton Script"/>
          <w:sz w:val="36"/>
        </w:rPr>
        <w:t xml:space="preserve">fagpq </w:t>
      </w:r>
      <w:r>
        <w:rPr>
          <w:rFonts w:cs="Doulos SIL" w:ascii="Doulos SIL" w:hAnsi="Doulos SIL"/>
          <w:sz w:val="24"/>
        </w:rPr>
        <w:t>phaa¹ ŋaap¹</w:t>
      </w:r>
      <w:r>
        <w:rPr>
          <w:sz w:val="24"/>
        </w:rPr>
        <w:t>.</w:t>
      </w:r>
      <w:r>
        <w:rPr>
          <w:rFonts w:cs="Aiton Script" w:ascii="Aiton Script" w:hAnsi="Aiton Script"/>
          <w:sz w:val="36"/>
        </w:rPr>
        <w:t xml:space="preserve"> </w:t>
      </w:r>
    </w:p>
    <w:p>
      <w:pPr>
        <w:pStyle w:val="Normal"/>
        <w:tabs>
          <w:tab w:val="left" w:pos="720" w:leader="none"/>
        </w:tabs>
        <w:rPr/>
      </w:pPr>
      <w:r>
        <w:rPr>
          <w:sz w:val="24"/>
        </w:rPr>
        <w:tab/>
        <w:t xml:space="preserve">In the Aiton version, </w:t>
      </w:r>
      <w:r>
        <w:rPr>
          <w:rFonts w:cs="Aiton Script" w:ascii="Aiton Script" w:hAnsi="Aiton Script"/>
          <w:sz w:val="36"/>
        </w:rPr>
        <w:t>pUcW</w:t>
      </w:r>
      <w:r>
        <w:rPr>
          <w:sz w:val="24"/>
        </w:rPr>
        <w:t xml:space="preserve"> is omitted and </w:t>
      </w:r>
      <w:r>
        <w:rPr>
          <w:rFonts w:cs="Aiton Script" w:ascii="Aiton Script" w:hAnsi="Aiton Script"/>
          <w:sz w:val="36"/>
        </w:rPr>
        <w:t>sopq</w:t>
      </w:r>
      <w:r>
        <w:rPr>
          <w:sz w:val="24"/>
        </w:rPr>
        <w:t xml:space="preserve"> is written </w:t>
      </w:r>
      <w:r>
        <w:rPr>
          <w:rFonts w:cs="Aiton Script" w:ascii="Aiton Script" w:hAnsi="Aiton Script"/>
          <w:sz w:val="36"/>
        </w:rPr>
        <w:t>sokq</w:t>
      </w:r>
      <w:r>
        <w:rPr>
          <w:sz w:val="24"/>
        </w:rPr>
        <w:t xml:space="preserve"> - the latter being correct; </w:t>
      </w:r>
      <w:r>
        <w:rPr>
          <w:rFonts w:cs="Aiton Script" w:ascii="Aiton Script" w:hAnsi="Aiton Script"/>
          <w:sz w:val="36"/>
        </w:rPr>
        <w:t>ex</w:t>
      </w:r>
      <w:r>
        <w:rPr>
          <w:sz w:val="24"/>
        </w:rPr>
        <w:t xml:space="preserve"> is written </w:t>
      </w:r>
      <w:r>
        <w:rPr>
          <w:rFonts w:cs="Aiton Script" w:ascii="Aiton Script" w:hAnsi="Aiton Script"/>
          <w:sz w:val="36"/>
        </w:rPr>
        <w:t>ek</w:t>
      </w:r>
      <w:r>
        <w:rPr>
          <w:sz w:val="24"/>
        </w:rPr>
        <w:t xml:space="preserve"> - which is incorrect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kern w:val="2"/>
          <w:sz w:val="24"/>
        </w:rPr>
        <w:t>31)</w:t>
        <w:tab/>
      </w:r>
      <w:r>
        <w:rPr>
          <w:rFonts w:cs="Phake Script" w:ascii="Phake Script" w:hAnsi="Phake Script"/>
          <w:kern w:val="2"/>
          <w:sz w:val="40"/>
        </w:rPr>
        <w:t>hE</w:t>
        <w:tab/>
        <w:t>Anj</w:t>
        <w:tab/>
        <w:t>nj</w:t>
        <w:tab/>
        <w:t>tg</w:t>
        <w:tab/>
        <w:t>xon</w:t>
        <w:tab/>
        <w:t>mn</w:t>
        <w:tab/>
        <w:t>ln</w:t>
        <w:tab/>
        <w:t>Aon</w:t>
        <w:tab/>
        <w:t xml:space="preserve">noj / </w:t>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rFonts w:cs="Doulos SIL" w:ascii="Doulos SIL" w:hAnsi="Doulos SIL"/>
          <w:kern w:val="2"/>
          <w:sz w:val="24"/>
        </w:rPr>
        <w:tab/>
        <w:t>haü²</w:t>
        <w:tab/>
        <w:t>an²</w:t>
        <w:tab/>
        <w:t>nai³</w:t>
        <w:tab/>
        <w:t>tüŋ¹</w:t>
        <w:tab/>
        <w:t>khɔn⁶</w:t>
        <w:tab/>
        <w:t>mün²</w:t>
        <w:tab/>
        <w:t>lān⁶</w:t>
        <w:tab/>
        <w:t>ɔn¹</w:t>
        <w:tab/>
        <w:t>nɔi⁴</w:t>
        <w:tab/>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kern w:val="2"/>
          <w:sz w:val="24"/>
        </w:rPr>
        <w:tab/>
        <w:t>give</w:t>
        <w:tab/>
      </w:r>
      <w:r>
        <w:rPr>
          <w:smallCaps/>
          <w:kern w:val="2"/>
          <w:sz w:val="24"/>
        </w:rPr>
        <w:t>clf</w:t>
      </w:r>
      <w:r>
        <w:rPr>
          <w:kern w:val="2"/>
          <w:sz w:val="24"/>
        </w:rPr>
        <w:tab/>
        <w:t>get</w:t>
        <w:tab/>
        <w:t>all</w:t>
        <w:tab/>
        <w:t>soul</w:t>
        <w:tab/>
        <w:t>his</w:t>
        <w:tab/>
        <w:t>grandson</w:t>
        <w:tab/>
        <w:t>small</w:t>
        <w:tab/>
        <w:t>small</w:t>
      </w:r>
    </w:p>
    <w:p>
      <w:pPr>
        <w:pStyle w:val="Normal"/>
        <w:tabs>
          <w:tab w:val="left" w:pos="720" w:leader="none"/>
        </w:tabs>
        <w:ind w:left="720" w:hanging="0"/>
        <w:rPr/>
      </w:pPr>
      <w:r>
        <w:rPr>
          <w:kern w:val="2"/>
          <w:sz w:val="24"/>
        </w:rPr>
        <w:t>‘</w:t>
      </w:r>
      <w:r>
        <w:rPr>
          <w:kern w:val="2"/>
          <w:sz w:val="24"/>
        </w:rPr>
        <w:t xml:space="preserve">Get the </w:t>
      </w:r>
      <w:r>
        <w:rPr>
          <w:i/>
          <w:kern w:val="2"/>
          <w:sz w:val="24"/>
        </w:rPr>
        <w:t>khon</w:t>
      </w:r>
      <w:r>
        <w:rPr>
          <w:kern w:val="2"/>
          <w:sz w:val="24"/>
        </w:rPr>
        <w:t xml:space="preserve"> of our small grandchild.’</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the </w:t>
      </w:r>
      <w:r>
        <w:rPr>
          <w:rFonts w:cs="Aiton Script" w:ascii="Aiton Script" w:hAnsi="Aiton Script"/>
          <w:sz w:val="36"/>
        </w:rPr>
        <w:t>AWma</w:t>
      </w:r>
      <w:r>
        <w:rPr>
          <w:sz w:val="24"/>
        </w:rPr>
        <w:t xml:space="preserve"> of (32) is included at the end of (31)</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p>
    <w:p>
      <w:pPr>
        <w:pStyle w:val="Normal"/>
        <w:tabs>
          <w:tab w:val="left" w:pos="720" w:leader="none"/>
        </w:tabs>
        <w:rPr/>
      </w:pPr>
      <w:r>
        <w:rPr>
          <w:kern w:val="2"/>
          <w:sz w:val="24"/>
        </w:rPr>
        <w:t>32)</w:t>
        <w:tab/>
      </w:r>
      <w:r>
        <w:rPr>
          <w:rFonts w:cs="Phake Script" w:ascii="Phake Script" w:hAnsi="Phake Script"/>
          <w:kern w:val="2"/>
          <w:sz w:val="40"/>
        </w:rPr>
        <w:t>AW</w:t>
        <w:tab/>
        <w:t>ma</w:t>
        <w:tab/>
        <w:t>sW</w:t>
        <w:tab/>
        <w:t>fig</w:t>
        <w:tab/>
        <w:t>es</w:t>
        <w:tab/>
        <w:t>lapa</w:t>
        <w:tab/>
        <w:t>em</w:t>
        <w:tab/>
        <w:t xml:space="preserve">AU /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mā²</w:t>
        <w:tab/>
        <w:t>sau²</w:t>
        <w:tab/>
        <w:t>phaiŋ⁶</w:t>
        <w:tab/>
        <w:t xml:space="preserve">sɛ⁶ </w:t>
        <w:tab/>
        <w:t>lā² pā²</w:t>
        <w:tab/>
        <w:t>mɛ⁵</w:t>
        <w:tab/>
        <w:t>ū¹</w:t>
      </w:r>
    </w:p>
    <w:p>
      <w:pPr>
        <w:pStyle w:val="Normal"/>
        <w:tabs>
          <w:tab w:val="left" w:pos="720" w:leader="none"/>
        </w:tabs>
        <w:rPr/>
      </w:pPr>
      <w:r>
        <w:rPr>
          <w:kern w:val="2"/>
          <w:sz w:val="24"/>
        </w:rPr>
        <w:tab/>
        <w:t>take</w:t>
        <w:tab/>
        <w:t>come</w:t>
        <w:tab/>
        <w:t>stay</w:t>
        <w:tab/>
        <w:t>side of</w:t>
        <w:tab/>
      </w:r>
      <w:r>
        <w:rPr>
          <w:smallCaps/>
          <w:kern w:val="2"/>
          <w:sz w:val="24"/>
        </w:rPr>
        <w:t>prt</w:t>
      </w:r>
      <w:r>
        <w:rPr>
          <w:kern w:val="2"/>
          <w:sz w:val="24"/>
        </w:rPr>
        <w:tab/>
        <w:t>parents</w:t>
        <w:tab/>
        <w:t>mother</w:t>
        <w:tab/>
        <w:t>father</w:t>
      </w:r>
    </w:p>
    <w:p>
      <w:pPr>
        <w:pStyle w:val="Normal"/>
        <w:tabs>
          <w:tab w:val="left" w:pos="720" w:leader="none"/>
        </w:tabs>
        <w:ind w:left="720" w:hanging="0"/>
        <w:rPr>
          <w:kern w:val="2"/>
          <w:sz w:val="24"/>
        </w:rPr>
      </w:pPr>
      <w:r>
        <w:rPr>
          <w:kern w:val="2"/>
          <w:sz w:val="24"/>
        </w:rPr>
        <w:t>‘</w:t>
      </w:r>
      <w:r>
        <w:rPr>
          <w:kern w:val="2"/>
          <w:sz w:val="24"/>
        </w:rPr>
        <w:t>Bring it back to side of its loving mother and father’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600" w:leader="none"/>
        </w:tabs>
        <w:rPr/>
      </w:pPr>
      <w:r>
        <w:rPr>
          <w:kern w:val="2"/>
          <w:sz w:val="24"/>
        </w:rPr>
        <w:t>33)</w:t>
        <w:tab/>
      </w:r>
      <w:r>
        <w:rPr>
          <w:rFonts w:cs="Phake Script" w:ascii="Phake Script" w:hAnsi="Phake Script"/>
          <w:kern w:val="2"/>
          <w:sz w:val="40"/>
        </w:rPr>
        <w:t>sW</w:t>
        <w:tab/>
        <w:t>hJg</w:t>
        <w:tab/>
        <w:t>vun</w:t>
        <w:tab/>
        <w:t>lj</w:t>
        <w:tab/>
        <w:t>pI</w:t>
        <w:tab/>
        <w:t>yX</w:t>
        <w:tab/>
        <w:t xml:space="preserve">xj / </w:t>
      </w:r>
    </w:p>
    <w:p>
      <w:pPr>
        <w:pStyle w:val="Normal"/>
        <w:tabs>
          <w:tab w:val="left" w:pos="720" w:leader="none"/>
          <w:tab w:val="left" w:pos="1440" w:leader="none"/>
          <w:tab w:val="left" w:pos="2520" w:leader="none"/>
          <w:tab w:val="left" w:pos="3600" w:leader="none"/>
        </w:tabs>
        <w:rPr>
          <w:rFonts w:ascii="Doulos SIL" w:hAnsi="Doulos SIL" w:cs="Doulos SIL"/>
          <w:kern w:val="2"/>
          <w:sz w:val="24"/>
        </w:rPr>
      </w:pPr>
      <w:r>
        <w:rPr>
          <w:rFonts w:cs="Doulos SIL" w:ascii="Doulos SIL" w:hAnsi="Doulos SIL"/>
          <w:kern w:val="2"/>
          <w:sz w:val="24"/>
        </w:rPr>
        <w:tab/>
        <w:t>sau²</w:t>
        <w:tab/>
        <w:t>hüŋ⁶</w:t>
        <w:tab/>
        <w:t>thon³</w:t>
        <w:tab/>
        <w:t>lāi⁶</w:t>
        <w:tab/>
        <w:t>pī²</w:t>
        <w:tab/>
        <w:t>yā¹</w:t>
        <w:tab/>
        <w:t>khai³</w:t>
      </w:r>
    </w:p>
    <w:p>
      <w:pPr>
        <w:pStyle w:val="Normal"/>
        <w:tabs>
          <w:tab w:val="left" w:pos="720" w:leader="none"/>
          <w:tab w:val="left" w:pos="1440" w:leader="none"/>
          <w:tab w:val="left" w:pos="2520" w:leader="none"/>
          <w:tab w:val="left" w:pos="3600" w:leader="none"/>
        </w:tabs>
        <w:rPr>
          <w:kern w:val="2"/>
          <w:sz w:val="24"/>
        </w:rPr>
      </w:pPr>
      <w:r>
        <w:rPr>
          <w:kern w:val="2"/>
          <w:sz w:val="24"/>
        </w:rPr>
        <w:tab/>
        <w:t>stay</w:t>
        <w:tab/>
        <w:t>long time</w:t>
        <w:tab/>
        <w:t>complete</w:t>
        <w:tab/>
        <w:t>many</w:t>
        <w:tab/>
        <w:t>years</w:t>
        <w:tab/>
        <w:t>don’t</w:t>
        <w:tab/>
        <w:t>illness</w:t>
      </w:r>
    </w:p>
    <w:p>
      <w:pPr>
        <w:pStyle w:val="Normal"/>
        <w:tabs>
          <w:tab w:val="left" w:pos="720" w:leader="none"/>
        </w:tabs>
        <w:ind w:left="720" w:hanging="0"/>
        <w:rPr/>
      </w:pPr>
      <w:r>
        <w:rPr>
          <w:sz w:val="24"/>
        </w:rPr>
        <w:t>‘</w:t>
      </w:r>
      <w:r>
        <w:rPr>
          <w:sz w:val="24"/>
        </w:rPr>
        <w:t>So that our grandchild may stay for a long time and complete many years without illness.’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pPr>
      <w:r>
        <w:rPr>
          <w:kern w:val="2"/>
          <w:sz w:val="24"/>
        </w:rPr>
        <w:t>34)</w:t>
        <w:tab/>
      </w:r>
      <w:r>
        <w:rPr>
          <w:rFonts w:cs="Phake Script" w:ascii="Phake Script" w:hAnsi="Phake Script"/>
          <w:kern w:val="2"/>
          <w:sz w:val="40"/>
        </w:rPr>
        <w:t>hE</w:t>
        <w:tab/>
        <w:t>An</w:t>
        <w:tab/>
        <w:t>na</w:t>
        <w:tab/>
        <w:t>kIyuM</w:t>
        <w:tab/>
        <w:t>pk</w:t>
        <w:tab/>
        <w:t>foj</w:t>
        <w:tab/>
        <w:t>xUwq</w:t>
        <w:tab/>
        <w:t xml:space="preserve">gM / </w:t>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rFonts w:ascii="Doulos SIL" w:hAnsi="Doulos SIL" w:cs="Doulos SIL"/>
          <w:kern w:val="2"/>
          <w:sz w:val="24"/>
        </w:rPr>
      </w:pPr>
      <w:r>
        <w:rPr>
          <w:rFonts w:cs="Doulos SIL" w:ascii="Doulos SIL" w:hAnsi="Doulos SIL"/>
          <w:kern w:val="2"/>
          <w:sz w:val="24"/>
        </w:rPr>
        <w:tab/>
        <w:t>haü²</w:t>
        <w:tab/>
        <w:t>an²</w:t>
        <w:tab/>
        <w:t>nā³</w:t>
        <w:tab/>
        <w:t>kī¹ yom⁴</w:t>
        <w:tab/>
        <w:t>pāk¹</w:t>
        <w:tab/>
        <w:t>phɔi¹</w:t>
        <w:tab/>
        <w:t>kho⁶</w:t>
        <w:tab/>
        <w:t>ŋām²</w:t>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pPr>
      <w:r>
        <w:rPr>
          <w:kern w:val="2"/>
          <w:sz w:val="24"/>
        </w:rPr>
        <w:tab/>
        <w:t>give</w:t>
        <w:tab/>
      </w:r>
      <w:r>
        <w:rPr>
          <w:smallCaps/>
          <w:kern w:val="2"/>
          <w:sz w:val="24"/>
        </w:rPr>
        <w:t>clf</w:t>
      </w:r>
      <w:r>
        <w:rPr>
          <w:kern w:val="2"/>
          <w:sz w:val="24"/>
        </w:rPr>
        <w:tab/>
        <w:t>face</w:t>
        <w:tab/>
        <w:t>smiling</w:t>
        <w:tab/>
        <w:t>mouth</w:t>
        <w:tab/>
      </w:r>
      <w:r>
        <w:rPr>
          <w:smallCaps/>
          <w:kern w:val="2"/>
          <w:sz w:val="24"/>
        </w:rPr>
        <w:t>onom</w:t>
      </w:r>
      <w:r>
        <w:rPr>
          <w:kern w:val="2"/>
          <w:sz w:val="24"/>
        </w:rPr>
        <w:tab/>
        <w:t>laughing</w:t>
        <w:tab/>
        <w:t>good*</w:t>
      </w:r>
    </w:p>
    <w:p>
      <w:pPr>
        <w:pStyle w:val="Normal"/>
        <w:tabs>
          <w:tab w:val="left" w:pos="720" w:leader="none"/>
        </w:tabs>
        <w:ind w:left="720" w:hanging="0"/>
        <w:rPr>
          <w:kern w:val="2"/>
          <w:sz w:val="24"/>
        </w:rPr>
      </w:pPr>
      <w:r>
        <w:rPr>
          <w:kern w:val="2"/>
          <w:sz w:val="24"/>
        </w:rPr>
        <w:t>‘</w:t>
      </w:r>
      <w:r>
        <w:rPr>
          <w:kern w:val="2"/>
          <w:sz w:val="24"/>
        </w:rPr>
        <w:t>So that he may have a smiling, laughing and happy face.’</w:t>
      </w:r>
    </w:p>
    <w:p>
      <w:pPr>
        <w:pStyle w:val="Normal"/>
        <w:tabs>
          <w:tab w:val="left" w:pos="720" w:leader="none"/>
        </w:tabs>
        <w:rPr>
          <w:kern w:val="2"/>
          <w:sz w:val="24"/>
        </w:rPr>
      </w:pPr>
      <w:r>
        <w:rPr>
          <w:kern w:val="2"/>
          <w:sz w:val="24"/>
        </w:rPr>
      </w:r>
    </w:p>
    <w:p>
      <w:pPr>
        <w:pStyle w:val="Normal"/>
        <w:tabs>
          <w:tab w:val="left" w:pos="720" w:leader="none"/>
        </w:tabs>
        <w:rPr/>
      </w:pPr>
      <w:r>
        <w:rPr>
          <w:sz w:val="24"/>
        </w:rPr>
        <w:t>Notes:</w:t>
        <w:tab/>
        <w:t xml:space="preserve">* The MS has </w:t>
      </w:r>
      <w:r>
        <w:rPr>
          <w:rFonts w:cs="Aiton Script" w:ascii="Aiton Script" w:hAnsi="Aiton Script"/>
          <w:sz w:val="36"/>
        </w:rPr>
        <w:t>gp</w:t>
      </w:r>
      <w:r>
        <w:rPr>
          <w:sz w:val="24"/>
        </w:rPr>
        <w:t xml:space="preserve">, but this is altered, following the Aiton version, where the word is </w:t>
      </w:r>
      <w:r>
        <w:rPr>
          <w:rFonts w:cs="Aiton Script" w:ascii="Aiton Script" w:hAnsi="Aiton Script"/>
          <w:sz w:val="36"/>
        </w:rPr>
        <w:t>gM</w:t>
      </w:r>
      <w:r>
        <w:rPr>
          <w:sz w:val="24"/>
        </w:rPr>
        <w:t xml:space="preserve"> </w:t>
      </w:r>
      <w:r>
        <w:rPr>
          <w:rFonts w:cs="Doulos SIL" w:ascii="Doulos SIL" w:hAnsi="Doulos SIL"/>
          <w:sz w:val="24"/>
        </w:rPr>
        <w:t>ŋaam²</w:t>
      </w:r>
      <w:r>
        <w:rPr>
          <w:sz w:val="24"/>
        </w:rPr>
        <w:t xml:space="preserve"> ‘good’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pPr>
      <w:r>
        <w:rPr>
          <w:kern w:val="2"/>
          <w:sz w:val="24"/>
        </w:rPr>
        <w:t>35)</w:t>
        <w:tab/>
      </w:r>
      <w:r>
        <w:rPr>
          <w:rFonts w:cs="Phake Script" w:ascii="Phake Script" w:hAnsi="Phake Script"/>
          <w:kern w:val="2"/>
          <w:sz w:val="40"/>
        </w:rPr>
        <w:t>wa</w:t>
        <w:tab/>
        <w:t>tI</w:t>
        <w:tab/>
        <w:t>pU</w:t>
        <w:tab/>
        <w:t>konsW</w:t>
        <w:tab/>
        <w:t>sM</w:t>
        <w:tab/>
        <w:t>cig</w:t>
        <w:tab/>
        <w:t>mun</w:t>
        <w:tab/>
        <w:t xml:space="preserve">xig / </w:t>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rFonts w:ascii="Doulos SIL" w:hAnsi="Doulos SIL" w:cs="Doulos SIL"/>
          <w:kern w:val="2"/>
          <w:sz w:val="24"/>
        </w:rPr>
      </w:pPr>
      <w:r>
        <w:rPr>
          <w:rFonts w:cs="Doulos SIL" w:ascii="Doulos SIL" w:hAnsi="Doulos SIL"/>
          <w:kern w:val="2"/>
          <w:sz w:val="24"/>
        </w:rPr>
        <w:tab/>
        <w:t>wā⁵</w:t>
        <w:tab/>
        <w:t>tī⁵</w:t>
        <w:tab/>
        <w:t>pū¹</w:t>
        <w:tab/>
        <w:t>kɔn³ sau³</w:t>
        <w:tab/>
        <w:t>sām⁶</w:t>
        <w:tab/>
        <w:t>ceŋ¹</w:t>
        <w:tab/>
        <w:t>mon²</w:t>
        <w:tab/>
        <w:t>khiŋ²</w:t>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kern w:val="2"/>
          <w:sz w:val="24"/>
        </w:rPr>
      </w:pPr>
      <w:r>
        <w:rPr>
          <w:kern w:val="2"/>
          <w:sz w:val="24"/>
        </w:rPr>
        <w:tab/>
        <w:t>speak</w:t>
        <w:tab/>
        <w:t>to</w:t>
        <w:tab/>
        <w:t>grandfather</w:t>
        <w:tab/>
        <w:t>tripod</w:t>
        <w:tab/>
        <w:t>three</w:t>
        <w:tab/>
        <w:t>angle*</w:t>
        <w:tab/>
        <w:t>round**</w:t>
        <w:tab/>
        <w:t>body</w:t>
      </w:r>
    </w:p>
    <w:p>
      <w:pPr>
        <w:pStyle w:val="Normal"/>
        <w:tabs>
          <w:tab w:val="left" w:pos="720" w:leader="none"/>
        </w:tabs>
        <w:ind w:left="720" w:hanging="0"/>
        <w:rPr/>
      </w:pPr>
      <w:r>
        <w:rPr>
          <w:kern w:val="2"/>
          <w:sz w:val="24"/>
        </w:rPr>
        <w:t>‘</w:t>
      </w:r>
      <w:r>
        <w:rPr>
          <w:kern w:val="2"/>
          <w:sz w:val="24"/>
        </w:rPr>
        <w:t>Oh grandfather (who sits at) the three pronged cooking stand, with a round rim.’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Here </w:t>
      </w:r>
      <w:r>
        <w:rPr>
          <w:rFonts w:cs="Phake Script" w:ascii="Phake Script" w:hAnsi="Phake Script"/>
          <w:kern w:val="2"/>
          <w:sz w:val="36"/>
        </w:rPr>
        <w:t>cigq</w:t>
      </w:r>
      <w:r>
        <w:rPr>
          <w:kern w:val="2"/>
          <w:sz w:val="24"/>
        </w:rPr>
        <w:t xml:space="preserve"> refers to the three prongs on the top of the </w:t>
      </w:r>
      <w:r>
        <w:rPr>
          <w:rFonts w:cs="Doulos SIL" w:ascii="Doulos SIL" w:hAnsi="Doulos SIL"/>
          <w:i/>
          <w:kern w:val="2"/>
          <w:sz w:val="24"/>
        </w:rPr>
        <w:t>keŋ²</w:t>
      </w:r>
      <w:r>
        <w:rPr>
          <w:kern w:val="2"/>
          <w:sz w:val="24"/>
        </w:rPr>
        <w:t xml:space="preserve"> (tripod).</w:t>
      </w:r>
    </w:p>
    <w:p>
      <w:pPr>
        <w:pStyle w:val="Normal"/>
        <w:tabs>
          <w:tab w:val="left" w:pos="720" w:leader="none"/>
        </w:tabs>
        <w:rPr/>
      </w:pPr>
      <w:r>
        <w:rPr>
          <w:kern w:val="2"/>
          <w:sz w:val="24"/>
        </w:rPr>
        <w:tab/>
        <w:t xml:space="preserve">** refers to the round top of the </w:t>
      </w:r>
      <w:r>
        <w:rPr>
          <w:rFonts w:cs="Doulos SIL" w:ascii="Doulos SIL" w:hAnsi="Doulos SIL"/>
          <w:i/>
          <w:kern w:val="2"/>
          <w:sz w:val="24"/>
        </w:rPr>
        <w:t>keŋ²</w:t>
      </w:r>
      <w:r>
        <w:rPr>
          <w:kern w:val="2"/>
          <w:sz w:val="24"/>
        </w:rPr>
        <w:t xml:space="preserve"> (tripod).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kern w:val="2"/>
          <w:sz w:val="24"/>
        </w:rPr>
      </w:pPr>
      <w:r>
        <w:rPr>
          <w:kern w:val="2"/>
          <w:sz w:val="24"/>
        </w:rPr>
        <w:t>36)</w:t>
        <w:tab/>
      </w:r>
      <w:r>
        <w:rPr>
          <w:rFonts w:cs="Phake Script" w:ascii="Phake Script" w:hAnsi="Phake Script"/>
          <w:kern w:val="2"/>
          <w:sz w:val="40"/>
        </w:rPr>
        <w:t>sW</w:t>
        <w:tab/>
        <w:t>fig</w:t>
        <w:tab/>
        <w:t>vn</w:t>
        <w:tab/>
        <w:t>fj</w:t>
        <w:tab/>
        <w:t>nig</w:t>
        <w:tab/>
        <w:t>hc</w:t>
        <w:tab/>
        <w:t>cW</w:t>
        <w:tab/>
        <w:t>xW</w:t>
        <w:tab/>
        <w:t>S /</w:t>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rFonts w:ascii="Doulos SIL" w:hAnsi="Doulos SIL" w:cs="Doulos SIL"/>
          <w:kern w:val="2"/>
          <w:sz w:val="24"/>
        </w:rPr>
      </w:pPr>
      <w:r>
        <w:rPr>
          <w:rFonts w:cs="Doulos SIL" w:ascii="Doulos SIL" w:hAnsi="Doulos SIL"/>
          <w:kern w:val="2"/>
          <w:sz w:val="24"/>
        </w:rPr>
        <w:tab/>
        <w:t>sau²</w:t>
        <w:tab/>
        <w:t>phaiŋ⁶</w:t>
        <w:tab/>
        <w:t>thān¹</w:t>
        <w:tab/>
        <w:t>phai²</w:t>
        <w:tab/>
        <w:t>naiŋ²</w:t>
        <w:tab/>
        <w:t>het¹</w:t>
        <w:tab/>
        <w:t>cau³</w:t>
        <w:tab/>
        <w:t>khau⁶</w:t>
        <w:tab/>
        <w:t>əi²</w:t>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kern w:val="2"/>
          <w:sz w:val="24"/>
        </w:rPr>
      </w:pPr>
      <w:r>
        <w:rPr>
          <w:kern w:val="2"/>
          <w:sz w:val="24"/>
        </w:rPr>
        <w:tab/>
        <w:t>stay</w:t>
        <w:tab/>
        <w:t>side*</w:t>
        <w:tab/>
        <w:t>charcoal</w:t>
        <w:tab/>
        <w:t>fire</w:t>
        <w:tab/>
        <w:t>red</w:t>
        <w:tab/>
        <w:t>do</w:t>
        <w:tab/>
      </w:r>
      <w:r>
        <w:rPr>
          <w:smallCaps/>
          <w:kern w:val="2"/>
          <w:sz w:val="24"/>
        </w:rPr>
        <w:t>resp</w:t>
      </w:r>
      <w:r>
        <w:rPr>
          <w:kern w:val="2"/>
          <w:sz w:val="24"/>
        </w:rPr>
        <w:tab/>
      </w:r>
      <w:r>
        <w:rPr>
          <w:smallCaps/>
          <w:kern w:val="2"/>
          <w:sz w:val="24"/>
        </w:rPr>
        <w:t>plu</w:t>
      </w:r>
      <w:r>
        <w:rPr>
          <w:kern w:val="2"/>
          <w:sz w:val="24"/>
        </w:rPr>
        <w:tab/>
      </w:r>
      <w:r>
        <w:rPr>
          <w:smallCaps/>
          <w:kern w:val="2"/>
          <w:sz w:val="24"/>
        </w:rPr>
        <w:t>prt</w:t>
      </w:r>
    </w:p>
    <w:p>
      <w:pPr>
        <w:pStyle w:val="Normal"/>
        <w:tabs>
          <w:tab w:val="left" w:pos="720" w:leader="none"/>
        </w:tabs>
        <w:ind w:left="720" w:hanging="0"/>
        <w:rPr/>
      </w:pPr>
      <w:r>
        <w:rPr>
          <w:sz w:val="24"/>
        </w:rPr>
        <w:t>‘</w:t>
      </w:r>
      <w:r>
        <w:rPr>
          <w:sz w:val="24"/>
        </w:rPr>
        <w:t>who is by the fire of red charcoals, perform (this ceremony), oh listen!’</w:t>
      </w:r>
    </w:p>
    <w:p>
      <w:pPr>
        <w:pStyle w:val="Normal"/>
        <w:tabs>
          <w:tab w:val="left" w:pos="720" w:leader="none"/>
        </w:tabs>
        <w:rPr>
          <w:sz w:val="24"/>
        </w:rPr>
      </w:pPr>
      <w:r>
        <w:rPr>
          <w:sz w:val="24"/>
        </w:rPr>
      </w:r>
    </w:p>
    <w:p>
      <w:pPr>
        <w:pStyle w:val="Normal"/>
        <w:tabs>
          <w:tab w:val="left" w:pos="720" w:leader="none"/>
        </w:tabs>
        <w:rPr>
          <w:kern w:val="2"/>
          <w:sz w:val="24"/>
        </w:rPr>
      </w:pPr>
      <w:r>
        <w:rPr>
          <w:sz w:val="24"/>
        </w:rPr>
        <w:t>Notes:</w:t>
        <w:tab/>
        <w:t>* This refers to the fact that the grandfather who is to perform this ceremony is sitting beside the fire.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pPr>
      <w:r>
        <w:rPr>
          <w:kern w:val="2"/>
          <w:sz w:val="24"/>
        </w:rPr>
        <w:t>37)</w:t>
        <w:tab/>
      </w:r>
      <w:r>
        <w:rPr>
          <w:rFonts w:cs="Phake Script" w:ascii="Phake Script" w:hAnsi="Phake Script"/>
          <w:kern w:val="2"/>
          <w:sz w:val="40"/>
        </w:rPr>
        <w:t>lkpoj</w:t>
        <w:tab/>
        <w:t>ka</w:t>
        <w:tab/>
        <w:t>mug</w:t>
        <w:tab/>
        <w:t>pun</w:t>
        <w:tab/>
        <w:t>mJg</w:t>
        <w:tab/>
        <w:t>NE</w:t>
        <w:tab/>
        <w:t>xa</w:t>
        <w:tab/>
        <w:t xml:space="preserve">xon / </w:t>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rFonts w:ascii="Doulos SIL" w:hAnsi="Doulos SIL" w:cs="Doulos SIL"/>
          <w:kern w:val="2"/>
          <w:sz w:val="24"/>
        </w:rPr>
      </w:pPr>
      <w:r>
        <w:rPr>
          <w:rFonts w:cs="Doulos SIL" w:ascii="Doulos SIL" w:hAnsi="Doulos SIL"/>
          <w:kern w:val="2"/>
          <w:sz w:val="24"/>
        </w:rPr>
        <w:tab/>
        <w:t>lak¹ pɔi²</w:t>
        <w:tab/>
        <w:t>kā¹</w:t>
        <w:tab/>
        <w:t>muŋ⁵</w:t>
        <w:tab/>
        <w:t>pun⁴</w:t>
        <w:tab/>
        <w:t>məŋ²</w:t>
        <w:tab/>
        <w:t>yaü¹</w:t>
        <w:tab/>
        <w:t>khā⁶</w:t>
        <w:tab/>
        <w:t>khɔn⁶</w:t>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pPr>
      <w:r>
        <w:rPr>
          <w:kern w:val="2"/>
          <w:sz w:val="24"/>
        </w:rPr>
        <w:tab/>
        <w:t>now*</w:t>
        <w:tab/>
        <w:t>go</w:t>
        <w:tab/>
        <w:t>look forward</w:t>
        <w:tab/>
        <w:t>beyond</w:t>
        <w:tab/>
        <w:t>country</w:t>
        <w:tab/>
        <w:t>big</w:t>
        <w:tab/>
        <w:t>search</w:t>
        <w:tab/>
        <w:t>soul</w:t>
      </w:r>
    </w:p>
    <w:p>
      <w:pPr>
        <w:pStyle w:val="Normal"/>
        <w:tabs>
          <w:tab w:val="left" w:pos="720" w:leader="none"/>
        </w:tabs>
        <w:ind w:left="720" w:hanging="0"/>
        <w:rPr/>
      </w:pPr>
      <w:r>
        <w:rPr>
          <w:kern w:val="2"/>
          <w:sz w:val="24"/>
        </w:rPr>
        <w:t>‘</w:t>
      </w:r>
      <w:r>
        <w:rPr>
          <w:kern w:val="2"/>
          <w:sz w:val="24"/>
        </w:rPr>
        <w:t xml:space="preserve">Now go to look for the </w:t>
      </w:r>
      <w:r>
        <w:rPr>
          <w:i/>
          <w:kern w:val="2"/>
          <w:sz w:val="24"/>
        </w:rPr>
        <w:t>khon</w:t>
      </w:r>
      <w:r>
        <w:rPr>
          <w:kern w:val="2"/>
          <w:sz w:val="24"/>
        </w:rPr>
        <w:t xml:space="preserve"> in other far away countries.’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Translated by the pandits as ‘now’, but cf. </w:t>
      </w:r>
      <w:r>
        <w:rPr>
          <w:kern w:val="2"/>
          <w:sz w:val="24"/>
          <w:szCs w:val="24"/>
        </w:rPr>
        <w:t xml:space="preserve">Shan </w:t>
      </w:r>
      <w:r>
        <w:rPr>
          <w:rFonts w:cs="Myanmar Text"/>
          <w:kern w:val="2"/>
          <w:sz w:val="24"/>
          <w:sz w:val="24"/>
          <w:szCs w:val="24"/>
          <w:lang w:bidi="my-MM"/>
        </w:rPr>
        <w:t>လၵ်းပွႆး</w:t>
      </w:r>
      <w:r>
        <w:rPr>
          <w:kern w:val="2"/>
          <w:sz w:val="24"/>
          <w:sz w:val="24"/>
          <w:szCs w:val="24"/>
          <w:lang w:bidi="my-MM"/>
        </w:rPr>
        <w:t xml:space="preserve"> </w:t>
      </w:r>
      <w:r>
        <w:rPr>
          <w:kern w:val="2"/>
          <w:sz w:val="24"/>
          <w:sz w:val="24"/>
          <w:szCs w:val="24"/>
        </w:rPr>
        <w:t>‘</w:t>
      </w:r>
      <w:r>
        <w:rPr>
          <w:kern w:val="2"/>
          <w:sz w:val="24"/>
          <w:szCs w:val="24"/>
        </w:rPr>
        <w:t>PART. [de</w:t>
      </w:r>
      <w:r>
        <w:rPr>
          <w:kern w:val="2"/>
          <w:sz w:val="24"/>
        </w:rPr>
        <w:t>noting certainly, truly]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s>
        <w:rPr/>
      </w:pPr>
      <w:r>
        <w:rPr>
          <w:kern w:val="2"/>
          <w:sz w:val="24"/>
        </w:rPr>
        <w:t>38)</w:t>
        <w:tab/>
      </w:r>
      <w:r>
        <w:rPr>
          <w:rFonts w:cs="Phake Script" w:ascii="Phake Script" w:hAnsi="Phake Script"/>
          <w:kern w:val="2"/>
          <w:sz w:val="40"/>
        </w:rPr>
        <w:t>ciw</w:t>
        <w:tab/>
        <w:t>pj</w:t>
        <w:tab/>
        <w:t>ciw</w:t>
        <w:tab/>
        <w:t>ma</w:t>
        <w:tab/>
        <w:t>nj</w:t>
        <w:tab/>
        <w:t>AW</w:t>
        <w:tab/>
        <w:t>pn</w:t>
      </w:r>
    </w:p>
    <w:p>
      <w:pPr>
        <w:pStyle w:val="Normal"/>
        <w:tabs>
          <w:tab w:val="left" w:pos="720" w:leader="none"/>
          <w:tab w:val="left" w:pos="1530" w:leader="none"/>
        </w:tabs>
        <w:rPr>
          <w:rFonts w:ascii="Doulos SIL" w:hAnsi="Doulos SIL" w:cs="Doulos SIL"/>
          <w:kern w:val="2"/>
          <w:sz w:val="24"/>
        </w:rPr>
      </w:pPr>
      <w:r>
        <w:rPr>
          <w:rFonts w:cs="Doulos SIL" w:ascii="Doulos SIL" w:hAnsi="Doulos SIL"/>
          <w:kern w:val="2"/>
          <w:sz w:val="24"/>
        </w:rPr>
        <w:tab/>
        <w:t>ceu²</w:t>
        <w:tab/>
        <w:t>pai²</w:t>
        <w:tab/>
        <w:t>ceu²</w:t>
        <w:tab/>
        <w:t>mā²</w:t>
        <w:tab/>
        <w:t>nai³</w:t>
        <w:tab/>
        <w:t>au²</w:t>
        <w:tab/>
        <w:t>pan²</w:t>
      </w:r>
    </w:p>
    <w:p>
      <w:pPr>
        <w:pStyle w:val="Normal"/>
        <w:tabs>
          <w:tab w:val="left" w:pos="720" w:leader="none"/>
          <w:tab w:val="left" w:pos="1530" w:leader="none"/>
        </w:tabs>
        <w:rPr/>
      </w:pPr>
      <w:r>
        <w:rPr>
          <w:kern w:val="2"/>
          <w:sz w:val="24"/>
        </w:rPr>
        <w:tab/>
        <w:t>quickly</w:t>
        <w:tab/>
        <w:t>go</w:t>
        <w:tab/>
        <w:t>quickly</w:t>
        <w:tab/>
        <w:t>come</w:t>
        <w:tab/>
        <w:t>get</w:t>
        <w:tab/>
        <w:t>take</w:t>
        <w:tab/>
        <w:t>give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yX</w:t>
        <w:tab/>
        <w:t>lJw</w:t>
        <w:tab/>
        <w:t xml:space="preserve">enwn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lü³</w:t>
        <w:tab/>
        <w:t>nɛ¹ wān²</w:t>
      </w:r>
    </w:p>
    <w:p>
      <w:pPr>
        <w:pStyle w:val="Normal"/>
        <w:tabs>
          <w:tab w:val="left" w:pos="720" w:leader="none"/>
        </w:tabs>
        <w:rPr/>
      </w:pPr>
      <w:r>
        <w:rPr>
          <w:kern w:val="2"/>
          <w:sz w:val="24"/>
        </w:rPr>
        <w:tab/>
        <w:t>don’t</w:t>
        <w:tab/>
        <w:t>stop</w:t>
        <w:tab/>
      </w:r>
      <w:r>
        <w:rPr>
          <w:smallCaps/>
          <w:kern w:val="2"/>
          <w:sz w:val="24"/>
        </w:rPr>
        <w:t>prt</w:t>
      </w:r>
      <w:r>
        <w:rPr>
          <w:kern w:val="2"/>
          <w:sz w:val="24"/>
        </w:rPr>
        <w:t>-request</w:t>
      </w:r>
    </w:p>
    <w:p>
      <w:pPr>
        <w:pStyle w:val="Normal"/>
        <w:tabs>
          <w:tab w:val="left" w:pos="720" w:leader="none"/>
        </w:tabs>
        <w:ind w:left="720" w:hanging="0"/>
        <w:rPr>
          <w:kern w:val="2"/>
          <w:sz w:val="24"/>
        </w:rPr>
      </w:pPr>
      <w:r>
        <w:rPr>
          <w:kern w:val="2"/>
          <w:sz w:val="24"/>
        </w:rPr>
        <w:t>‘</w:t>
      </w:r>
      <w:r>
        <w:rPr>
          <w:kern w:val="2"/>
          <w:sz w:val="24"/>
        </w:rPr>
        <w:t xml:space="preserve">We request you to go quickly and bring it back, do not rest anywhere.’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880" w:leader="none"/>
        </w:tabs>
        <w:rPr/>
      </w:pPr>
      <w:r>
        <w:rPr>
          <w:kern w:val="2"/>
          <w:sz w:val="24"/>
        </w:rPr>
        <w:t>39)</w:t>
        <w:tab/>
      </w:r>
      <w:r>
        <w:rPr>
          <w:rFonts w:cs="Phake Script" w:ascii="Phake Script" w:hAnsi="Phake Script"/>
          <w:kern w:val="2"/>
          <w:sz w:val="40"/>
        </w:rPr>
        <w:t>cgnj</w:t>
        <w:tab/>
        <w:t>ln</w:t>
        <w:tab/>
        <w:t>mE</w:t>
        <w:tab/>
        <w:t>mI</w:t>
        <w:tab/>
        <w:t>tg</w:t>
        <w:tab/>
        <w:t>xiw</w:t>
        <w:tab/>
        <w:t>kup</w:t>
        <w:tab/>
        <w:t xml:space="preserve">fa / </w:t>
      </w:r>
    </w:p>
    <w:p>
      <w:pPr>
        <w:pStyle w:val="Normal"/>
        <w:tabs>
          <w:tab w:val="left" w:pos="720" w:leader="none"/>
          <w:tab w:val="left" w:pos="1800" w:leader="none"/>
          <w:tab w:val="left" w:pos="288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kheu²</w:t>
        <w:tab/>
        <w:t>kup¹</w:t>
        <w:tab/>
        <w:t>phā⁴</w:t>
      </w:r>
    </w:p>
    <w:p>
      <w:pPr>
        <w:pStyle w:val="Normal"/>
        <w:tabs>
          <w:tab w:val="left" w:pos="720" w:leader="none"/>
          <w:tab w:val="left" w:pos="1800" w:leader="none"/>
          <w:tab w:val="left" w:pos="2880" w:leader="none"/>
        </w:tabs>
        <w:rPr/>
      </w:pPr>
      <w:r>
        <w:rPr>
          <w:kern w:val="2"/>
          <w:sz w:val="24"/>
        </w:rPr>
        <w:tab/>
        <w:t>now</w:t>
        <w:tab/>
        <w:t>grandson</w:t>
        <w:tab/>
        <w:t>you</w:t>
        <w:tab/>
        <w:t>have</w:t>
        <w:tab/>
        <w:t>all</w:t>
        <w:tab/>
        <w:t>sickle</w:t>
        <w:tab/>
        <w:t>and</w:t>
        <w:tab/>
        <w:t>cleaver</w:t>
      </w:r>
    </w:p>
    <w:p>
      <w:pPr>
        <w:pStyle w:val="Normal"/>
        <w:tabs>
          <w:tab w:val="left" w:pos="720" w:leader="none"/>
        </w:tabs>
        <w:ind w:left="720" w:hanging="0"/>
        <w:rPr>
          <w:kern w:val="2"/>
          <w:sz w:val="24"/>
        </w:rPr>
      </w:pPr>
      <w:r>
        <w:rPr>
          <w:kern w:val="2"/>
          <w:sz w:val="24"/>
        </w:rPr>
        <w:t>‘</w:t>
      </w:r>
      <w:r>
        <w:rPr>
          <w:kern w:val="2"/>
          <w:sz w:val="24"/>
        </w:rPr>
        <w:t xml:space="preserve">Now your grandchild has both a sickle and a cleaver.’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MS p2</w:t>
      </w:r>
    </w:p>
    <w:p>
      <w:pPr>
        <w:pStyle w:val="Normal"/>
        <w:tabs>
          <w:tab w:val="left" w:pos="720" w:leader="none"/>
        </w:tabs>
        <w:rPr>
          <w:kern w:val="2"/>
          <w:sz w:val="24"/>
        </w:rPr>
      </w:pPr>
      <w:r>
        <w:rPr>
          <w:kern w:val="2"/>
          <w:sz w:val="24"/>
        </w:rPr>
        <w:t xml:space="preserve">Link to </w:t>
      </w:r>
      <w:hyperlink r:id="rId10">
        <w:r>
          <w:rPr>
            <w:rStyle w:val="InternetLink"/>
            <w:kern w:val="2"/>
            <w:sz w:val="24"/>
          </w:rPr>
          <w:t>Photograph of the Manuscript, page 2</w:t>
        </w:r>
      </w:hyperlink>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050" w:leader="none"/>
          <w:tab w:val="left" w:pos="4860" w:leader="none"/>
        </w:tabs>
        <w:rPr/>
      </w:pPr>
      <w:bookmarkStart w:id="3" w:name="No40"/>
      <w:bookmarkEnd w:id="3"/>
      <w:r>
        <w:rPr>
          <w:kern w:val="2"/>
          <w:sz w:val="24"/>
        </w:rPr>
        <w:t>40)</w:t>
        <w:tab/>
      </w:r>
      <w:r>
        <w:rPr>
          <w:rFonts w:cs="Phake Script" w:ascii="Phake Script" w:hAnsi="Phake Script"/>
          <w:kern w:val="2"/>
          <w:sz w:val="40"/>
        </w:rPr>
        <w:t>sg</w:t>
        <w:tab/>
        <w:t>wa</w:t>
        <w:tab/>
        <w:t>xonq</w:t>
        <w:tab/>
        <w:t>ka</w:t>
        <w:tab/>
        <w:t>xW</w:t>
        <w:tab/>
        <w:t>tI</w:t>
      </w:r>
    </w:p>
    <w:p>
      <w:pPr>
        <w:pStyle w:val="Normal"/>
        <w:tabs>
          <w:tab w:val="left" w:pos="720" w:leader="none"/>
          <w:tab w:val="left" w:pos="1440" w:leader="none"/>
          <w:tab w:val="left" w:pos="2520" w:leader="none"/>
          <w:tab w:val="left" w:pos="3330" w:leader="none"/>
          <w:tab w:val="left" w:pos="4050" w:leader="none"/>
          <w:tab w:val="left" w:pos="4860" w:leader="none"/>
        </w:tabs>
        <w:rPr>
          <w:rFonts w:ascii="Doulos SIL" w:hAnsi="Doulos SIL" w:cs="Doulos SIL"/>
          <w:kern w:val="2"/>
          <w:sz w:val="24"/>
        </w:rPr>
      </w:pPr>
      <w:r>
        <w:rPr>
          <w:rFonts w:cs="Doulos SIL" w:ascii="Doulos SIL" w:hAnsi="Doulos SIL"/>
          <w:kern w:val="2"/>
          <w:sz w:val="24"/>
        </w:rPr>
        <w:tab/>
        <w:t>süŋ⁶</w:t>
        <w:tab/>
        <w:t>wā⁵</w:t>
        <w:tab/>
        <w:t>khɔn⁶</w:t>
        <w:tab/>
        <w:t>kā¹</w:t>
        <w:tab/>
        <w:t>khau³</w:t>
        <w:tab/>
        <w:t>tī⁵</w:t>
      </w:r>
    </w:p>
    <w:p>
      <w:pPr>
        <w:pStyle w:val="Normal"/>
        <w:tabs>
          <w:tab w:val="left" w:pos="720" w:leader="none"/>
          <w:tab w:val="left" w:pos="1440" w:leader="none"/>
          <w:tab w:val="left" w:pos="2520" w:leader="none"/>
          <w:tab w:val="left" w:pos="3330" w:leader="none"/>
          <w:tab w:val="left" w:pos="4050" w:leader="none"/>
          <w:tab w:val="left" w:pos="4860" w:leader="none"/>
        </w:tabs>
        <w:rPr>
          <w:kern w:val="2"/>
          <w:sz w:val="24"/>
        </w:rPr>
      </w:pPr>
      <w:r>
        <w:rPr>
          <w:kern w:val="2"/>
          <w:sz w:val="24"/>
        </w:rPr>
        <w:tab/>
        <w:t>if</w:t>
        <w:tab/>
        <w:t>say that</w:t>
        <w:tab/>
        <w:t>spirit</w:t>
        <w:tab/>
        <w:t>go</w:t>
        <w:tab/>
        <w:t>enter</w:t>
        <w:tab/>
        <w:t>place</w:t>
      </w:r>
    </w:p>
    <w:p>
      <w:pPr>
        <w:pStyle w:val="Normal"/>
        <w:tabs>
          <w:tab w:val="left" w:pos="720" w:leader="none"/>
        </w:tabs>
        <w:rPr>
          <w:kern w:val="2"/>
          <w:sz w:val="24"/>
        </w:rPr>
      </w:pPr>
      <w:r>
        <w:rPr>
          <w:kern w:val="2"/>
          <w:sz w:val="24"/>
        </w:rPr>
      </w:r>
    </w:p>
    <w:p>
      <w:pPr>
        <w:pStyle w:val="Normal"/>
        <w:tabs>
          <w:tab w:val="left" w:pos="720" w:leader="none"/>
        </w:tabs>
        <w:rPr>
          <w:rFonts w:ascii="Phake Script" w:hAnsi="Phake Script" w:cs="Phake Script"/>
          <w:kern w:val="2"/>
          <w:sz w:val="40"/>
        </w:rPr>
      </w:pPr>
      <w:r>
        <w:rPr>
          <w:rFonts w:cs="Phake Script" w:ascii="Phake Script" w:hAnsi="Phake Script"/>
          <w:kern w:val="2"/>
          <w:sz w:val="40"/>
        </w:rPr>
        <w:tab/>
        <w:t>ca</w:t>
        <w:tab/>
        <w:t>tn</w:t>
        <w:tab/>
        <w:t>AJn</w:t>
        <w:tab/>
        <w:t>lF</w:t>
        <w:tab/>
        <w:t xml:space="preserve">xa / </w:t>
      </w:r>
    </w:p>
    <w:p>
      <w:pPr>
        <w:pStyle w:val="Normal"/>
        <w:tabs>
          <w:tab w:val="left" w:pos="720" w:leader="none"/>
        </w:tabs>
        <w:rPr>
          <w:rFonts w:ascii="Doulos SIL" w:hAnsi="Doulos SIL" w:cs="Doulos SIL"/>
          <w:kern w:val="2"/>
          <w:sz w:val="24"/>
        </w:rPr>
      </w:pPr>
      <w:r>
        <w:rPr>
          <w:rFonts w:cs="Doulos SIL" w:ascii="Doulos SIL" w:hAnsi="Doulos SIL"/>
          <w:kern w:val="2"/>
          <w:sz w:val="24"/>
        </w:rPr>
        <w:tab/>
        <w:t>cā⁴</w:t>
        <w:tab/>
        <w:t>tan⁴</w:t>
        <w:tab/>
        <w:t>ün¹</w:t>
        <w:tab/>
        <w:t>lɛm²</w:t>
        <w:tab/>
        <w:t>khā⁶</w:t>
      </w:r>
    </w:p>
    <w:p>
      <w:pPr>
        <w:pStyle w:val="Normal"/>
        <w:tabs>
          <w:tab w:val="left" w:pos="720" w:leader="none"/>
        </w:tabs>
        <w:rPr>
          <w:kern w:val="2"/>
          <w:sz w:val="24"/>
        </w:rPr>
      </w:pPr>
      <w:r>
        <w:rPr>
          <w:kern w:val="2"/>
          <w:sz w:val="24"/>
        </w:rPr>
        <w:tab/>
        <w:t>bad</w:t>
        <w:tab/>
        <w:t>that</w:t>
        <w:tab/>
        <w:t>other</w:t>
        <w:tab/>
        <w:t>look</w:t>
        <w:tab/>
        <w:t>search</w:t>
        <w:tab/>
      </w:r>
    </w:p>
    <w:p>
      <w:pPr>
        <w:pStyle w:val="Normal"/>
        <w:tabs>
          <w:tab w:val="left" w:pos="720" w:leader="none"/>
        </w:tabs>
        <w:ind w:left="720" w:hanging="0"/>
        <w:rPr/>
      </w:pPr>
      <w:r>
        <w:rPr>
          <w:sz w:val="24"/>
        </w:rPr>
        <w:t>‘</w:t>
      </w:r>
      <w:r>
        <w:rPr>
          <w:sz w:val="24"/>
        </w:rPr>
        <w:t xml:space="preserve">If the </w:t>
      </w:r>
      <w:r>
        <w:rPr>
          <w:i/>
          <w:sz w:val="24"/>
        </w:rPr>
        <w:t>khon</w:t>
      </w:r>
      <w:r>
        <w:rPr>
          <w:sz w:val="24"/>
        </w:rPr>
        <w:t xml:space="preserve"> goes to another bad place, search for it.’</w:t>
      </w:r>
    </w:p>
    <w:p>
      <w:pPr>
        <w:pStyle w:val="Normal"/>
        <w:tabs>
          <w:tab w:val="left" w:pos="720" w:leader="none"/>
        </w:tabs>
        <w:rPr>
          <w:kern w:val="2"/>
          <w:sz w:val="24"/>
        </w:rPr>
      </w:pPr>
      <w:r>
        <w:rPr>
          <w:kern w:val="2"/>
          <w:sz w:val="24"/>
        </w:rPr>
      </w:r>
    </w:p>
    <w:p>
      <w:pPr>
        <w:pStyle w:val="Normal"/>
        <w:tabs>
          <w:tab w:val="left" w:pos="720" w:leader="none"/>
        </w:tabs>
        <w:rPr/>
      </w:pPr>
      <w:r>
        <w:rPr>
          <w:sz w:val="24"/>
        </w:rPr>
        <w:t>The Aiton version is:</w:t>
      </w:r>
    </w:p>
    <w:p>
      <w:pPr>
        <w:pStyle w:val="Normal"/>
        <w:tabs>
          <w:tab w:val="left" w:pos="720" w:leader="none"/>
        </w:tabs>
        <w:rPr/>
      </w:pPr>
      <w:r>
        <w:rPr>
          <w:kern w:val="2"/>
          <w:sz w:val="24"/>
        </w:rPr>
        <w:t>40Ait</w:t>
        <w:tab/>
      </w:r>
      <w:r>
        <w:rPr>
          <w:rFonts w:cs="Phake Script" w:ascii="Phake Script" w:hAnsi="Phake Script"/>
          <w:kern w:val="2"/>
          <w:sz w:val="40"/>
        </w:rPr>
        <w:t>sg</w:t>
        <w:tab/>
        <w:t>woa</w:t>
        <w:tab/>
        <w:t>xonq</w:t>
        <w:tab/>
        <w:t>ka</w:t>
        <w:tab/>
        <w:t>tI</w:t>
        <w:tab/>
        <w:t>pa</w:t>
        <w:tab/>
        <w:t>ca</w:t>
        <w:tab/>
        <w:t>lF</w:t>
        <w:tab/>
        <w:t>xa /</w:t>
      </w:r>
    </w:p>
    <w:p>
      <w:pPr>
        <w:pStyle w:val="Normal"/>
        <w:tabs>
          <w:tab w:val="left" w:pos="720" w:leader="none"/>
        </w:tabs>
        <w:rPr>
          <w:rFonts w:ascii="Doulos SIL" w:hAnsi="Doulos SIL" w:cs="Doulos SIL"/>
          <w:kern w:val="2"/>
          <w:sz w:val="24"/>
        </w:rPr>
      </w:pPr>
      <w:r>
        <w:rPr>
          <w:rFonts w:cs="Doulos SIL" w:ascii="Doulos SIL" w:hAnsi="Doulos SIL"/>
          <w:kern w:val="2"/>
          <w:sz w:val="24"/>
        </w:rPr>
        <w:tab/>
        <w:t>saŋ¹</w:t>
        <w:tab/>
        <w:t>waa²</w:t>
        <w:tab/>
        <w:t>khɔn¹</w:t>
        <w:tab/>
        <w:t>kaa¹</w:t>
        <w:tab/>
        <w:t>tii²</w:t>
        <w:tab/>
        <w:t>paa¹</w:t>
        <w:tab/>
        <w:t>caa³</w:t>
        <w:tab/>
        <w:t>lɛm²</w:t>
        <w:tab/>
        <w:t>khaa¹</w:t>
      </w:r>
    </w:p>
    <w:p>
      <w:pPr>
        <w:pStyle w:val="Normal"/>
        <w:tabs>
          <w:tab w:val="left" w:pos="720" w:leader="none"/>
        </w:tabs>
        <w:rPr>
          <w:kern w:val="2"/>
          <w:sz w:val="24"/>
        </w:rPr>
      </w:pPr>
      <w:r>
        <w:rPr>
          <w:kern w:val="2"/>
          <w:sz w:val="24"/>
        </w:rPr>
        <w:tab/>
        <w:t>if</w:t>
        <w:tab/>
        <w:t>say</w:t>
        <w:tab/>
        <w:t>spirit</w:t>
        <w:tab/>
        <w:t>go</w:t>
        <w:tab/>
        <w:t>place</w:t>
        <w:tab/>
        <w:t>forest</w:t>
        <w:tab/>
        <w:t>bad</w:t>
        <w:tab/>
        <w:t>look</w:t>
        <w:tab/>
        <w:t>search</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goes to a cemetery, search for it.</w:t>
      </w:r>
    </w:p>
    <w:p>
      <w:pPr>
        <w:pStyle w:val="Normal"/>
        <w:tabs>
          <w:tab w:val="left" w:pos="720" w:leader="none"/>
        </w:tabs>
        <w:rPr>
          <w:kern w:val="2"/>
          <w:sz w:val="24"/>
        </w:rPr>
      </w:pPr>
      <w:r>
        <w:rPr>
          <w:kern w:val="2"/>
          <w:sz w:val="24"/>
        </w:rPr>
      </w:r>
    </w:p>
    <w:p>
      <w:pPr>
        <w:pStyle w:val="Normal"/>
        <w:tabs>
          <w:tab w:val="left" w:pos="720" w:leader="none"/>
        </w:tabs>
        <w:rPr/>
      </w:pPr>
      <w:r>
        <w:rPr>
          <w:rFonts w:cs="Aiton Script" w:ascii="Aiton Script" w:hAnsi="Aiton Script"/>
          <w:kern w:val="2"/>
          <w:sz w:val="36"/>
        </w:rPr>
        <w:t>paca</w:t>
      </w:r>
      <w:r>
        <w:rPr>
          <w:kern w:val="2"/>
          <w:sz w:val="24"/>
        </w:rPr>
        <w:t xml:space="preserve"> means a cemetery; The Aitons also say </w:t>
      </w:r>
      <w:r>
        <w:rPr>
          <w:rFonts w:cs="Aiton Script" w:ascii="Aiton Script" w:hAnsi="Aiton Script"/>
          <w:kern w:val="2"/>
          <w:sz w:val="36"/>
        </w:rPr>
        <w:t>pacapahiwq</w:t>
      </w:r>
      <w:r>
        <w:rPr>
          <w:kern w:val="2"/>
          <w:sz w:val="24"/>
        </w:rPr>
        <w:t xml:space="preserve"> </w:t>
      </w:r>
      <w:r>
        <w:rPr>
          <w:rFonts w:cs="Doulos SIL" w:ascii="Doulos SIL" w:hAnsi="Doulos SIL"/>
          <w:kern w:val="2"/>
          <w:sz w:val="24"/>
        </w:rPr>
        <w:t>paa¹ caa³ paa¹ hiu²</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320" w:leader="none"/>
        </w:tabs>
        <w:rPr/>
      </w:pPr>
      <w:r>
        <w:rPr>
          <w:kern w:val="2"/>
          <w:sz w:val="24"/>
        </w:rPr>
        <w:t>41)</w:t>
        <w:tab/>
      </w:r>
      <w:r>
        <w:rPr>
          <w:rFonts w:cs="Phake Script" w:ascii="Phake Script" w:hAnsi="Phake Script"/>
          <w:kern w:val="2"/>
          <w:sz w:val="40"/>
        </w:rPr>
        <w:t>pJn</w:t>
        <w:tab/>
        <w:t>wa</w:t>
        <w:tab/>
        <w:t>cara</w:t>
        <w:tab/>
        <w:t>mU</w:t>
        <w:tab/>
        <w:t>xa</w:t>
        <w:tab/>
        <w:t xml:space="preserve">xiw / </w:t>
      </w:r>
    </w:p>
    <w:p>
      <w:pPr>
        <w:pStyle w:val="Normal"/>
        <w:tabs>
          <w:tab w:val="left" w:pos="720" w:leader="none"/>
          <w:tab w:val="left" w:pos="144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pən⁵</w:t>
        <w:tab/>
        <w:t>wā⁵</w:t>
        <w:tab/>
        <w:t xml:space="preserve">cā¹ la⁴ </w:t>
        <w:tab/>
        <w:t xml:space="preserve">mū¹ </w:t>
        <w:tab/>
        <w:t>khā²</w:t>
        <w:tab/>
        <w:t>kheu⁶</w:t>
      </w:r>
    </w:p>
    <w:p>
      <w:pPr>
        <w:pStyle w:val="Normal"/>
        <w:tabs>
          <w:tab w:val="left" w:pos="720" w:leader="none"/>
          <w:tab w:val="left" w:pos="1440" w:leader="none"/>
          <w:tab w:val="left" w:pos="2160" w:leader="none"/>
          <w:tab w:val="left" w:pos="3420" w:leader="none"/>
          <w:tab w:val="left" w:pos="4320" w:leader="none"/>
        </w:tabs>
        <w:rPr>
          <w:kern w:val="2"/>
          <w:sz w:val="24"/>
        </w:rPr>
      </w:pPr>
      <w:r>
        <w:rPr>
          <w:kern w:val="2"/>
          <w:sz w:val="24"/>
        </w:rPr>
        <w:tab/>
        <w:t>other</w:t>
        <w:tab/>
        <w:t>say</w:t>
        <w:tab/>
        <w:t>wild forest</w:t>
        <w:tab/>
        <w:t>group</w:t>
        <w:tab/>
        <w:t>thatch</w:t>
        <w:tab/>
        <w:t>green</w:t>
      </w:r>
    </w:p>
    <w:p>
      <w:pPr>
        <w:pStyle w:val="Normal"/>
        <w:tabs>
          <w:tab w:val="left" w:pos="720" w:leader="none"/>
        </w:tabs>
        <w:ind w:left="720" w:hanging="0"/>
        <w:rPr>
          <w:sz w:val="24"/>
        </w:rPr>
      </w:pPr>
      <w:r>
        <w:rPr>
          <w:sz w:val="24"/>
        </w:rPr>
        <w:t>‘</w:t>
      </w:r>
      <w:r>
        <w:rPr>
          <w:sz w:val="24"/>
        </w:rPr>
        <w:t>Some say it is in a wild forest, or a place where there is pile of green thatch.’</w:t>
      </w:r>
    </w:p>
    <w:p>
      <w:pPr>
        <w:pStyle w:val="Normal"/>
        <w:tabs>
          <w:tab w:val="left" w:pos="720" w:leader="none"/>
        </w:tabs>
        <w:rPr>
          <w:sz w:val="24"/>
        </w:rPr>
      </w:pPr>
      <w:r>
        <w:rPr>
          <w:sz w:val="24"/>
        </w:rPr>
      </w:r>
    </w:p>
    <w:p>
      <w:pPr>
        <w:pStyle w:val="Normal"/>
        <w:tabs>
          <w:tab w:val="left" w:pos="720" w:leader="none"/>
        </w:tabs>
        <w:rPr/>
      </w:pPr>
      <w:r>
        <w:rPr>
          <w:sz w:val="24"/>
        </w:rPr>
        <w:t>Note:</w:t>
        <w:tab/>
        <w:t xml:space="preserve">The Aiton version has </w:t>
      </w:r>
      <w:r>
        <w:rPr>
          <w:rFonts w:cs="Aiton Script" w:ascii="Aiton Script" w:hAnsi="Aiton Script"/>
          <w:sz w:val="36"/>
        </w:rPr>
        <w:t>pJwq</w:t>
      </w:r>
      <w:r>
        <w:rPr>
          <w:sz w:val="24"/>
        </w:rPr>
        <w:t xml:space="preserve"> </w:t>
      </w:r>
      <w:r>
        <w:rPr>
          <w:rFonts w:cs="Doulos SIL" w:ascii="Doulos SIL" w:hAnsi="Doulos SIL"/>
          <w:i/>
          <w:sz w:val="24"/>
        </w:rPr>
        <w:t>pɯ²</w:t>
      </w:r>
      <w:r>
        <w:rPr>
          <w:sz w:val="24"/>
        </w:rPr>
        <w:t xml:space="preserve"> as the first word, which would mean ‘so that’ - Nabin stated that either reading would be possible. </w:t>
      </w:r>
    </w:p>
    <w:p>
      <w:pPr>
        <w:pStyle w:val="Normal"/>
        <w:tabs>
          <w:tab w:val="left" w:pos="720" w:leader="none"/>
        </w:tabs>
        <w:rPr/>
      </w:pPr>
      <w:r>
        <w:rPr>
          <w:sz w:val="24"/>
        </w:rPr>
        <w:tab/>
        <w:t xml:space="preserve">Nabin believed that the last word should be </w:t>
      </w:r>
      <w:r>
        <w:rPr>
          <w:rFonts w:cs="Aiton Script" w:ascii="Aiton Script" w:hAnsi="Aiton Script"/>
          <w:sz w:val="36"/>
        </w:rPr>
        <w:t xml:space="preserve">hiwq </w:t>
      </w:r>
      <w:r>
        <w:rPr>
          <w:rFonts w:cs="Doulos SIL" w:ascii="Doulos SIL" w:hAnsi="Doulos SIL"/>
          <w:i/>
          <w:sz w:val="24"/>
        </w:rPr>
        <w:t>hiu²</w:t>
      </w:r>
      <w:r>
        <w:rPr>
          <w:rFonts w:cs="Doulos SIL" w:ascii="Doulos SIL" w:hAnsi="Doulos SIL"/>
          <w:sz w:val="24"/>
        </w:rPr>
        <w:t xml:space="preserve"> </w:t>
      </w:r>
      <w:r>
        <w:rPr>
          <w:sz w:val="24"/>
        </w:rPr>
        <w:t xml:space="preserve">cemetery; and that </w:t>
      </w:r>
      <w:r>
        <w:rPr>
          <w:rFonts w:cs="Aiton Script" w:ascii="Aiton Script" w:hAnsi="Aiton Script"/>
          <w:sz w:val="36"/>
        </w:rPr>
        <w:t>calamUxa</w:t>
      </w:r>
      <w:r>
        <w:rPr>
          <w:sz w:val="24"/>
        </w:rPr>
        <w:t xml:space="preserve"> is the name of the cemetery. </w:t>
      </w:r>
    </w:p>
    <w:p>
      <w:pPr>
        <w:pStyle w:val="Normal"/>
        <w:tabs>
          <w:tab w:val="left" w:pos="720" w:leader="none"/>
        </w:tabs>
        <w:rPr/>
      </w:pPr>
      <w:r>
        <w:rPr>
          <w:sz w:val="24"/>
        </w:rPr>
        <w:tab/>
        <w:t xml:space="preserve">Aithown Che stated that the meaning of </w:t>
      </w:r>
      <w:r>
        <w:rPr>
          <w:rFonts w:cs="Phake Script" w:ascii="Phake Script" w:hAnsi="Phake Script"/>
          <w:sz w:val="36"/>
        </w:rPr>
        <w:t>xa</w:t>
      </w:r>
      <w:r>
        <w:rPr>
          <w:sz w:val="24"/>
        </w:rPr>
        <w:t xml:space="preserve"> </w:t>
      </w:r>
      <w:r>
        <w:rPr>
          <w:rFonts w:cs="Doulos SIL" w:ascii="Doulos SIL" w:hAnsi="Doulos SIL"/>
          <w:i/>
          <w:sz w:val="24"/>
        </w:rPr>
        <w:t>khā²</w:t>
      </w:r>
      <w:r>
        <w:rPr>
          <w:sz w:val="24"/>
        </w:rPr>
        <w:t xml:space="preserve"> thatch, and that the meaning was ‘a green place covered with thatch’, where </w:t>
      </w:r>
      <w:r>
        <w:rPr>
          <w:rFonts w:cs="Phake Script" w:ascii="Phake Script" w:hAnsi="Phake Script"/>
          <w:sz w:val="36"/>
        </w:rPr>
        <w:t>ca</w:t>
      </w:r>
      <w:r>
        <w:rPr>
          <w:sz w:val="24"/>
        </w:rPr>
        <w:t xml:space="preserve"> means ‘to cover’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42)</w:t>
        <w:tab/>
      </w:r>
      <w:r>
        <w:rPr>
          <w:rFonts w:cs="Phake Script" w:ascii="Phake Script" w:hAnsi="Phake Script"/>
          <w:kern w:val="2"/>
          <w:sz w:val="40"/>
        </w:rPr>
        <w:t>mU</w:t>
        <w:tab/>
        <w:t>cW</w:t>
        <w:tab/>
        <w:t>AW</w:t>
        <w:tab/>
        <w:t>tgq</w:t>
        <w:tab/>
        <w:t>xiw</w:t>
        <w:tab/>
        <w:t>fj</w:t>
        <w:tab/>
        <w:t>tt</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pū¹</w:t>
        <w:tab/>
        <w:t>cau³</w:t>
        <w:tab/>
        <w:t>au²</w:t>
        <w:tab/>
        <w:t>tüŋ¹</w:t>
        <w:tab/>
        <w:t>kheu²</w:t>
        <w:tab/>
        <w:t>phāi⁶</w:t>
        <w:tab/>
        <w:t>tat¹</w:t>
      </w:r>
    </w:p>
    <w:p>
      <w:pPr>
        <w:pStyle w:val="Normal"/>
        <w:tabs>
          <w:tab w:val="left" w:pos="720" w:leader="none"/>
          <w:tab w:val="left" w:pos="2070" w:leader="none"/>
          <w:tab w:val="left" w:pos="2880" w:leader="none"/>
        </w:tabs>
        <w:rPr/>
      </w:pPr>
      <w:r>
        <w:rPr>
          <w:kern w:val="2"/>
          <w:sz w:val="24"/>
        </w:rPr>
        <w:tab/>
        <w:t>grandfather</w:t>
        <w:tab/>
      </w:r>
      <w:r>
        <w:rPr>
          <w:smallCaps/>
          <w:kern w:val="2"/>
          <w:sz w:val="24"/>
        </w:rPr>
        <w:t>resp</w:t>
      </w:r>
      <w:r>
        <w:rPr>
          <w:kern w:val="2"/>
          <w:sz w:val="24"/>
        </w:rPr>
        <w:tab/>
        <w:t>take</w:t>
        <w:tab/>
        <w:t>all</w:t>
        <w:tab/>
        <w:t>sickle</w:t>
        <w:tab/>
        <w:t>sharp</w:t>
        <w:tab/>
        <w:t>cut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230" w:leader="none"/>
        </w:tabs>
        <w:rPr/>
      </w:pPr>
      <w:r>
        <w:rPr>
          <w:kern w:val="2"/>
          <w:sz w:val="24"/>
        </w:rPr>
        <w:tab/>
      </w:r>
      <w:r>
        <w:rPr>
          <w:rFonts w:cs="Phake Script" w:ascii="Phake Script" w:hAnsi="Phake Script"/>
          <w:kern w:val="2"/>
          <w:sz w:val="40"/>
        </w:rPr>
        <w:t>hon</w:t>
        <w:tab/>
        <w:t>xtq</w:t>
        <w:tab/>
        <w:t>yMniw</w:t>
        <w:tab/>
        <w:t>es</w:t>
        <w:tab/>
        <w:t xml:space="preserve">nj / </w:t>
      </w:r>
    </w:p>
    <w:p>
      <w:pPr>
        <w:pStyle w:val="Normal"/>
        <w:tabs>
          <w:tab w:val="left" w:pos="720" w:leader="none"/>
          <w:tab w:val="left" w:pos="1440" w:leader="none"/>
          <w:tab w:val="left" w:pos="2160" w:leader="none"/>
          <w:tab w:val="left" w:pos="3420" w:leader="none"/>
          <w:tab w:val="left" w:pos="4230" w:leader="none"/>
        </w:tabs>
        <w:rPr>
          <w:rFonts w:ascii="Doulos SIL" w:hAnsi="Doulos SIL" w:cs="Doulos SIL"/>
          <w:kern w:val="2"/>
          <w:sz w:val="24"/>
        </w:rPr>
      </w:pPr>
      <w:r>
        <w:rPr>
          <w:rFonts w:cs="Doulos SIL" w:ascii="Doulos SIL" w:hAnsi="Doulos SIL"/>
          <w:kern w:val="2"/>
          <w:sz w:val="24"/>
        </w:rPr>
        <w:tab/>
        <w:t>hɔn²</w:t>
        <w:tab/>
        <w:t>khāt¹</w:t>
        <w:tab/>
        <w:t>yām² neu²</w:t>
        <w:tab/>
        <w:t>sɛ¹</w:t>
        <w:tab/>
        <w:t>nai³</w:t>
      </w:r>
    </w:p>
    <w:p>
      <w:pPr>
        <w:pStyle w:val="Normal"/>
        <w:tabs>
          <w:tab w:val="left" w:pos="720" w:leader="none"/>
          <w:tab w:val="left" w:pos="1440" w:leader="none"/>
          <w:tab w:val="left" w:pos="2160" w:leader="none"/>
          <w:tab w:val="left" w:pos="3420" w:leader="none"/>
          <w:tab w:val="left" w:pos="4230" w:leader="none"/>
        </w:tabs>
        <w:rPr>
          <w:kern w:val="2"/>
          <w:sz w:val="24"/>
        </w:rPr>
      </w:pPr>
      <w:r>
        <w:rPr>
          <w:kern w:val="2"/>
          <w:sz w:val="24"/>
        </w:rPr>
        <w:tab/>
        <w:t>cut</w:t>
        <w:tab/>
        <w:t>torn</w:t>
        <w:tab/>
        <w:t>now</w:t>
        <w:tab/>
      </w:r>
      <w:r>
        <w:rPr>
          <w:smallCaps/>
          <w:kern w:val="2"/>
          <w:sz w:val="24"/>
        </w:rPr>
        <w:t>prt</w:t>
      </w:r>
      <w:r>
        <w:rPr>
          <w:kern w:val="2"/>
          <w:sz w:val="24"/>
        </w:rPr>
        <w:tab/>
      </w:r>
      <w:r>
        <w:rPr>
          <w:smallCaps/>
          <w:kern w:val="2"/>
          <w:sz w:val="24"/>
        </w:rPr>
        <w:t>prt</w:t>
      </w:r>
    </w:p>
    <w:p>
      <w:pPr>
        <w:pStyle w:val="Normal"/>
        <w:tabs>
          <w:tab w:val="left" w:pos="720" w:leader="none"/>
        </w:tabs>
        <w:ind w:left="720" w:hanging="0"/>
        <w:rPr/>
      </w:pPr>
      <w:r>
        <w:rPr>
          <w:sz w:val="24"/>
        </w:rPr>
        <w:t>‘</w:t>
      </w:r>
      <w:r>
        <w:rPr>
          <w:sz w:val="24"/>
        </w:rPr>
        <w:t>Oh grandfather, now take the sharp sickle, and cut and tear it out.’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is:</w:t>
      </w:r>
    </w:p>
    <w:p>
      <w:pPr>
        <w:pStyle w:val="Normal"/>
        <w:tabs>
          <w:tab w:val="left" w:pos="720" w:leader="none"/>
        </w:tabs>
        <w:rPr/>
      </w:pPr>
      <w:r>
        <w:rPr>
          <w:kern w:val="2"/>
          <w:sz w:val="24"/>
        </w:rPr>
        <w:t>42)</w:t>
        <w:tab/>
      </w:r>
      <w:r>
        <w:rPr>
          <w:rFonts w:cs="Phake Script" w:ascii="Phake Script" w:hAnsi="Phake Script"/>
          <w:kern w:val="2"/>
          <w:sz w:val="40"/>
        </w:rPr>
        <w:t>AW</w:t>
        <w:tab/>
        <w:t>tgq</w:t>
        <w:tab/>
        <w:t>xiw</w:t>
        <w:tab/>
        <w:t>fj</w:t>
        <w:tab/>
        <w:t>tt</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taŋ¹</w:t>
        <w:tab/>
        <w:t>khiu²</w:t>
        <w:tab/>
        <w:t>phai²</w:t>
        <w:tab/>
        <w:t>tat¹</w:t>
      </w:r>
    </w:p>
    <w:p>
      <w:pPr>
        <w:pStyle w:val="Normal"/>
        <w:tabs>
          <w:tab w:val="left" w:pos="720" w:leader="none"/>
        </w:tabs>
        <w:rPr>
          <w:kern w:val="2"/>
          <w:sz w:val="24"/>
        </w:rPr>
      </w:pPr>
      <w:r>
        <w:rPr>
          <w:kern w:val="2"/>
          <w:sz w:val="24"/>
        </w:rPr>
        <w:tab/>
        <w:t>take</w:t>
        <w:tab/>
        <w:t>all</w:t>
        <w:tab/>
        <w:t>sickle</w:t>
        <w:tab/>
        <w:t>sharp</w:t>
        <w:tab/>
        <w:t>cut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320" w:leader="none"/>
        </w:tabs>
        <w:rPr/>
      </w:pPr>
      <w:r>
        <w:rPr>
          <w:kern w:val="2"/>
          <w:sz w:val="24"/>
        </w:rPr>
        <w:tab/>
      </w:r>
      <w:r>
        <w:rPr>
          <w:rFonts w:cs="Phake Script" w:ascii="Phake Script" w:hAnsi="Phake Script"/>
          <w:kern w:val="2"/>
          <w:sz w:val="40"/>
        </w:rPr>
        <w:t>hon</w:t>
        <w:tab/>
        <w:t>ptq</w:t>
        <w:tab/>
        <w:t>yMniw</w:t>
        <w:tab/>
        <w:t>xn</w:t>
        <w:tab/>
        <w:t xml:space="preserve">nj / </w:t>
      </w:r>
    </w:p>
    <w:p>
      <w:pPr>
        <w:pStyle w:val="Normal"/>
        <w:tabs>
          <w:tab w:val="left" w:pos="720" w:leader="none"/>
          <w:tab w:val="left" w:pos="144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hɔn²</w:t>
        <w:tab/>
        <w:t>pat¹</w:t>
        <w:tab/>
        <w:t>ʒaam² niu²</w:t>
        <w:tab/>
        <w:t>khan⁶</w:t>
        <w:tab/>
        <w:t>nai³</w:t>
      </w:r>
    </w:p>
    <w:p>
      <w:pPr>
        <w:pStyle w:val="Normal"/>
        <w:tabs>
          <w:tab w:val="left" w:pos="720" w:leader="none"/>
          <w:tab w:val="left" w:pos="1440" w:leader="none"/>
          <w:tab w:val="left" w:pos="2160" w:leader="none"/>
          <w:tab w:val="left" w:pos="3420" w:leader="none"/>
          <w:tab w:val="left" w:pos="4320" w:leader="none"/>
        </w:tabs>
        <w:rPr>
          <w:kern w:val="2"/>
          <w:sz w:val="24"/>
        </w:rPr>
      </w:pPr>
      <w:r>
        <w:rPr>
          <w:kern w:val="2"/>
          <w:sz w:val="24"/>
        </w:rPr>
        <w:tab/>
        <w:t>cut</w:t>
        <w:tab/>
        <w:t>cut</w:t>
        <w:tab/>
        <w:t>now</w:t>
        <w:tab/>
      </w:r>
      <w:r>
        <w:rPr>
          <w:smallCaps/>
          <w:kern w:val="2"/>
          <w:sz w:val="24"/>
        </w:rPr>
        <w:t>prt</w:t>
      </w:r>
      <w:r>
        <w:rPr>
          <w:kern w:val="2"/>
          <w:sz w:val="24"/>
        </w:rPr>
        <w:tab/>
      </w:r>
      <w:r>
        <w:rPr>
          <w:smallCaps/>
          <w:kern w:val="2"/>
          <w:sz w:val="24"/>
        </w:rPr>
        <w:t>prt</w:t>
      </w:r>
    </w:p>
    <w:p>
      <w:pPr>
        <w:pStyle w:val="Normal"/>
        <w:tabs>
          <w:tab w:val="left" w:pos="720" w:leader="none"/>
        </w:tabs>
        <w:ind w:left="720" w:hanging="0"/>
        <w:rPr>
          <w:sz w:val="24"/>
        </w:rPr>
      </w:pPr>
      <w:r>
        <w:rPr>
          <w:sz w:val="24"/>
        </w:rPr>
        <w:t>‘</w:t>
      </w:r>
      <w:r>
        <w:rPr>
          <w:sz w:val="24"/>
        </w:rPr>
        <w:t>Take the sharp sickle, and cut it now.’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43)</w:t>
        <w:tab/>
      </w:r>
      <w:r>
        <w:rPr>
          <w:rFonts w:cs="Phake Script" w:ascii="Phake Script" w:hAnsi="Phake Script"/>
          <w:kern w:val="2"/>
          <w:sz w:val="40"/>
        </w:rPr>
        <w:t>sg</w:t>
        <w:tab/>
        <w:t>wa</w:t>
        <w:tab/>
        <w:t>xon</w:t>
        <w:tab/>
        <w:t>wg</w:t>
        <w:tab/>
        <w:t>mJw</w:t>
        <w:tab/>
        <w:t>sW</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khɔn⁶</w:t>
        <w:tab/>
        <w:t>wāŋ¹</w:t>
        <w:tab/>
        <w:t>mə⁵</w:t>
        <w:tab/>
        <w:t>sau²</w:t>
      </w:r>
    </w:p>
    <w:p>
      <w:pPr>
        <w:pStyle w:val="Normal"/>
        <w:tabs>
          <w:tab w:val="left" w:pos="720" w:leader="none"/>
        </w:tabs>
        <w:rPr>
          <w:kern w:val="2"/>
          <w:sz w:val="24"/>
        </w:rPr>
      </w:pPr>
      <w:r>
        <w:rPr>
          <w:kern w:val="2"/>
          <w:sz w:val="24"/>
        </w:rPr>
        <w:tab/>
        <w:t>if</w:t>
        <w:tab/>
        <w:t>that</w:t>
        <w:tab/>
        <w:t>soul</w:t>
        <w:tab/>
        <w:t>trouble</w:t>
        <w:tab/>
        <w:t>time</w:t>
        <w:tab/>
        <w:t>stay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tI</w:t>
        <w:tab/>
        <w:t>ex</w:t>
        <w:tab/>
        <w:t>sE</w:t>
        <w:tab/>
        <w:t>lj</w:t>
        <w:tab/>
        <w:t xml:space="preserve">ela / </w:t>
      </w:r>
    </w:p>
    <w:p>
      <w:pPr>
        <w:pStyle w:val="Normal"/>
        <w:tabs>
          <w:tab w:val="left" w:pos="720" w:leader="none"/>
        </w:tabs>
        <w:rPr>
          <w:rFonts w:ascii="Doulos SIL" w:hAnsi="Doulos SIL" w:cs="Doulos SIL"/>
          <w:kern w:val="2"/>
          <w:sz w:val="24"/>
        </w:rPr>
      </w:pPr>
      <w:r>
        <w:rPr>
          <w:rFonts w:cs="Doulos SIL" w:ascii="Doulos SIL" w:hAnsi="Doulos SIL"/>
          <w:kern w:val="2"/>
          <w:sz w:val="24"/>
        </w:rPr>
        <w:tab/>
        <w:t>tī⁵</w:t>
        <w:tab/>
        <w:t>khɛ²</w:t>
        <w:tab/>
        <w:t>saü⁶</w:t>
        <w:tab/>
        <w:t>lai⁶</w:t>
        <w:tab/>
        <w:t>lɔ¹</w:t>
      </w:r>
    </w:p>
    <w:p>
      <w:pPr>
        <w:pStyle w:val="Normal"/>
        <w:tabs>
          <w:tab w:val="left" w:pos="720" w:leader="none"/>
        </w:tabs>
        <w:rPr>
          <w:kern w:val="2"/>
          <w:sz w:val="24"/>
        </w:rPr>
      </w:pPr>
      <w:r>
        <w:rPr>
          <w:kern w:val="2"/>
          <w:sz w:val="24"/>
        </w:rPr>
        <w:tab/>
        <w:t>place</w:t>
        <w:tab/>
        <w:t>river</w:t>
        <w:tab/>
        <w:t>clear</w:t>
        <w:tab/>
        <w:t>flow</w:t>
        <w:tab/>
        <w:t>flow down</w:t>
      </w:r>
    </w:p>
    <w:p>
      <w:pPr>
        <w:pStyle w:val="Normal"/>
        <w:tabs>
          <w:tab w:val="left" w:pos="720" w:leader="none"/>
        </w:tabs>
        <w:ind w:left="720" w:hanging="0"/>
        <w:rPr/>
      </w:pPr>
      <w:r>
        <w:rPr>
          <w:kern w:val="2"/>
          <w:sz w:val="24"/>
        </w:rPr>
        <w:t>‘</w:t>
      </w:r>
      <w:r>
        <w:rPr>
          <w:kern w:val="2"/>
          <w:sz w:val="24"/>
        </w:rPr>
        <w:t xml:space="preserve">If the troubled </w:t>
      </w:r>
      <w:r>
        <w:rPr>
          <w:i/>
          <w:kern w:val="2"/>
          <w:sz w:val="24"/>
        </w:rPr>
        <w:t>khon</w:t>
      </w:r>
      <w:r>
        <w:rPr>
          <w:kern w:val="2"/>
          <w:sz w:val="24"/>
        </w:rPr>
        <w:t xml:space="preserve"> is in the river where clear water flows,’</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rFonts w:cs="Aiton Script" w:ascii="Aiton Script" w:hAnsi="Aiton Script"/>
          <w:sz w:val="36"/>
        </w:rPr>
        <w:t>xonqlnq</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 w:val="left" w:pos="3600" w:leader="none"/>
          <w:tab w:val="left" w:pos="4320" w:leader="none"/>
          <w:tab w:val="left" w:pos="6300" w:leader="none"/>
        </w:tabs>
        <w:rPr/>
      </w:pPr>
      <w:r>
        <w:rPr>
          <w:kern w:val="2"/>
          <w:sz w:val="24"/>
        </w:rPr>
        <w:t>44)</w:t>
        <w:tab/>
      </w:r>
      <w:r>
        <w:rPr>
          <w:rFonts w:cs="Phake Script" w:ascii="Phake Script" w:hAnsi="Phake Script"/>
          <w:kern w:val="2"/>
          <w:sz w:val="40"/>
        </w:rPr>
        <w:t>pU</w:t>
        <w:tab/>
        <w:t>cW</w:t>
        <w:tab/>
        <w:t>AW</w:t>
        <w:tab/>
        <w:t>tg</w:t>
        <w:tab/>
        <w:t>xJk</w:t>
        <w:tab/>
        <w:t>son</w:t>
      </w:r>
    </w:p>
    <w:p>
      <w:pPr>
        <w:pStyle w:val="Normal"/>
        <w:tabs>
          <w:tab w:val="left" w:pos="720" w:leader="none"/>
          <w:tab w:val="left" w:pos="2070" w:leader="none"/>
          <w:tab w:val="left" w:pos="2880" w:leader="none"/>
          <w:tab w:val="left" w:pos="3600" w:leader="none"/>
          <w:tab w:val="left" w:pos="4320" w:leader="none"/>
          <w:tab w:val="left" w:pos="6300" w:leader="none"/>
        </w:tabs>
        <w:rPr>
          <w:rFonts w:ascii="Doulos SIL" w:hAnsi="Doulos SIL" w:cs="Doulos SIL"/>
          <w:kern w:val="2"/>
          <w:sz w:val="24"/>
        </w:rPr>
      </w:pPr>
      <w:r>
        <w:rPr>
          <w:rFonts w:cs="Doulos SIL" w:ascii="Doulos SIL" w:hAnsi="Doulos SIL"/>
          <w:kern w:val="2"/>
          <w:sz w:val="24"/>
        </w:rPr>
        <w:tab/>
        <w:t>pū¹</w:t>
        <w:tab/>
        <w:t>cau³</w:t>
        <w:tab/>
        <w:t>au²</w:t>
        <w:tab/>
        <w:t>tüŋ¹</w:t>
        <w:tab/>
        <w:t>khük¹</w:t>
        <w:tab/>
        <w:t>sɔn³</w:t>
      </w:r>
    </w:p>
    <w:p>
      <w:pPr>
        <w:pStyle w:val="Normal"/>
        <w:tabs>
          <w:tab w:val="left" w:pos="720" w:leader="none"/>
          <w:tab w:val="left" w:pos="2070" w:leader="none"/>
          <w:tab w:val="left" w:pos="2880" w:leader="none"/>
          <w:tab w:val="left" w:pos="3600" w:leader="none"/>
          <w:tab w:val="left" w:pos="4320" w:leader="none"/>
          <w:tab w:val="left" w:pos="6300" w:leader="none"/>
        </w:tabs>
        <w:rPr/>
      </w:pPr>
      <w:r>
        <w:rPr>
          <w:kern w:val="2"/>
          <w:sz w:val="24"/>
        </w:rPr>
        <w:tab/>
        <w:t>grandfather</w:t>
        <w:tab/>
      </w:r>
      <w:r>
        <w:rPr>
          <w:smallCaps/>
          <w:kern w:val="2"/>
          <w:sz w:val="24"/>
        </w:rPr>
        <w:t>resp</w:t>
      </w:r>
      <w:r>
        <w:rPr>
          <w:kern w:val="2"/>
          <w:sz w:val="24"/>
        </w:rPr>
        <w:tab/>
        <w:t>take</w:t>
        <w:tab/>
        <w:t>all</w:t>
        <w:tab/>
        <w:t>fishing implement</w:t>
        <w:tab/>
        <w:t>catch fish</w:t>
        <w:tab/>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sp</w:t>
        <w:tab/>
        <w:t>yn</w:t>
        <w:tab/>
        <w:t>nM</w:t>
        <w:tab/>
        <w:t>fa</w:t>
        <w:tab/>
        <w:t>ekaq</w:t>
        <w:tab/>
        <w:t>lF</w:t>
        <w:tab/>
        <w:t xml:space="preserve">xa / </w:t>
      </w:r>
    </w:p>
    <w:p>
      <w:pPr>
        <w:pStyle w:val="Normal"/>
        <w:tabs>
          <w:tab w:val="left" w:pos="720" w:leader="none"/>
        </w:tabs>
        <w:rPr/>
      </w:pPr>
      <w:r>
        <w:rPr>
          <w:rFonts w:cs="Doulos SIL" w:ascii="Doulos SIL" w:hAnsi="Doulos SIL"/>
          <w:kern w:val="2"/>
          <w:sz w:val="24"/>
        </w:rPr>
        <w:tab/>
        <w:t>sāp¹</w:t>
        <w:tab/>
        <w:t>yān⁶</w:t>
        <w:tab/>
        <w:t>nam⁴</w:t>
        <w:tab/>
        <w:t>phā⁶</w:t>
        <w:tab/>
        <w:t>kɔ⁴</w:t>
        <w:tab/>
        <w:t>lɛm²</w:t>
        <w:tab/>
        <w:t>khā⁶</w:t>
        <w:tab/>
        <w:tab/>
        <w:tab/>
        <w:tab/>
      </w:r>
    </w:p>
    <w:p>
      <w:pPr>
        <w:pStyle w:val="Normal"/>
        <w:tabs>
          <w:tab w:val="left" w:pos="720" w:leader="none"/>
        </w:tabs>
        <w:rPr/>
      </w:pPr>
      <w:r>
        <w:rPr>
          <w:kern w:val="2"/>
          <w:sz w:val="24"/>
        </w:rPr>
        <w:tab/>
        <w:t>near</w:t>
        <w:tab/>
        <w:t>far</w:t>
        <w:tab/>
        <w:t>water</w:t>
        <w:tab/>
        <w:t>rock</w:t>
        <w:tab/>
      </w:r>
      <w:r>
        <w:rPr>
          <w:smallCaps/>
          <w:kern w:val="2"/>
          <w:sz w:val="24"/>
        </w:rPr>
        <w:t>link</w:t>
      </w:r>
      <w:r>
        <w:rPr>
          <w:kern w:val="2"/>
          <w:sz w:val="24"/>
        </w:rPr>
        <w:tab/>
        <w:t>look</w:t>
        <w:tab/>
        <w:t>search</w:t>
      </w:r>
    </w:p>
    <w:p>
      <w:pPr>
        <w:pStyle w:val="Normal"/>
        <w:tabs>
          <w:tab w:val="left" w:pos="720" w:leader="none"/>
        </w:tabs>
        <w:ind w:left="720" w:hanging="0"/>
        <w:rPr/>
      </w:pPr>
      <w:r>
        <w:rPr>
          <w:kern w:val="2"/>
          <w:sz w:val="24"/>
        </w:rPr>
        <w:t>‘</w:t>
      </w:r>
      <w:r>
        <w:rPr>
          <w:kern w:val="2"/>
          <w:sz w:val="24"/>
        </w:rPr>
        <w:t>Oh grandfather, take the fish trap and search for it at the edge of the river and among the rocks.’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4050" w:leader="none"/>
        </w:tabs>
        <w:rPr/>
      </w:pPr>
      <w:r>
        <w:rPr>
          <w:kern w:val="2"/>
          <w:sz w:val="24"/>
        </w:rPr>
        <w:t>44)</w:t>
        <w:tab/>
      </w:r>
      <w:r>
        <w:rPr>
          <w:rFonts w:cs="Phake Script" w:ascii="Phake Script" w:hAnsi="Phake Script"/>
          <w:kern w:val="2"/>
          <w:sz w:val="40"/>
        </w:rPr>
        <w:t>Aow</w:t>
        <w:tab/>
        <w:t>tg</w:t>
        <w:tab/>
        <w:t>xJk</w:t>
        <w:tab/>
        <w:t>son</w:t>
        <w:tab/>
      </w:r>
    </w:p>
    <w:p>
      <w:pPr>
        <w:pStyle w:val="Normal"/>
        <w:tabs>
          <w:tab w:val="left" w:pos="720" w:leader="none"/>
          <w:tab w:val="left" w:pos="1440" w:leader="none"/>
          <w:tab w:val="left" w:pos="2160" w:leader="none"/>
          <w:tab w:val="left" w:pos="4050" w:leader="none"/>
        </w:tabs>
        <w:rPr>
          <w:rFonts w:ascii="Doulos SIL" w:hAnsi="Doulos SIL" w:cs="Doulos SIL"/>
          <w:kern w:val="2"/>
          <w:sz w:val="24"/>
        </w:rPr>
      </w:pPr>
      <w:r>
        <w:rPr>
          <w:rFonts w:cs="Doulos SIL" w:ascii="Doulos SIL" w:hAnsi="Doulos SIL"/>
          <w:kern w:val="2"/>
          <w:sz w:val="24"/>
        </w:rPr>
        <w:tab/>
        <w:t>au²</w:t>
        <w:tab/>
        <w:t>taŋ¹</w:t>
        <w:tab/>
        <w:t>khɯk¹</w:t>
        <w:tab/>
        <w:t>sɔn³</w:t>
      </w:r>
    </w:p>
    <w:p>
      <w:pPr>
        <w:pStyle w:val="Normal"/>
        <w:tabs>
          <w:tab w:val="left" w:pos="720" w:leader="none"/>
          <w:tab w:val="left" w:pos="1440" w:leader="none"/>
          <w:tab w:val="left" w:pos="2160" w:leader="none"/>
          <w:tab w:val="left" w:pos="4050" w:leader="none"/>
        </w:tabs>
        <w:rPr>
          <w:kern w:val="2"/>
          <w:sz w:val="24"/>
        </w:rPr>
      </w:pPr>
      <w:r>
        <w:rPr>
          <w:kern w:val="2"/>
          <w:sz w:val="24"/>
        </w:rPr>
        <w:tab/>
        <w:t>take</w:t>
        <w:tab/>
        <w:t>all</w:t>
        <w:tab/>
        <w:t>fishing implement</w:t>
        <w:tab/>
        <w:t>catch fish</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pPr>
      <w:r>
        <w:rPr>
          <w:kern w:val="2"/>
          <w:sz w:val="24"/>
        </w:rPr>
        <w:tab/>
      </w:r>
      <w:r>
        <w:rPr>
          <w:rFonts w:cs="Phake Script" w:ascii="Phake Script" w:hAnsi="Phake Script"/>
          <w:kern w:val="2"/>
          <w:sz w:val="40"/>
        </w:rPr>
        <w:t>spq</w:t>
        <w:tab/>
        <w:t>yn</w:t>
        <w:tab/>
        <w:t>nM</w:t>
        <w:tab/>
        <w:t>fa</w:t>
        <w:tab/>
        <w:t>elaq</w:t>
        <w:tab/>
        <w:t>sj</w:t>
        <w:tab/>
        <w:t xml:space="preserve">xW / </w:t>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rFonts w:ascii="Doulos SIL" w:hAnsi="Doulos SIL" w:cs="Doulos SIL"/>
          <w:kern w:val="2"/>
          <w:sz w:val="24"/>
        </w:rPr>
      </w:pPr>
      <w:r>
        <w:rPr>
          <w:rFonts w:cs="Doulos SIL" w:ascii="Doulos SIL" w:hAnsi="Doulos SIL"/>
          <w:kern w:val="2"/>
          <w:sz w:val="24"/>
        </w:rPr>
        <w:tab/>
        <w:t>saap¹</w:t>
        <w:tab/>
        <w:t>yaan¹</w:t>
        <w:tab/>
        <w:t>nam³</w:t>
        <w:tab/>
        <w:t>phaa¹</w:t>
        <w:tab/>
        <w:t>lɔ¹</w:t>
        <w:tab/>
        <w:t>saai²</w:t>
        <w:tab/>
        <w:t>khaau¹</w:t>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pPr>
      <w:r>
        <w:rPr>
          <w:kern w:val="2"/>
          <w:sz w:val="24"/>
        </w:rPr>
        <w:tab/>
        <w:t>near</w:t>
        <w:tab/>
        <w:t>far</w:t>
        <w:tab/>
        <w:t>water</w:t>
        <w:tab/>
        <w:t>rock</w:t>
        <w:tab/>
        <w:t>flow down</w:t>
        <w:tab/>
        <w:t>sand</w:t>
        <w:tab/>
        <w:t>white</w:t>
      </w:r>
    </w:p>
    <w:p>
      <w:pPr>
        <w:pStyle w:val="Normal"/>
        <w:tabs>
          <w:tab w:val="left" w:pos="720" w:leader="none"/>
        </w:tabs>
        <w:rPr>
          <w:kern w:val="2"/>
          <w:sz w:val="24"/>
        </w:rPr>
      </w:pPr>
      <w:r>
        <w:rPr>
          <w:kern w:val="2"/>
          <w:sz w:val="24"/>
        </w:rPr>
        <w:tab/>
        <w:t>‘Tkae the fishing implement tnear to where the water flows down a rock and the sand is white.’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45)</w:t>
        <w:tab/>
      </w:r>
      <w:r>
        <w:rPr>
          <w:rFonts w:cs="Phake Script" w:ascii="Phake Script" w:hAnsi="Phake Script"/>
          <w:kern w:val="2"/>
          <w:sz w:val="40"/>
        </w:rPr>
        <w:t>hE</w:t>
        <w:tab/>
        <w:t>An</w:t>
        <w:tab/>
        <w:t>nj</w:t>
        <w:tab/>
        <w:t>tg</w:t>
        <w:tab/>
        <w:t>xon</w:t>
        <w:tab/>
        <w:t>mn</w:t>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an²</w:t>
        <w:tab/>
        <w:t>nai⁴</w:t>
        <w:tab/>
        <w:t>tüŋ¹</w:t>
        <w:tab/>
        <w:t>khɔn⁶</w:t>
        <w:tab/>
        <w:t>mün²</w:t>
      </w:r>
    </w:p>
    <w:p>
      <w:pPr>
        <w:pStyle w:val="Normal"/>
        <w:tabs>
          <w:tab w:val="left" w:pos="720" w:leader="none"/>
        </w:tabs>
        <w:rPr/>
      </w:pPr>
      <w:r>
        <w:rPr>
          <w:kern w:val="2"/>
          <w:sz w:val="24"/>
        </w:rPr>
        <w:tab/>
        <w:t>let</w:t>
        <w:tab/>
      </w:r>
      <w:r>
        <w:rPr>
          <w:smallCaps/>
          <w:kern w:val="2"/>
          <w:sz w:val="24"/>
        </w:rPr>
        <w:t>clf</w:t>
      </w:r>
      <w:r>
        <w:rPr>
          <w:kern w:val="2"/>
          <w:sz w:val="24"/>
        </w:rPr>
        <w:tab/>
        <w:t>this</w:t>
        <w:tab/>
        <w:t>all</w:t>
        <w:tab/>
        <w:t>soul</w:t>
        <w:tab/>
      </w:r>
      <w:r>
        <w:rPr>
          <w:smallCaps/>
          <w:kern w:val="2"/>
          <w:sz w:val="24"/>
        </w:rPr>
        <w:t>3sg</w:t>
      </w:r>
      <w:r>
        <w:rPr>
          <w:kern w:val="2"/>
          <w:sz w:val="24"/>
        </w:rPr>
        <w:tab/>
        <w:tab/>
        <w:tab/>
        <w:tab/>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ab/>
      </w:r>
      <w:r>
        <w:rPr>
          <w:rFonts w:cs="Phake Script" w:ascii="Phake Script" w:hAnsi="Phake Script"/>
          <w:kern w:val="2"/>
          <w:sz w:val="40"/>
        </w:rPr>
        <w:t>ln</w:t>
        <w:tab/>
        <w:t>Aon</w:t>
        <w:tab/>
        <w:t>noj</w:t>
        <w:tab/>
        <w:t>ma</w:t>
        <w:tab/>
        <w:t xml:space="preserve">pn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lān⁶</w:t>
        <w:tab/>
        <w:t>ɔn¹</w:t>
        <w:tab/>
        <w:t>nɔi⁴</w:t>
        <w:tab/>
        <w:t>mā²</w:t>
        <w:tab/>
        <w:t>pan²</w:t>
      </w:r>
    </w:p>
    <w:p>
      <w:pPr>
        <w:pStyle w:val="Normal"/>
        <w:tabs>
          <w:tab w:val="left" w:pos="720" w:leader="none"/>
          <w:tab w:val="left" w:pos="1980" w:leader="none"/>
          <w:tab w:val="left" w:pos="2880" w:leader="none"/>
        </w:tabs>
        <w:rPr>
          <w:kern w:val="2"/>
          <w:sz w:val="24"/>
        </w:rPr>
      </w:pPr>
      <w:r>
        <w:rPr>
          <w:kern w:val="2"/>
          <w:sz w:val="24"/>
        </w:rPr>
        <w:tab/>
        <w:t>grandchild</w:t>
        <w:tab/>
        <w:t>little</w:t>
        <w:tab/>
        <w:t>little</w:t>
        <w:tab/>
        <w:t>come</w:t>
        <w:tab/>
        <w:t>give</w:t>
      </w:r>
    </w:p>
    <w:p>
      <w:pPr>
        <w:pStyle w:val="Normal"/>
        <w:tabs>
          <w:tab w:val="left" w:pos="720" w:leader="none"/>
        </w:tabs>
        <w:ind w:left="720" w:hanging="0"/>
        <w:rPr/>
      </w:pPr>
      <w:r>
        <w:rPr>
          <w:sz w:val="24"/>
        </w:rPr>
        <w:t>‘</w:t>
      </w:r>
      <w:r>
        <w:rPr>
          <w:sz w:val="24"/>
        </w:rPr>
        <w:t xml:space="preserve">Allow the </w:t>
      </w:r>
      <w:r>
        <w:rPr>
          <w:i/>
          <w:sz w:val="24"/>
        </w:rPr>
        <w:t xml:space="preserve">khon </w:t>
      </w:r>
      <w:r>
        <w:rPr>
          <w:sz w:val="24"/>
        </w:rPr>
        <w:t>of the little grandchild to come.’</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the first three words of line two are </w:t>
      </w:r>
      <w:r>
        <w:rPr>
          <w:rFonts w:cs="Aiton Script" w:ascii="Aiton Script" w:hAnsi="Aiton Script"/>
          <w:sz w:val="36"/>
        </w:rPr>
        <w:t>lnqfUnj</w:t>
      </w:r>
      <w:r>
        <w:rPr>
          <w:sz w:val="24"/>
        </w:rPr>
        <w:t xml:space="preserve"> ‘this grandson’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46)</w:t>
        <w:tab/>
      </w:r>
      <w:r>
        <w:rPr>
          <w:rFonts w:cs="Phake Script" w:ascii="Phake Script" w:hAnsi="Phake Script"/>
          <w:kern w:val="2"/>
          <w:sz w:val="40"/>
        </w:rPr>
        <w:t>ciw</w:t>
        <w:tab/>
        <w:t>pj</w:t>
        <w:tab/>
        <w:t>lF</w:t>
        <w:tab/>
        <w:t>xa</w:t>
        <w:tab/>
        <w:t>nj</w:t>
        <w:tab/>
        <w:t>xnD</w:t>
        <w:tab/>
        <w:t>ya</w:t>
        <w:tab/>
        <w:t>lJw</w:t>
        <w:tab/>
        <w:t xml:space="preserve">enwn / </w:t>
      </w:r>
    </w:p>
    <w:p>
      <w:pPr>
        <w:pStyle w:val="Normal"/>
        <w:tabs>
          <w:tab w:val="left" w:pos="720" w:leader="none"/>
        </w:tabs>
        <w:rPr>
          <w:rFonts w:ascii="Doulos SIL" w:hAnsi="Doulos SIL" w:cs="Doulos SIL"/>
          <w:kern w:val="2"/>
          <w:sz w:val="24"/>
        </w:rPr>
      </w:pPr>
      <w:r>
        <w:rPr>
          <w:rFonts w:cs="Doulos SIL" w:ascii="Doulos SIL" w:hAnsi="Doulos SIL"/>
          <w:kern w:val="2"/>
          <w:sz w:val="24"/>
        </w:rPr>
        <w:tab/>
        <w:t>ceū²</w:t>
        <w:tab/>
        <w:t>pai²</w:t>
        <w:tab/>
        <w:t>lɛm²</w:t>
        <w:tab/>
        <w:t>khā⁶</w:t>
        <w:tab/>
        <w:t>nai³</w:t>
        <w:tab/>
        <w:t>khan⁶</w:t>
        <w:tab/>
        <w:t>yā¹</w:t>
        <w:tab/>
        <w:t>lü³</w:t>
        <w:tab/>
        <w:t>nɛ¹ wan³</w:t>
      </w:r>
    </w:p>
    <w:p>
      <w:pPr>
        <w:pStyle w:val="Normal"/>
        <w:tabs>
          <w:tab w:val="left" w:pos="720" w:leader="none"/>
        </w:tabs>
        <w:rPr>
          <w:kern w:val="2"/>
          <w:sz w:val="24"/>
        </w:rPr>
      </w:pPr>
      <w:r>
        <w:rPr>
          <w:kern w:val="2"/>
          <w:sz w:val="24"/>
        </w:rPr>
        <w:tab/>
        <w:t>quickly</w:t>
        <w:tab/>
        <w:t>go</w:t>
        <w:tab/>
        <w:t>look</w:t>
        <w:tab/>
        <w:t>search</w:t>
        <w:tab/>
        <w:t>get</w:t>
        <w:tab/>
        <w:t>fast</w:t>
        <w:tab/>
        <w:t>don’t</w:t>
        <w:tab/>
        <w:t>rest</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 xml:space="preserve">We request you to go quickly and bring it back, do not rest anywhere.’ </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In the Aiton version, the word </w:t>
      </w:r>
      <w:r>
        <w:rPr>
          <w:rFonts w:cs="Aiton Script" w:ascii="Aiton Script" w:hAnsi="Aiton Script"/>
          <w:sz w:val="36"/>
        </w:rPr>
        <w:t>ma</w:t>
      </w:r>
      <w:r>
        <w:rPr>
          <w:sz w:val="24"/>
        </w:rPr>
        <w:t xml:space="preserve"> is added before </w:t>
      </w:r>
      <w:r>
        <w:rPr>
          <w:rFonts w:cs="Aiton Script" w:ascii="Aiton Script" w:hAnsi="Aiton Script"/>
          <w:sz w:val="36"/>
        </w:rPr>
        <w:t>ya</w:t>
      </w:r>
      <w:r>
        <w:rPr>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kern w:val="2"/>
          <w:sz w:val="24"/>
        </w:rPr>
        <w:t>(Explanation tape: End of Tape 2000.3.4 side A, commencement of tape 2000.3.5)</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47)</w:t>
        <w:tab/>
      </w:r>
      <w:r>
        <w:rPr>
          <w:rFonts w:cs="Phake Script" w:ascii="Phake Script" w:hAnsi="Phake Script"/>
          <w:kern w:val="2"/>
          <w:sz w:val="40"/>
        </w:rPr>
        <w:t>njel</w:t>
        <w:tab/>
        <w:t>sJw</w:t>
        <w:tab/>
        <w:t>nn</w:t>
        <w:tab/>
        <w:t>mW</w:t>
        <w:tab/>
        <w:t>sU</w:t>
        <w:tab/>
        <w:t>nj</w:t>
        <w:tab/>
        <w:t>ng</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nai³ lɛ³</w:t>
        <w:tab/>
        <w:t>sü</w:t>
        <w:tab/>
        <w:t>nan⁴</w:t>
        <w:tab/>
        <w:t>mau¹</w:t>
        <w:tab/>
        <w:t>sū¹</w:t>
        <w:tab/>
        <w:t>nai³</w:t>
        <w:tab/>
        <w:t>nüŋ¹</w:t>
      </w:r>
    </w:p>
    <w:p>
      <w:pPr>
        <w:pStyle w:val="Normal"/>
        <w:tabs>
          <w:tab w:val="left" w:pos="720" w:leader="none"/>
          <w:tab w:val="left" w:pos="1980" w:leader="none"/>
          <w:tab w:val="left" w:pos="2880" w:leader="none"/>
        </w:tabs>
        <w:rPr/>
      </w:pPr>
      <w:r>
        <w:rPr>
          <w:kern w:val="2"/>
          <w:sz w:val="24"/>
        </w:rPr>
        <w:tab/>
      </w:r>
      <w:r>
        <w:rPr>
          <w:smallCaps/>
          <w:kern w:val="2"/>
          <w:sz w:val="24"/>
        </w:rPr>
        <w:t>prt</w:t>
      </w:r>
      <w:r>
        <w:rPr>
          <w:kern w:val="2"/>
          <w:sz w:val="24"/>
        </w:rPr>
        <w:t>-then</w:t>
        <w:tab/>
        <w:t>place</w:t>
        <w:tab/>
        <w:t>this</w:t>
        <w:tab/>
      </w:r>
      <w:r>
        <w:rPr>
          <w:smallCaps/>
          <w:kern w:val="2"/>
          <w:sz w:val="24"/>
        </w:rPr>
        <w:t>neg</w:t>
      </w:r>
      <w:r>
        <w:rPr>
          <w:kern w:val="2"/>
          <w:sz w:val="24"/>
        </w:rPr>
        <w:tab/>
        <w:t>reach</w:t>
        <w:tab/>
        <w:t>get</w:t>
        <w:tab/>
        <w:t>then/like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wa</w:t>
        <w:tab/>
        <w:t>lF</w:t>
        <w:tab/>
        <w:t>hn</w:t>
        <w:tab/>
        <w:t xml:space="preserve">cM / </w:t>
      </w:r>
    </w:p>
    <w:p>
      <w:pPr>
        <w:pStyle w:val="Normal"/>
        <w:tabs>
          <w:tab w:val="left" w:pos="720" w:leader="none"/>
        </w:tabs>
        <w:rPr>
          <w:rFonts w:ascii="Doulos SIL" w:hAnsi="Doulos SIL" w:cs="Doulos SIL"/>
          <w:kern w:val="2"/>
          <w:sz w:val="24"/>
        </w:rPr>
      </w:pPr>
      <w:r>
        <w:rPr>
          <w:rFonts w:cs="Doulos SIL" w:ascii="Doulos SIL" w:hAnsi="Doulos SIL"/>
          <w:kern w:val="2"/>
          <w:sz w:val="24"/>
        </w:rPr>
        <w:tab/>
        <w:t>wā⁵</w:t>
        <w:tab/>
        <w:t>lɛm²</w:t>
        <w:tab/>
        <w:t>han⁶</w:t>
        <w:tab/>
        <w:t>cam⁴</w:t>
      </w:r>
    </w:p>
    <w:p>
      <w:pPr>
        <w:pStyle w:val="Normal"/>
        <w:tabs>
          <w:tab w:val="left" w:pos="720" w:leader="none"/>
        </w:tabs>
        <w:rPr>
          <w:kern w:val="2"/>
          <w:sz w:val="24"/>
        </w:rPr>
      </w:pPr>
      <w:r>
        <w:rPr>
          <w:kern w:val="2"/>
          <w:sz w:val="24"/>
        </w:rPr>
        <w:tab/>
        <w:t>say</w:t>
        <w:tab/>
        <w:t>look</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Then, if you cannot find it in that place, go and look for it further.’</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800" w:leader="none"/>
          <w:tab w:val="left" w:pos="2610" w:leader="none"/>
          <w:tab w:val="left" w:pos="3420" w:leader="none"/>
          <w:tab w:val="left" w:pos="4320" w:leader="none"/>
        </w:tabs>
        <w:rPr/>
      </w:pPr>
      <w:r>
        <w:rPr>
          <w:kern w:val="2"/>
          <w:sz w:val="24"/>
        </w:rPr>
        <w:t>47)</w:t>
        <w:tab/>
      </w:r>
      <w:r>
        <w:rPr>
          <w:rFonts w:cs="Phake Script" w:ascii="Phake Script" w:hAnsi="Phake Script"/>
          <w:kern w:val="2"/>
          <w:sz w:val="40"/>
        </w:rPr>
        <w:t>njel</w:t>
        <w:tab/>
        <w:t>sgq</w:t>
        <w:tab/>
        <w:t>woa</w:t>
        <w:tab/>
        <w:t>sJw</w:t>
        <w:tab/>
        <w:t>nn</w:t>
        <w:tab/>
        <w:t>mW</w:t>
        <w:tab/>
        <w:t>yg</w:t>
        <w:tab/>
        <w:t>nj</w:t>
        <w:tab/>
        <w:t>lF</w:t>
        <w:tab/>
        <w:t xml:space="preserve">xa / </w:t>
      </w:r>
    </w:p>
    <w:p>
      <w:pPr>
        <w:pStyle w:val="Normal"/>
        <w:tabs>
          <w:tab w:val="left" w:pos="720" w:leader="none"/>
          <w:tab w:val="left" w:pos="1800" w:leader="none"/>
          <w:tab w:val="left" w:pos="261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 xml:space="preserve">nai³ lɛ³ </w:t>
        <w:tab/>
        <w:t>saŋ¹</w:t>
        <w:tab/>
        <w:t>waa²</w:t>
        <w:tab/>
        <w:t>sɯ</w:t>
        <w:tab/>
        <w:t>nan³</w:t>
        <w:tab/>
        <w:t>mau¹</w:t>
        <w:tab/>
        <w:t>ʒaŋ²</w:t>
        <w:tab/>
        <w:t>nai³</w:t>
        <w:tab/>
        <w:t>lɛm²</w:t>
        <w:tab/>
        <w:t>khaa¹</w:t>
      </w:r>
    </w:p>
    <w:p>
      <w:pPr>
        <w:pStyle w:val="Normal"/>
        <w:tabs>
          <w:tab w:val="left" w:pos="720" w:leader="none"/>
          <w:tab w:val="left" w:pos="1800" w:leader="none"/>
          <w:tab w:val="left" w:pos="2610" w:leader="none"/>
          <w:tab w:val="left" w:pos="3420" w:leader="none"/>
          <w:tab w:val="left" w:pos="4320" w:leader="none"/>
        </w:tabs>
        <w:rPr/>
      </w:pPr>
      <w:r>
        <w:rPr>
          <w:kern w:val="2"/>
          <w:sz w:val="24"/>
        </w:rPr>
        <w:tab/>
      </w:r>
      <w:r>
        <w:rPr>
          <w:smallCaps/>
          <w:kern w:val="2"/>
          <w:sz w:val="24"/>
        </w:rPr>
        <w:t>prt</w:t>
      </w:r>
      <w:r>
        <w:rPr>
          <w:kern w:val="2"/>
          <w:sz w:val="24"/>
        </w:rPr>
        <w:tab/>
        <w:t>if</w:t>
        <w:tab/>
        <w:t>say</w:t>
        <w:tab/>
        <w:t>place</w:t>
        <w:tab/>
        <w:t>that</w:t>
        <w:tab/>
      </w:r>
      <w:r>
        <w:rPr>
          <w:smallCaps/>
          <w:kern w:val="2"/>
          <w:sz w:val="24"/>
        </w:rPr>
        <w:t>neg</w:t>
      </w:r>
      <w:r>
        <w:rPr>
          <w:kern w:val="2"/>
          <w:sz w:val="24"/>
        </w:rPr>
        <w:tab/>
        <w:t>be</w:t>
        <w:tab/>
        <w:t>get</w:t>
        <w:tab/>
        <w:t>see</w:t>
        <w:tab/>
        <w:t>search</w:t>
      </w:r>
    </w:p>
    <w:p>
      <w:pPr>
        <w:pStyle w:val="Normal"/>
        <w:tabs>
          <w:tab w:val="left" w:pos="720" w:leader="none"/>
        </w:tabs>
        <w:ind w:left="720" w:hanging="0"/>
        <w:rPr/>
      </w:pPr>
      <w:r>
        <w:rPr>
          <w:kern w:val="2"/>
          <w:sz w:val="24"/>
        </w:rPr>
        <w:t>‘</w:t>
      </w:r>
      <w:r>
        <w:rPr>
          <w:kern w:val="2"/>
          <w:sz w:val="24"/>
        </w:rPr>
        <w:t>If not there, go and search for it (further).’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48)</w:t>
        <w:tab/>
      </w:r>
      <w:r>
        <w:rPr>
          <w:rFonts w:cs="Phake Script" w:ascii="Phake Script" w:hAnsi="Phake Script"/>
          <w:kern w:val="2"/>
          <w:sz w:val="40"/>
        </w:rPr>
        <w:t>ljcJg</w:t>
        <w:tab/>
        <w:t>AW</w:t>
        <w:tab/>
        <w:t>tg</w:t>
        <w:tab/>
        <w:t>exa</w:t>
        <w:tab/>
        <w:t>xn</w:t>
        <w:tab/>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lai⁴ cüŋ¹</w:t>
        <w:tab/>
        <w:t>au²</w:t>
        <w:tab/>
        <w:t>tüŋ¹</w:t>
        <w:tab/>
        <w:t>khɔ⁶</w:t>
        <w:tab/>
        <w:t>khān⁶</w:t>
      </w:r>
    </w:p>
    <w:p>
      <w:pPr>
        <w:pStyle w:val="Normal"/>
        <w:tabs>
          <w:tab w:val="left" w:pos="720" w:leader="none"/>
          <w:tab w:val="left" w:pos="1980" w:leader="none"/>
          <w:tab w:val="left" w:pos="2790" w:leader="none"/>
          <w:tab w:val="left" w:pos="3600" w:leader="none"/>
        </w:tabs>
        <w:rPr>
          <w:kern w:val="2"/>
          <w:sz w:val="24"/>
        </w:rPr>
      </w:pPr>
      <w:r>
        <w:rPr>
          <w:kern w:val="2"/>
          <w:sz w:val="24"/>
        </w:rPr>
        <w:tab/>
        <w:t>then</w:t>
        <w:tab/>
        <w:t>take</w:t>
        <w:tab/>
        <w:t>with</w:t>
        <w:tab/>
        <w:t>hoe*</w:t>
        <w:tab/>
        <w:t>axe</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050" w:leader="none"/>
          <w:tab w:val="left" w:pos="5040" w:leader="none"/>
        </w:tabs>
        <w:rPr/>
      </w:pPr>
      <w:r>
        <w:rPr>
          <w:kern w:val="2"/>
          <w:sz w:val="24"/>
        </w:rPr>
        <w:tab/>
      </w:r>
      <w:r>
        <w:rPr>
          <w:rFonts w:cs="Phake Script" w:ascii="Phake Script" w:hAnsi="Phake Script"/>
          <w:kern w:val="2"/>
          <w:sz w:val="40"/>
        </w:rPr>
        <w:t>mJw</w:t>
        <w:tab/>
        <w:t>cU</w:t>
        <w:tab/>
        <w:t>mU</w:t>
        <w:tab/>
        <w:t>hig</w:t>
        <w:tab/>
        <w:t>vn</w:t>
        <w:tab/>
        <w:t>AJp</w:t>
        <w:tab/>
        <w:t xml:space="preserve">piN / </w:t>
      </w:r>
    </w:p>
    <w:p>
      <w:pPr>
        <w:pStyle w:val="Normal"/>
        <w:tabs>
          <w:tab w:val="left" w:pos="720" w:leader="none"/>
          <w:tab w:val="left" w:pos="1440" w:leader="none"/>
          <w:tab w:val="left" w:pos="2160" w:leader="none"/>
          <w:tab w:val="left" w:pos="2970" w:leader="none"/>
          <w:tab w:val="left" w:pos="4050" w:leader="none"/>
          <w:tab w:val="left" w:pos="5040" w:leader="none"/>
        </w:tabs>
        <w:rPr>
          <w:rFonts w:ascii="Doulos SIL" w:hAnsi="Doulos SIL" w:cs="Doulos SIL"/>
          <w:kern w:val="2"/>
          <w:sz w:val="24"/>
        </w:rPr>
      </w:pPr>
      <w:r>
        <w:rPr>
          <w:rFonts w:cs="Doulos SIL" w:ascii="Doulos SIL" w:hAnsi="Doulos SIL"/>
          <w:kern w:val="2"/>
          <w:sz w:val="24"/>
        </w:rPr>
        <w:tab/>
        <w:t>mə⁵</w:t>
        <w:tab/>
        <w:t>cū²</w:t>
        <w:tab/>
        <w:t>mū¹</w:t>
        <w:tab/>
        <w:t>heŋ⁶</w:t>
        <w:tab/>
        <w:t>thān⁵</w:t>
        <w:tab/>
        <w:t>əp¹</w:t>
        <w:tab/>
        <w:t>pɛn⁵</w:t>
      </w:r>
    </w:p>
    <w:p>
      <w:pPr>
        <w:pStyle w:val="Normal"/>
        <w:tabs>
          <w:tab w:val="left" w:pos="720" w:leader="none"/>
          <w:tab w:val="left" w:pos="1440" w:leader="none"/>
          <w:tab w:val="left" w:pos="2160" w:leader="none"/>
          <w:tab w:val="left" w:pos="2970" w:leader="none"/>
          <w:tab w:val="left" w:pos="4050" w:leader="none"/>
          <w:tab w:val="left" w:pos="5040" w:leader="none"/>
        </w:tabs>
        <w:rPr>
          <w:kern w:val="2"/>
          <w:sz w:val="24"/>
        </w:rPr>
      </w:pPr>
      <w:r>
        <w:rPr>
          <w:kern w:val="2"/>
          <w:sz w:val="24"/>
        </w:rPr>
        <w:tab/>
        <w:t>time</w:t>
        <w:tab/>
        <w:t>time</w:t>
        <w:tab/>
        <w:t>crowd</w:t>
        <w:tab/>
        <w:t>thousand</w:t>
        <w:tab/>
        <w:t>enough</w:t>
        <w:tab/>
        <w:t>coffin</w:t>
        <w:tab/>
        <w:t>plank</w:t>
      </w:r>
    </w:p>
    <w:p>
      <w:pPr>
        <w:pStyle w:val="Normal"/>
        <w:tabs>
          <w:tab w:val="left" w:pos="720" w:leader="none"/>
        </w:tabs>
        <w:ind w:left="720" w:hanging="0"/>
        <w:rPr/>
      </w:pPr>
      <w:r>
        <w:rPr>
          <w:kern w:val="2"/>
          <w:sz w:val="24"/>
        </w:rPr>
        <w:t>‘</w:t>
      </w:r>
      <w:r>
        <w:rPr>
          <w:kern w:val="2"/>
          <w:sz w:val="24"/>
        </w:rPr>
        <w:t>Take the hoe and axe (and search) among the thousands of planks and coffins.’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It was explained that this means that the </w:t>
      </w:r>
      <w:r>
        <w:rPr>
          <w:i/>
          <w:kern w:val="2"/>
          <w:sz w:val="24"/>
        </w:rPr>
        <w:t>khon</w:t>
      </w:r>
      <w:r>
        <w:rPr>
          <w:kern w:val="2"/>
          <w:sz w:val="24"/>
        </w:rPr>
        <w:t xml:space="preserve"> may be among the planks which people use for making coffins.</w:t>
      </w:r>
    </w:p>
    <w:p>
      <w:pPr>
        <w:pStyle w:val="Normal"/>
        <w:tabs>
          <w:tab w:val="left" w:pos="720" w:leader="none"/>
        </w:tabs>
        <w:rPr>
          <w:sz w:val="24"/>
        </w:rPr>
      </w:pPr>
      <w:r>
        <w:rPr>
          <w:sz w:val="24"/>
        </w:rPr>
        <w:tab/>
        <w:t xml:space="preserve">* This is written </w:t>
      </w:r>
      <w:r>
        <w:rPr>
          <w:rFonts w:cs="Phake Script" w:ascii="Phake Script" w:hAnsi="Phake Script"/>
          <w:sz w:val="36"/>
        </w:rPr>
        <w:t>eha</w:t>
      </w:r>
      <w:r>
        <w:rPr>
          <w:sz w:val="24"/>
        </w:rPr>
        <w:t xml:space="preserve"> not </w:t>
      </w:r>
      <w:r>
        <w:rPr>
          <w:rFonts w:cs="Phake Script" w:ascii="Phake Script" w:hAnsi="Phake Script"/>
          <w:sz w:val="36"/>
        </w:rPr>
        <w:t xml:space="preserve">exa </w:t>
      </w:r>
      <w:r>
        <w:rPr>
          <w:sz w:val="24"/>
        </w:rPr>
        <w:t xml:space="preserve">in the manuscript. In the Aiton version, it is </w:t>
      </w:r>
      <w:r>
        <w:rPr>
          <w:rFonts w:cs="Aiton Script" w:ascii="Aiton Script" w:hAnsi="Aiton Script"/>
          <w:sz w:val="36"/>
        </w:rPr>
        <w:t>xnexoa</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49)</w:t>
        <w:tab/>
      </w:r>
      <w:r>
        <w:rPr>
          <w:rFonts w:cs="Phake Script" w:ascii="Phake Script" w:hAnsi="Phake Script"/>
          <w:kern w:val="2"/>
          <w:sz w:val="40"/>
        </w:rPr>
        <w:t>koj</w:t>
        <w:tab/>
        <w:t>pin</w:t>
        <w:tab/>
        <w:t>xun</w:t>
        <w:tab/>
        <w:t>xJg</w:t>
        <w:tab/>
        <w:t>xp</w:t>
      </w:r>
    </w:p>
    <w:p>
      <w:pPr>
        <w:pStyle w:val="Normal"/>
        <w:tabs>
          <w:tab w:val="left" w:pos="720" w:leader="none"/>
        </w:tabs>
        <w:rPr>
          <w:rFonts w:ascii="Doulos SIL" w:hAnsi="Doulos SIL" w:cs="Doulos SIL"/>
          <w:kern w:val="2"/>
          <w:sz w:val="24"/>
        </w:rPr>
      </w:pPr>
      <w:r>
        <w:rPr>
          <w:rFonts w:cs="Doulos SIL" w:ascii="Doulos SIL" w:hAnsi="Doulos SIL"/>
          <w:kern w:val="2"/>
          <w:sz w:val="24"/>
        </w:rPr>
        <w:tab/>
        <w:t>kɔi²</w:t>
        <w:tab/>
        <w:t>pen²</w:t>
        <w:tab/>
        <w:t>khon²</w:t>
        <w:tab/>
        <w:t>khüŋ⁵</w:t>
        <w:tab/>
        <w:t>khap⁴</w:t>
      </w:r>
    </w:p>
    <w:p>
      <w:pPr>
        <w:pStyle w:val="Normal"/>
        <w:tabs>
          <w:tab w:val="left" w:pos="720" w:leader="none"/>
        </w:tabs>
        <w:rPr/>
      </w:pPr>
      <w:r>
        <w:rPr>
          <w:kern w:val="2"/>
          <w:sz w:val="24"/>
        </w:rPr>
        <w:tab/>
        <w:t>only</w:t>
        <w:tab/>
        <w:t>be</w:t>
        <w:tab/>
        <w:t>mix</w:t>
        <w:tab/>
        <w:t>thing</w:t>
        <w:tab/>
        <w:t>arranged in a row</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340" w:leader="none"/>
          <w:tab w:val="left" w:pos="3330" w:leader="none"/>
        </w:tabs>
        <w:rPr/>
      </w:pPr>
      <w:r>
        <w:rPr>
          <w:kern w:val="2"/>
          <w:sz w:val="24"/>
        </w:rPr>
        <w:tab/>
      </w:r>
      <w:r>
        <w:rPr>
          <w:rFonts w:cs="Phake Script" w:ascii="Phake Script" w:hAnsi="Phake Script"/>
          <w:kern w:val="2"/>
          <w:sz w:val="40"/>
        </w:rPr>
        <w:t>kog</w:t>
        <w:tab/>
        <w:t>kn</w:t>
        <w:tab/>
        <w:t>lJw</w:t>
        <w:tab/>
        <w:t xml:space="preserve">eka / </w:t>
      </w:r>
    </w:p>
    <w:p>
      <w:pPr>
        <w:pStyle w:val="Normal"/>
        <w:tabs>
          <w:tab w:val="left" w:pos="720" w:leader="none"/>
          <w:tab w:val="left" w:pos="1440" w:leader="none"/>
          <w:tab w:val="left" w:pos="2340" w:leader="none"/>
          <w:tab w:val="left" w:pos="3330" w:leader="none"/>
        </w:tabs>
        <w:rPr>
          <w:rFonts w:ascii="Doulos SIL" w:hAnsi="Doulos SIL" w:cs="Doulos SIL"/>
          <w:kern w:val="2"/>
          <w:sz w:val="24"/>
        </w:rPr>
      </w:pPr>
      <w:r>
        <w:rPr>
          <w:rFonts w:cs="Doulos SIL" w:ascii="Doulos SIL" w:hAnsi="Doulos SIL"/>
          <w:kern w:val="2"/>
          <w:sz w:val="24"/>
        </w:rPr>
        <w:tab/>
        <w:t>kauŋ²</w:t>
        <w:tab/>
        <w:t>kan²</w:t>
        <w:tab/>
        <w:t>lə⁶</w:t>
        <w:tab/>
        <w:t>kɔ¹</w:t>
      </w:r>
    </w:p>
    <w:p>
      <w:pPr>
        <w:pStyle w:val="Normal"/>
        <w:tabs>
          <w:tab w:val="left" w:pos="720" w:leader="none"/>
          <w:tab w:val="left" w:pos="1440" w:leader="none"/>
          <w:tab w:val="left" w:pos="2340" w:leader="none"/>
          <w:tab w:val="left" w:pos="3330" w:leader="none"/>
        </w:tabs>
        <w:rPr/>
      </w:pPr>
      <w:r>
        <w:rPr>
          <w:kern w:val="2"/>
          <w:sz w:val="24"/>
        </w:rPr>
        <w:tab/>
        <w:t>heap</w:t>
        <w:tab/>
      </w:r>
      <w:r>
        <w:rPr>
          <w:smallCaps/>
          <w:kern w:val="2"/>
          <w:sz w:val="24"/>
        </w:rPr>
        <w:t>recip</w:t>
      </w:r>
      <w:r>
        <w:rPr>
          <w:kern w:val="2"/>
          <w:sz w:val="24"/>
        </w:rPr>
        <w:tab/>
        <w:t>left over</w:t>
        <w:tab/>
        <w:t>heap</w:t>
      </w:r>
    </w:p>
    <w:p>
      <w:pPr>
        <w:pStyle w:val="Normal"/>
        <w:tabs>
          <w:tab w:val="left" w:pos="720" w:leader="none"/>
        </w:tabs>
        <w:ind w:left="720" w:hanging="0"/>
        <w:rPr>
          <w:kern w:val="2"/>
          <w:sz w:val="24"/>
        </w:rPr>
      </w:pPr>
      <w:r>
        <w:rPr>
          <w:kern w:val="2"/>
          <w:sz w:val="24"/>
        </w:rPr>
        <w:t>‘</w:t>
      </w:r>
      <w:r>
        <w:rPr>
          <w:kern w:val="2"/>
          <w:sz w:val="24"/>
        </w:rPr>
        <w:t>It may be mixed up inside these (planks) which are arranged one after the other in a heap.’</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It was stated that </w:t>
      </w:r>
      <w:r>
        <w:rPr>
          <w:rFonts w:cs="Phake Script" w:ascii="Phake Script" w:hAnsi="Phake Script"/>
          <w:kern w:val="2"/>
          <w:sz w:val="36"/>
        </w:rPr>
        <w:t>kojpinq</w:t>
      </w:r>
      <w:r>
        <w:rPr>
          <w:kern w:val="2"/>
          <w:sz w:val="24"/>
        </w:rPr>
        <w:t xml:space="preserve"> </w:t>
      </w:r>
      <w:r>
        <w:rPr>
          <w:rFonts w:cs="Doulos SIL" w:ascii="Doulos SIL" w:hAnsi="Doulos SIL"/>
          <w:i/>
          <w:kern w:val="2"/>
          <w:sz w:val="24"/>
        </w:rPr>
        <w:t>kɔi² pen²</w:t>
      </w:r>
      <w:r>
        <w:rPr>
          <w:kern w:val="2"/>
          <w:sz w:val="24"/>
        </w:rPr>
        <w:t xml:space="preserve"> means ‘it may be</w:t>
      </w:r>
      <w:r>
        <w:rPr>
          <w:kern w:val="2"/>
          <w:sz w:val="24"/>
          <w:szCs w:val="24"/>
        </w:rPr>
        <w:t xml:space="preserve">’. It may be related to Shan </w:t>
      </w:r>
      <w:r>
        <w:rPr>
          <w:rFonts w:cs="Myanmar Text"/>
          <w:kern w:val="2"/>
          <w:sz w:val="24"/>
          <w:sz w:val="24"/>
          <w:szCs w:val="24"/>
          <w:lang w:bidi="my-MM"/>
        </w:rPr>
        <w:t>ၵွႆႈ</w:t>
      </w:r>
      <w:r>
        <w:rPr>
          <w:kern w:val="2"/>
          <w:sz w:val="24"/>
          <w:sz w:val="24"/>
          <w:szCs w:val="24"/>
          <w:lang w:bidi="my-MM"/>
        </w:rPr>
        <w:t xml:space="preserve"> </w:t>
      </w:r>
      <w:r>
        <w:rPr>
          <w:kern w:val="2"/>
          <w:sz w:val="24"/>
          <w:sz w:val="24"/>
          <w:szCs w:val="24"/>
        </w:rPr>
        <w:t>‘</w:t>
      </w:r>
      <w:r>
        <w:rPr>
          <w:kern w:val="2"/>
          <w:sz w:val="24"/>
          <w:szCs w:val="24"/>
        </w:rPr>
        <w:t xml:space="preserve">denoting changes in quality as time passes’, as in </w:t>
      </w:r>
      <w:r>
        <w:rPr>
          <w:rFonts w:cs="Myanmar Text"/>
          <w:kern w:val="2"/>
          <w:sz w:val="24"/>
          <w:sz w:val="24"/>
          <w:szCs w:val="24"/>
          <w:lang w:bidi="my-MM"/>
        </w:rPr>
        <w:t>ၵွႆႈယူႇၵွႆႈလီ</w:t>
      </w:r>
      <w:r>
        <w:rPr>
          <w:kern w:val="2"/>
          <w:sz w:val="24"/>
          <w:sz w:val="24"/>
          <w:szCs w:val="24"/>
        </w:rPr>
        <w:t xml:space="preserve"> ‘</w:t>
      </w:r>
      <w:r>
        <w:rPr>
          <w:kern w:val="2"/>
          <w:sz w:val="24"/>
          <w:szCs w:val="24"/>
        </w:rPr>
        <w:t>th</w:t>
      </w:r>
      <w:r>
        <w:rPr>
          <w:kern w:val="2"/>
          <w:sz w:val="24"/>
        </w:rPr>
        <w:t>e longer it remains the better it gets’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50)</w:t>
        <w:tab/>
      </w:r>
      <w:r>
        <w:rPr>
          <w:rFonts w:cs="Phake Script" w:ascii="Phake Script" w:hAnsi="Phake Script"/>
          <w:kern w:val="2"/>
          <w:sz w:val="40"/>
        </w:rPr>
        <w:t>yiwAn</w:t>
        <w:tab/>
        <w:t>mig</w:t>
        <w:tab/>
        <w:t>ca</w:t>
        <w:tab/>
        <w:t>nj</w:t>
        <w:tab/>
        <w:t>ma</w:t>
        <w:tab/>
        <w:t>eta</w:t>
        <w:tab/>
        <w:t>sW</w:t>
        <w:tab/>
        <w:t xml:space="preserve">es / </w:t>
      </w:r>
    </w:p>
    <w:p>
      <w:pPr>
        <w:pStyle w:val="Normal"/>
        <w:tabs>
          <w:tab w:val="left" w:pos="720" w:leader="none"/>
          <w:tab w:val="left" w:pos="1980" w:leader="none"/>
          <w:tab w:val="left" w:pos="2790" w:leader="none"/>
          <w:tab w:val="left" w:pos="3600" w:leader="none"/>
        </w:tabs>
        <w:rPr/>
      </w:pPr>
      <w:r>
        <w:rPr>
          <w:rFonts w:cs="Doulos SIL" w:ascii="Doulos SIL" w:hAnsi="Doulos SIL"/>
          <w:kern w:val="2"/>
          <w:sz w:val="24"/>
        </w:rPr>
        <w:tab/>
        <w:t>yɛu² an²</w:t>
        <w:tab/>
        <w:t>miŋ⁵</w:t>
        <w:tab/>
        <w:t>cā⁴</w:t>
        <w:tab/>
        <w:t>nai³</w:t>
        <w:tab/>
        <w:t>mā²</w:t>
        <w:tab/>
        <w:t>tɔ¹</w:t>
        <w:tab/>
        <w:t>sau²</w:t>
        <w:tab/>
        <w:t>sɛ¹</w:t>
        <w:tab/>
        <w:tab/>
      </w:r>
    </w:p>
    <w:p>
      <w:pPr>
        <w:pStyle w:val="Normal"/>
        <w:tabs>
          <w:tab w:val="left" w:pos="720" w:leader="none"/>
          <w:tab w:val="left" w:pos="1980" w:leader="none"/>
          <w:tab w:val="left" w:pos="2790" w:leader="none"/>
          <w:tab w:val="left" w:pos="3600" w:leader="none"/>
        </w:tabs>
        <w:rPr>
          <w:kern w:val="2"/>
          <w:sz w:val="24"/>
        </w:rPr>
      </w:pPr>
      <w:r>
        <w:rPr>
          <w:kern w:val="2"/>
          <w:sz w:val="24"/>
        </w:rPr>
        <w:tab/>
        <w:t>if</w:t>
        <w:tab/>
        <w:t>spirit</w:t>
        <w:tab/>
        <w:t>bad</w:t>
        <w:tab/>
        <w:t>get</w:t>
        <w:tab/>
        <w:t>come</w:t>
        <w:tab/>
      </w:r>
      <w:r>
        <w:rPr>
          <w:smallCaps/>
          <w:kern w:val="2"/>
          <w:sz w:val="24"/>
        </w:rPr>
        <w:t>prt</w:t>
      </w:r>
      <w:r>
        <w:rPr>
          <w:kern w:val="2"/>
          <w:sz w:val="24"/>
        </w:rPr>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gets to go to a bad 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explained this as:  </w:t>
      </w:r>
      <w:r>
        <w:rPr>
          <w:rFonts w:cs="Phake Script" w:ascii="Phake Script" w:hAnsi="Phake Script"/>
          <w:kern w:val="2"/>
          <w:sz w:val="36"/>
        </w:rPr>
        <w:t>xonqmnqemygqcI  migqca xjcip</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MS has:</w:t>
      </w:r>
    </w:p>
    <w:p>
      <w:pPr>
        <w:pStyle w:val="Normal"/>
        <w:tabs>
          <w:tab w:val="left" w:pos="720" w:leader="none"/>
        </w:tabs>
        <w:rPr/>
      </w:pPr>
      <w:r>
        <w:rPr>
          <w:kern w:val="2"/>
          <w:sz w:val="24"/>
        </w:rPr>
        <w:t>50.1)</w:t>
        <w:tab/>
      </w:r>
      <w:r>
        <w:rPr>
          <w:rFonts w:cs="Phake Script" w:ascii="Phake Script" w:hAnsi="Phake Script"/>
          <w:kern w:val="2"/>
          <w:sz w:val="40"/>
        </w:rPr>
        <w:t>siw</w:t>
        <w:tab/>
        <w:t>es</w:t>
        <w:tab/>
        <w:t>mig</w:t>
        <w:tab/>
        <w:t>yU</w:t>
        <w:tab/>
        <w:t>cX</w:t>
        <w:tab/>
        <w:t>nj</w:t>
        <w:tab/>
        <w:t>mJw</w:t>
        <w:tab/>
        <w:t>eta</w:t>
        <w:tab/>
        <w:t>sow</w:t>
        <w:tab/>
        <w:t xml:space="preserve">es / </w:t>
      </w:r>
    </w:p>
    <w:p>
      <w:pPr>
        <w:pStyle w:val="Normal"/>
        <w:tabs>
          <w:tab w:val="left" w:pos="720" w:leader="none"/>
        </w:tabs>
        <w:rPr>
          <w:rFonts w:ascii="Doulos SIL" w:hAnsi="Doulos SIL" w:cs="Doulos SIL"/>
          <w:kern w:val="2"/>
          <w:sz w:val="24"/>
        </w:rPr>
      </w:pPr>
      <w:r>
        <w:rPr>
          <w:rFonts w:cs="Doulos SIL" w:ascii="Doulos SIL" w:hAnsi="Doulos SIL"/>
          <w:kern w:val="2"/>
          <w:sz w:val="24"/>
        </w:rPr>
        <w:tab/>
        <w:t>sɛu³</w:t>
        <w:tab/>
        <w:t>sɛ¹</w:t>
        <w:tab/>
        <w:t>miŋ²</w:t>
        <w:tab/>
        <w:t>ʒuu¹</w:t>
        <w:tab/>
        <w:t>caa³</w:t>
        <w:tab/>
        <w:t>dai³</w:t>
        <w:tab/>
        <w:t>mɯ²</w:t>
        <w:tab/>
        <w:t>tɔ¹</w:t>
        <w:tab/>
        <w:t>sau²</w:t>
        <w:tab/>
        <w:t>sɛ¹</w:t>
      </w:r>
    </w:p>
    <w:p>
      <w:pPr>
        <w:pStyle w:val="Normal"/>
        <w:tabs>
          <w:tab w:val="left" w:pos="720" w:leader="none"/>
        </w:tabs>
        <w:rPr>
          <w:kern w:val="2"/>
          <w:sz w:val="24"/>
        </w:rPr>
      </w:pPr>
      <w:r>
        <w:rPr>
          <w:kern w:val="2"/>
          <w:sz w:val="24"/>
        </w:rPr>
        <w:tab/>
        <w:t>catch</w:t>
        <w:tab/>
      </w:r>
      <w:r>
        <w:rPr>
          <w:smallCaps/>
          <w:kern w:val="2"/>
          <w:sz w:val="24"/>
        </w:rPr>
        <w:t>prt</w:t>
      </w:r>
      <w:r>
        <w:rPr>
          <w:kern w:val="2"/>
          <w:sz w:val="24"/>
        </w:rPr>
        <w:tab/>
        <w:t>spirit</w:t>
        <w:tab/>
        <w:t>stay</w:t>
        <w:tab/>
        <w:t>bad</w:t>
        <w:tab/>
        <w:t>get</w:t>
        <w:tab/>
        <w:t>time</w:t>
        <w:tab/>
      </w:r>
      <w:r>
        <w:rPr>
          <w:smallCaps/>
          <w:kern w:val="2"/>
          <w:sz w:val="24"/>
        </w:rPr>
        <w:t>prt</w:t>
      </w:r>
      <w:r>
        <w:rPr>
          <w:kern w:val="2"/>
          <w:sz w:val="24"/>
        </w:rPr>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w:t>
      </w:r>
      <w:r>
        <w:rPr>
          <w:i/>
          <w:kern w:val="2"/>
          <w:sz w:val="24"/>
        </w:rPr>
        <w:t>meng</w:t>
      </w:r>
      <w:r>
        <w:rPr>
          <w:kern w:val="2"/>
          <w:sz w:val="24"/>
        </w:rPr>
        <w:t xml:space="preserve"> catches the </w:t>
      </w:r>
      <w:r>
        <w:rPr>
          <w:i/>
          <w:kern w:val="2"/>
          <w:sz w:val="24"/>
        </w:rPr>
        <w:t>khon</w:t>
      </w:r>
      <w:r>
        <w:rPr>
          <w:kern w:val="2"/>
          <w:sz w:val="24"/>
        </w:rPr>
        <w:t xml:space="preserve"> and gets to a bad place and stays there,’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140" w:leader="none"/>
          <w:tab w:val="left" w:pos="5040" w:leader="none"/>
        </w:tabs>
        <w:rPr/>
      </w:pPr>
      <w:r>
        <w:rPr>
          <w:kern w:val="2"/>
          <w:sz w:val="24"/>
        </w:rPr>
        <w:t>51)</w:t>
        <w:tab/>
      </w:r>
      <w:r>
        <w:rPr>
          <w:rFonts w:cs="Phake Script" w:ascii="Phake Script" w:hAnsi="Phake Script"/>
          <w:kern w:val="2"/>
          <w:sz w:val="40"/>
        </w:rPr>
        <w:t>pJn</w:t>
        <w:tab/>
        <w:t>wa</w:t>
        <w:tab/>
        <w:t>cara</w:t>
        <w:tab/>
        <w:t>mU</w:t>
        <w:tab/>
        <w:t>xa</w:t>
      </w:r>
      <w:r>
        <w:rPr>
          <w:kern w:val="2"/>
          <w:sz w:val="24"/>
        </w:rPr>
        <w:t xml:space="preserve"> </w:t>
        <w:tab/>
      </w:r>
      <w:r>
        <w:rPr>
          <w:rFonts w:cs="Phake Script" w:ascii="Phake Script" w:hAnsi="Phake Script"/>
          <w:kern w:val="2"/>
          <w:sz w:val="40"/>
        </w:rPr>
        <w:t>AJp</w:t>
        <w:tab/>
        <w:t>piN</w:t>
        <w:tab/>
        <w:t>cug</w:t>
        <w:tab/>
        <w:t>lug /</w:t>
      </w:r>
    </w:p>
    <w:p>
      <w:pPr>
        <w:pStyle w:val="Normal"/>
        <w:tabs>
          <w:tab w:val="left" w:pos="720" w:leader="none"/>
          <w:tab w:val="left" w:pos="1440" w:leader="none"/>
          <w:tab w:val="left" w:pos="2160" w:leader="none"/>
          <w:tab w:val="left" w:pos="3420" w:leader="none"/>
          <w:tab w:val="left" w:pos="4140" w:leader="none"/>
          <w:tab w:val="left" w:pos="5040" w:leader="none"/>
        </w:tabs>
        <w:rPr>
          <w:rFonts w:ascii="Doulos SIL" w:hAnsi="Doulos SIL" w:cs="Doulos SIL"/>
          <w:kern w:val="2"/>
          <w:sz w:val="24"/>
        </w:rPr>
      </w:pPr>
      <w:r>
        <w:rPr>
          <w:rFonts w:cs="Doulos SIL" w:ascii="Doulos SIL" w:hAnsi="Doulos SIL"/>
          <w:kern w:val="2"/>
          <w:sz w:val="24"/>
        </w:rPr>
        <w:tab/>
        <w:t>pən⁵</w:t>
        <w:tab/>
        <w:t>wā⁵</w:t>
        <w:tab/>
        <w:t xml:space="preserve">cā¹ la⁴ </w:t>
        <w:tab/>
        <w:t xml:space="preserve">mū¹ </w:t>
        <w:tab/>
        <w:t xml:space="preserve">khā² </w:t>
        <w:tab/>
        <w:t>əp¹</w:t>
        <w:tab/>
        <w:t>pɛn²</w:t>
        <w:tab/>
        <w:t>cuŋ²</w:t>
        <w:tab/>
        <w:t>loŋ⁶</w:t>
      </w:r>
    </w:p>
    <w:p>
      <w:pPr>
        <w:pStyle w:val="Normal"/>
        <w:tabs>
          <w:tab w:val="left" w:pos="720" w:leader="none"/>
          <w:tab w:val="left" w:pos="1440" w:leader="none"/>
          <w:tab w:val="left" w:pos="2160" w:leader="none"/>
          <w:tab w:val="left" w:pos="3420" w:leader="none"/>
          <w:tab w:val="left" w:pos="4140" w:leader="none"/>
          <w:tab w:val="left" w:pos="5040" w:leader="none"/>
        </w:tabs>
        <w:rPr/>
      </w:pPr>
      <w:r>
        <w:rPr>
          <w:kern w:val="2"/>
          <w:sz w:val="24"/>
        </w:rPr>
        <w:tab/>
        <w:t>other</w:t>
        <w:tab/>
        <w:t>say</w:t>
        <w:tab/>
        <w:t>wild forest</w:t>
        <w:tab/>
        <w:t>group</w:t>
        <w:tab/>
        <w:t xml:space="preserve">thatch* </w:t>
        <w:tab/>
        <w:t>coffin</w:t>
        <w:tab/>
        <w:t>plank</w:t>
        <w:tab/>
        <w:t>coffin</w:t>
        <w:tab/>
        <w:t>big</w:t>
      </w:r>
    </w:p>
    <w:p>
      <w:pPr>
        <w:pStyle w:val="Normal"/>
        <w:tabs>
          <w:tab w:val="left" w:pos="720" w:leader="none"/>
        </w:tabs>
        <w:ind w:left="720" w:hanging="0"/>
        <w:rPr>
          <w:kern w:val="2"/>
          <w:sz w:val="24"/>
        </w:rPr>
      </w:pPr>
      <w:r>
        <w:rPr>
          <w:kern w:val="2"/>
          <w:sz w:val="24"/>
        </w:rPr>
        <w:t>‘</w:t>
      </w:r>
      <w:r>
        <w:rPr>
          <w:kern w:val="2"/>
          <w:sz w:val="24"/>
        </w:rPr>
        <w:t xml:space="preserve">In that place which others call </w:t>
      </w:r>
      <w:r>
        <w:rPr>
          <w:sz w:val="24"/>
        </w:rPr>
        <w:t>wild forest, a place where there is pile of thatch, there are big coffins.’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MS gives </w:t>
      </w:r>
      <w:r>
        <w:rPr>
          <w:rFonts w:cs="Phake Script" w:ascii="Phake Script" w:hAnsi="Phake Script"/>
          <w:kern w:val="2"/>
          <w:sz w:val="36"/>
        </w:rPr>
        <w:t>caraxamU</w:t>
      </w:r>
      <w:r>
        <w:rPr>
          <w:kern w:val="2"/>
          <w:sz w:val="24"/>
        </w:rPr>
        <w:t xml:space="preserve">. </w:t>
      </w:r>
      <w:r>
        <w:rPr>
          <w:rFonts w:cs="Phake Script" w:ascii="Phake Script" w:hAnsi="Phake Script"/>
          <w:kern w:val="2"/>
          <w:sz w:val="36"/>
        </w:rPr>
        <w:t>xa</w:t>
      </w:r>
      <w:r>
        <w:rPr>
          <w:kern w:val="2"/>
          <w:sz w:val="24"/>
        </w:rPr>
        <w:t xml:space="preserve"> is not in the Aiton version.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rFonts w:ascii="Doulos SIL" w:hAnsi="Doulos SIL" w:cs="Doulos SIL"/>
          <w:kern w:val="2"/>
          <w:sz w:val="24"/>
        </w:rPr>
      </w:pPr>
      <w:r>
        <w:rPr>
          <w:kern w:val="2"/>
          <w:sz w:val="24"/>
        </w:rPr>
        <w:t>52)</w:t>
        <w:tab/>
      </w:r>
      <w:r>
        <w:rPr>
          <w:rFonts w:cs="Phake Script" w:ascii="Phake Script" w:hAnsi="Phake Script"/>
          <w:kern w:val="2"/>
          <w:sz w:val="40"/>
        </w:rPr>
        <w:t>sg</w:t>
        <w:tab/>
        <w:t>woa</w:t>
        <w:tab/>
        <w:t>xon</w:t>
        <w:tab/>
        <w:t>wg</w:t>
        <w:tab/>
        <w:t>yU</w:t>
        <w:tab/>
        <w:t>nE</w:t>
        <w:tab/>
        <w:t>kug</w:t>
        <w:tab/>
        <w:t>fa</w:t>
        <w:tab/>
        <w:t xml:space="preserve">yoj / </w:t>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rFonts w:ascii="Doulos SIL" w:hAnsi="Doulos SIL" w:cs="Doulos SIL"/>
          <w:kern w:val="2"/>
          <w:sz w:val="24"/>
        </w:rPr>
      </w:pPr>
      <w:r>
        <w:rPr>
          <w:rFonts w:cs="Doulos SIL" w:ascii="Doulos SIL" w:hAnsi="Doulos SIL"/>
          <w:kern w:val="2"/>
          <w:sz w:val="24"/>
        </w:rPr>
        <w:tab/>
        <w:t>süŋ⁶</w:t>
        <w:tab/>
        <w:t>wā⁵</w:t>
        <w:tab/>
        <w:t>khɔn⁶</w:t>
        <w:tab/>
        <w:t>wāŋ¹</w:t>
        <w:tab/>
        <w:t>yū¹</w:t>
        <w:tab/>
        <w:t>naü²</w:t>
        <w:tab/>
        <w:t>koŋ²</w:t>
        <w:tab/>
        <w:t>phā⁶</w:t>
        <w:tab/>
        <w:t>yɔi⁴</w:t>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pPr>
      <w:r>
        <w:rPr>
          <w:kern w:val="2"/>
          <w:sz w:val="24"/>
        </w:rPr>
        <w:tab/>
        <w:t>if</w:t>
        <w:tab/>
        <w:t>that</w:t>
        <w:tab/>
        <w:t>soul</w:t>
        <w:tab/>
        <w:t>confused</w:t>
        <w:tab/>
        <w:t>stay</w:t>
        <w:tab/>
        <w:t>in</w:t>
        <w:tab/>
        <w:t>hollow*</w:t>
        <w:tab/>
        <w:t>stone</w:t>
        <w:tab/>
        <w:t>to drop, hang down</w:t>
      </w:r>
    </w:p>
    <w:p>
      <w:pPr>
        <w:pStyle w:val="Normal"/>
        <w:tabs>
          <w:tab w:val="left" w:pos="720" w:leader="none"/>
        </w:tabs>
        <w:ind w:left="720" w:hanging="0"/>
        <w:rPr/>
      </w:pPr>
      <w:r>
        <w:rPr>
          <w:kern w:val="2"/>
          <w:sz w:val="24"/>
        </w:rPr>
        <w:t>‘</w:t>
      </w:r>
      <w:r>
        <w:rPr>
          <w:kern w:val="2"/>
          <w:sz w:val="24"/>
        </w:rPr>
        <w:t xml:space="preserve">If the troubled </w:t>
      </w:r>
      <w:r>
        <w:rPr>
          <w:i/>
          <w:kern w:val="2"/>
          <w:sz w:val="24"/>
        </w:rPr>
        <w:t xml:space="preserve">khon </w:t>
      </w:r>
      <w:r>
        <w:rPr>
          <w:kern w:val="2"/>
          <w:sz w:val="24"/>
        </w:rPr>
        <w:t>has gone to live inside the hollow of a tree, or in an overhanging stone.’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short for </w:t>
      </w:r>
      <w:r>
        <w:rPr>
          <w:rFonts w:cs="Doulos SIL" w:ascii="Doulos SIL" w:hAnsi="Doulos SIL"/>
          <w:i/>
          <w:kern w:val="2"/>
          <w:sz w:val="24"/>
        </w:rPr>
        <w:t>koŋ² mai⁴</w:t>
      </w:r>
      <w:r>
        <w:rPr>
          <w:kern w:val="2"/>
          <w:sz w:val="24"/>
        </w:rPr>
        <w:t xml:space="preserve"> ‘a hollow in a tree’.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53)</w:t>
        <w:tab/>
      </w:r>
      <w:r>
        <w:rPr>
          <w:rFonts w:cs="Phake Script" w:ascii="Phake Script" w:hAnsi="Phake Script"/>
          <w:kern w:val="2"/>
          <w:sz w:val="40"/>
        </w:rPr>
        <w:t>sg</w:t>
        <w:tab/>
        <w:t>wa</w:t>
        <w:tab/>
        <w:t>xon</w:t>
        <w:tab/>
        <w:t>nI</w:t>
        <w:tab/>
        <w:t>yU</w:t>
        <w:tab/>
        <w:t>sJw</w:t>
        <w:tab/>
        <w:t>nn</w:t>
        <w:tab/>
        <w:t xml:space="preserve">cM / </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khɔn⁶</w:t>
        <w:tab/>
        <w:t>nī²</w:t>
        <w:tab/>
        <w:t>yū¹</w:t>
        <w:tab/>
        <w:t>sü¹</w:t>
        <w:tab/>
        <w:t>nan⁴</w:t>
        <w:tab/>
        <w:t>cam⁴</w:t>
      </w:r>
    </w:p>
    <w:p>
      <w:pPr>
        <w:pStyle w:val="Normal"/>
        <w:tabs>
          <w:tab w:val="left" w:pos="720" w:leader="none"/>
        </w:tabs>
        <w:rPr>
          <w:kern w:val="2"/>
          <w:sz w:val="24"/>
        </w:rPr>
      </w:pPr>
      <w:r>
        <w:rPr>
          <w:kern w:val="2"/>
          <w:sz w:val="24"/>
        </w:rPr>
        <w:tab/>
        <w:t>if</w:t>
        <w:tab/>
        <w:t>that</w:t>
        <w:tab/>
        <w:t>soul</w:t>
        <w:tab/>
        <w:t>good</w:t>
        <w:tab/>
        <w:t>stay</w:t>
        <w:tab/>
        <w:t>place</w:t>
        <w:tab/>
        <w:t>that</w:t>
        <w:tab/>
      </w:r>
      <w:r>
        <w:rPr>
          <w:smallCaps/>
          <w:kern w:val="2"/>
          <w:sz w:val="24"/>
        </w:rPr>
        <w:t>prt</w:t>
      </w:r>
    </w:p>
    <w:p>
      <w:pPr>
        <w:pStyle w:val="Normal"/>
        <w:tabs>
          <w:tab w:val="left" w:pos="720" w:leader="none"/>
        </w:tabs>
        <w:ind w:left="720" w:hanging="0"/>
        <w:rPr>
          <w:sz w:val="24"/>
        </w:rPr>
      </w:pPr>
      <w:r>
        <w:rPr>
          <w:sz w:val="24"/>
        </w:rPr>
        <w:t>‘</w:t>
      </w:r>
      <w:r>
        <w:rPr>
          <w:sz w:val="24"/>
        </w:rPr>
        <w:t xml:space="preserve">If there is a good </w:t>
      </w:r>
      <w:r>
        <w:rPr>
          <w:i/>
          <w:sz w:val="24"/>
        </w:rPr>
        <w:t xml:space="preserve">khon </w:t>
      </w:r>
      <w:r>
        <w:rPr>
          <w:sz w:val="24"/>
        </w:rPr>
        <w:t>staying in that place,’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54)</w:t>
        <w:tab/>
      </w:r>
      <w:r>
        <w:rPr>
          <w:rFonts w:cs="Phake Script" w:ascii="Phake Script" w:hAnsi="Phake Script"/>
          <w:kern w:val="2"/>
          <w:sz w:val="40"/>
        </w:rPr>
        <w:t>lkpoj</w:t>
        <w:tab/>
        <w:t>siw</w:t>
        <w:tab/>
        <w:t>nj</w:t>
        <w:tab/>
        <w:t>pukq</w:t>
        <w:tab/>
        <w:t>eha</w:t>
      </w:r>
    </w:p>
    <w:p>
      <w:pPr>
        <w:pStyle w:val="Normal"/>
        <w:tabs>
          <w:tab w:val="left" w:pos="720" w:leader="none"/>
          <w:tab w:val="left" w:pos="189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lak¹ pɔi²</w:t>
        <w:tab/>
        <w:t>sɛu³</w:t>
        <w:tab/>
        <w:t>nai³</w:t>
        <w:tab/>
        <w:t>puk¹</w:t>
        <w:tab/>
        <w:t>hɔ¹</w:t>
      </w:r>
    </w:p>
    <w:p>
      <w:pPr>
        <w:pStyle w:val="Normal"/>
        <w:tabs>
          <w:tab w:val="left" w:pos="720" w:leader="none"/>
          <w:tab w:val="left" w:pos="1890" w:leader="none"/>
          <w:tab w:val="left" w:pos="2700" w:leader="none"/>
          <w:tab w:val="left" w:pos="3510" w:leader="none"/>
          <w:tab w:val="left" w:pos="4320" w:leader="none"/>
        </w:tabs>
        <w:rPr>
          <w:kern w:val="2"/>
          <w:sz w:val="24"/>
        </w:rPr>
      </w:pPr>
      <w:r>
        <w:rPr>
          <w:kern w:val="2"/>
          <w:sz w:val="24"/>
        </w:rPr>
        <w:tab/>
        <w:t>again</w:t>
        <w:tab/>
        <w:t>catch</w:t>
        <w:tab/>
        <w:t>get</w:t>
        <w:tab/>
        <w:t>bind</w:t>
        <w:tab/>
        <w:t>package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mn</w:t>
        <w:tab/>
        <w:t>AW</w:t>
        <w:tab/>
        <w:t>ma</w:t>
        <w:tab/>
        <w:t xml:space="preserve">enwn / </w:t>
      </w:r>
    </w:p>
    <w:p>
      <w:pPr>
        <w:pStyle w:val="Normal"/>
        <w:tabs>
          <w:tab w:val="left" w:pos="720" w:leader="none"/>
        </w:tabs>
        <w:rPr>
          <w:rFonts w:ascii="Doulos SIL" w:hAnsi="Doulos SIL" w:cs="Doulos SIL"/>
          <w:kern w:val="2"/>
          <w:sz w:val="24"/>
        </w:rPr>
      </w:pPr>
      <w:r>
        <w:rPr>
          <w:rFonts w:cs="Doulos SIL" w:ascii="Doulos SIL" w:hAnsi="Doulos SIL"/>
          <w:kern w:val="2"/>
          <w:sz w:val="24"/>
        </w:rPr>
        <w:tab/>
        <w:t>mün²</w:t>
        <w:tab/>
        <w:t>au²</w:t>
        <w:tab/>
        <w:t>mā²</w:t>
        <w:tab/>
        <w:t>nɛ¹ wān²</w:t>
      </w:r>
    </w:p>
    <w:p>
      <w:pPr>
        <w:pStyle w:val="Normal"/>
        <w:tabs>
          <w:tab w:val="left" w:pos="720" w:leader="none"/>
        </w:tabs>
        <w:rPr>
          <w:kern w:val="2"/>
          <w:sz w:val="24"/>
        </w:rPr>
      </w:pPr>
      <w:r>
        <w:rPr>
          <w:kern w:val="2"/>
          <w:sz w:val="24"/>
        </w:rPr>
        <w:tab/>
      </w:r>
      <w:r>
        <w:rPr>
          <w:smallCaps/>
          <w:kern w:val="2"/>
          <w:sz w:val="24"/>
        </w:rPr>
        <w:t>3sg</w:t>
      </w:r>
      <w:r>
        <w:rPr>
          <w:kern w:val="2"/>
          <w:sz w:val="24"/>
        </w:rPr>
        <w:tab/>
        <w:t>take</w:t>
        <w:tab/>
        <w:t>come</w:t>
        <w:tab/>
      </w:r>
      <w:r>
        <w:rPr>
          <w:smallCaps/>
          <w:kern w:val="2"/>
          <w:sz w:val="24"/>
        </w:rPr>
        <w:t>prt</w:t>
      </w:r>
    </w:p>
    <w:p>
      <w:pPr>
        <w:pStyle w:val="Normal"/>
        <w:tabs>
          <w:tab w:val="left" w:pos="720" w:leader="none"/>
        </w:tabs>
        <w:ind w:left="720" w:hanging="0"/>
        <w:rPr/>
      </w:pPr>
      <w:r>
        <w:rPr>
          <w:kern w:val="2"/>
          <w:sz w:val="24"/>
        </w:rPr>
        <w:t>‘</w:t>
      </w:r>
      <w:r>
        <w:rPr>
          <w:kern w:val="2"/>
          <w:sz w:val="24"/>
        </w:rPr>
        <w:t>Then catch it and package it into a cloth and bring it, we request.’</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w:t>
      </w:r>
      <w:r>
        <w:rPr>
          <w:rFonts w:cs="Phake Script" w:ascii="Phake Script" w:hAnsi="Phake Script"/>
          <w:sz w:val="36"/>
        </w:rPr>
        <w:t>AWma</w:t>
      </w:r>
      <w:r>
        <w:rPr>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kern w:val="2"/>
          <w:sz w:val="24"/>
        </w:rPr>
        <w:t>55)</w:t>
        <w:tab/>
      </w:r>
      <w:r>
        <w:rPr>
          <w:rFonts w:cs="Phake Script" w:ascii="Phake Script" w:hAnsi="Phake Script"/>
          <w:kern w:val="2"/>
          <w:sz w:val="40"/>
        </w:rPr>
        <w:t>watI</w:t>
        <w:tab/>
        <w:t>pU</w:t>
        <w:tab/>
        <w:t>konsW</w:t>
        <w:tab/>
        <w:t>tI</w:t>
        <w:tab/>
        <w:t>yE</w:t>
        <w:tab/>
        <w:t>fj</w:t>
        <w:tab/>
        <w:t>hJg</w:t>
        <w:tab/>
        <w:t>xW</w:t>
        <w:tab/>
        <w:t xml:space="preserve">S / </w:t>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rFonts w:cs="Doulos SIL" w:ascii="Doulos SIL" w:hAnsi="Doulos SIL"/>
          <w:kern w:val="2"/>
          <w:sz w:val="24"/>
        </w:rPr>
        <w:tab/>
        <w:t>wā⁵ tī⁵</w:t>
        <w:tab/>
        <w:t>pū¹</w:t>
        <w:tab/>
        <w:t>kɔn³ sau³</w:t>
        <w:tab/>
        <w:t>tī⁵</w:t>
        <w:tab/>
        <w:t>yaü¹</w:t>
        <w:tab/>
        <w:t>phai²</w:t>
        <w:tab/>
        <w:t>hüŋ⁶</w:t>
        <w:tab/>
        <w:t>khau⁶</w:t>
        <w:tab/>
        <w:t>əi²</w:t>
        <w:tab/>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kern w:val="2"/>
          <w:sz w:val="24"/>
        </w:rPr>
        <w:tab/>
      </w:r>
      <w:r>
        <w:rPr>
          <w:smallCaps/>
          <w:kern w:val="2"/>
          <w:sz w:val="24"/>
        </w:rPr>
        <w:t>prt</w:t>
      </w:r>
      <w:r>
        <w:rPr>
          <w:kern w:val="2"/>
          <w:sz w:val="24"/>
        </w:rPr>
        <w:t>*</w:t>
        <w:tab/>
        <w:t>grandfather</w:t>
        <w:tab/>
        <w:t>tripod</w:t>
        <w:tab/>
        <w:t>at</w:t>
        <w:tab/>
        <w:t>big</w:t>
        <w:tab/>
        <w:t>fire</w:t>
        <w:tab/>
        <w:t>long time</w:t>
        <w:tab/>
      </w:r>
      <w:r>
        <w:rPr>
          <w:smallCaps/>
          <w:kern w:val="2"/>
          <w:sz w:val="24"/>
        </w:rPr>
        <w:t>plu</w:t>
      </w:r>
      <w:r>
        <w:rPr>
          <w:kern w:val="2"/>
          <w:sz w:val="24"/>
        </w:rPr>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Oh, respected grandfather at the cooking tripod, who has remained by the fire for a long time, oh listen!’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Ai Che Let gave the tone of this as </w:t>
      </w:r>
      <w:r>
        <w:rPr>
          <w:rFonts w:cs="Doulos SIL" w:ascii="Doulos SIL" w:hAnsi="Doulos SIL"/>
          <w:i/>
          <w:kern w:val="2"/>
          <w:sz w:val="24"/>
        </w:rPr>
        <w:t>wā⁵ tī¹</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610" w:leader="none"/>
          <w:tab w:val="left" w:pos="3510" w:leader="none"/>
          <w:tab w:val="left" w:pos="4320" w:leader="none"/>
        </w:tabs>
        <w:rPr/>
      </w:pPr>
      <w:r>
        <w:rPr>
          <w:kern w:val="2"/>
          <w:sz w:val="24"/>
        </w:rPr>
        <w:t>56)</w:t>
        <w:tab/>
      </w:r>
      <w:r>
        <w:rPr>
          <w:rFonts w:cs="Phake Script" w:ascii="Phake Script" w:hAnsi="Phake Script"/>
          <w:kern w:val="2"/>
          <w:sz w:val="40"/>
        </w:rPr>
        <w:t>xiNeta</w:t>
        <w:tab/>
        <w:t>pj</w:t>
        <w:tab/>
        <w:t>xa</w:t>
        <w:tab/>
        <w:t>xon</w:t>
        <w:tab/>
        <w:t>nI</w:t>
      </w:r>
    </w:p>
    <w:p>
      <w:pPr>
        <w:pStyle w:val="Normal"/>
        <w:tabs>
          <w:tab w:val="left" w:pos="720" w:leader="none"/>
          <w:tab w:val="left" w:pos="1980" w:leader="none"/>
          <w:tab w:val="left" w:pos="261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nī²</w:t>
      </w:r>
    </w:p>
    <w:p>
      <w:pPr>
        <w:pStyle w:val="Normal"/>
        <w:tabs>
          <w:tab w:val="left" w:pos="720" w:leader="none"/>
          <w:tab w:val="left" w:pos="1980" w:leader="none"/>
          <w:tab w:val="left" w:pos="2610" w:leader="none"/>
          <w:tab w:val="left" w:pos="3510" w:leader="none"/>
          <w:tab w:val="left" w:pos="4320" w:leader="none"/>
        </w:tabs>
        <w:rPr>
          <w:kern w:val="2"/>
          <w:sz w:val="24"/>
        </w:rPr>
      </w:pPr>
      <w:r>
        <w:rPr>
          <w:kern w:val="2"/>
          <w:sz w:val="24"/>
        </w:rPr>
        <w:tab/>
        <w:t>please</w:t>
        <w:tab/>
        <w:t>go</w:t>
        <w:tab/>
        <w:t>search</w:t>
        <w:tab/>
        <w:t>soul</w:t>
        <w:tab/>
        <w:t>good</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pPr>
      <w:r>
        <w:rPr>
          <w:kern w:val="2"/>
          <w:sz w:val="24"/>
        </w:rPr>
        <w:tab/>
      </w:r>
      <w:r>
        <w:rPr>
          <w:rFonts w:cs="Phake Script" w:ascii="Phake Script" w:hAnsi="Phake Script"/>
          <w:kern w:val="2"/>
          <w:sz w:val="40"/>
        </w:rPr>
        <w:t>ln</w:t>
        <w:tab/>
        <w:t>pig</w:t>
        <w:tab/>
        <w:t>kU</w:t>
        <w:tab/>
        <w:t>lJm</w:t>
        <w:tab/>
        <w:t>mJg</w:t>
        <w:tab/>
        <w:t>cot</w:t>
        <w:tab/>
        <w:t>tI</w:t>
        <w:tab/>
        <w:t>nJX</w:t>
        <w:tab/>
        <w:t xml:space="preserve">en/ </w:t>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lān⁶</w:t>
        <w:tab/>
        <w:t>paiŋ²</w:t>
        <w:tab/>
        <w:t>kū⁵</w:t>
        <w:tab/>
        <w:t>lüm²</w:t>
        <w:tab/>
        <w:t>məŋ²</w:t>
        <w:tab/>
        <w:t>cɔt¹</w:t>
        <w:tab/>
        <w:t>tī⁵</w:t>
        <w:tab/>
        <w:t>noi³</w:t>
        <w:tab/>
        <w:t>nɛ⁴</w:t>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kern w:val="2"/>
          <w:sz w:val="24"/>
        </w:rPr>
      </w:pPr>
      <w:r>
        <w:rPr>
          <w:kern w:val="2"/>
          <w:sz w:val="24"/>
        </w:rPr>
        <w:tab/>
        <w:t>grandchild</w:t>
        <w:tab/>
        <w:t>love</w:t>
        <w:tab/>
        <w:t>every</w:t>
        <w:tab/>
        <w:t>place</w:t>
        <w:tab/>
        <w:t>country</w:t>
        <w:tab/>
        <w:t>everywhere</w:t>
        <w:tab/>
        <w:t>place</w:t>
        <w:tab/>
        <w:t>with</w:t>
        <w:tab/>
      </w:r>
      <w:r>
        <w:rPr>
          <w:smallCaps/>
          <w:kern w:val="2"/>
          <w:sz w:val="24"/>
        </w:rPr>
        <w:t>prt</w:t>
      </w:r>
    </w:p>
    <w:p>
      <w:pPr>
        <w:pStyle w:val="Normal"/>
        <w:tabs>
          <w:tab w:val="left" w:pos="720" w:leader="none"/>
        </w:tabs>
        <w:ind w:left="720" w:hanging="0"/>
        <w:rPr/>
      </w:pPr>
      <w:r>
        <w:rPr>
          <w:kern w:val="2"/>
          <w:sz w:val="24"/>
        </w:rPr>
        <w:t>‘</w:t>
      </w:r>
      <w:r>
        <w:rPr>
          <w:kern w:val="2"/>
          <w:sz w:val="24"/>
        </w:rPr>
        <w:t xml:space="preserve">Please go to search for the good </w:t>
      </w:r>
      <w:r>
        <w:rPr>
          <w:i/>
          <w:kern w:val="2"/>
          <w:sz w:val="24"/>
        </w:rPr>
        <w:t>khon</w:t>
      </w:r>
      <w:r>
        <w:rPr>
          <w:kern w:val="2"/>
          <w:sz w:val="24"/>
        </w:rPr>
        <w:t xml:space="preserve"> of our beloved grandson in every country, in every place,’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340" w:leader="none"/>
          <w:tab w:val="left" w:pos="3240" w:leader="none"/>
          <w:tab w:val="left" w:pos="4140" w:leader="none"/>
        </w:tabs>
        <w:rPr/>
      </w:pPr>
      <w:r>
        <w:rPr>
          <w:kern w:val="2"/>
          <w:sz w:val="24"/>
        </w:rPr>
        <w:t>57)</w:t>
        <w:tab/>
      </w:r>
      <w:r>
        <w:rPr>
          <w:rFonts w:cs="Phake Script" w:ascii="Phake Script" w:hAnsi="Phake Script"/>
          <w:kern w:val="2"/>
          <w:sz w:val="40"/>
        </w:rPr>
        <w:t>mJg</w:t>
        <w:tab/>
        <w:t>nJw</w:t>
        <w:tab/>
        <w:t>Aik</w:t>
        <w:tab/>
        <w:t>mJgq</w:t>
        <w:tab/>
        <w:t xml:space="preserve">tE / </w:t>
      </w:r>
    </w:p>
    <w:p>
      <w:pPr>
        <w:pStyle w:val="Normal"/>
        <w:tabs>
          <w:tab w:val="left" w:pos="720" w:leader="none"/>
          <w:tab w:val="left" w:pos="1710" w:leader="none"/>
          <w:tab w:val="left" w:pos="2340" w:leader="none"/>
          <w:tab w:val="left" w:pos="3240" w:leader="none"/>
          <w:tab w:val="left" w:pos="4140" w:leader="none"/>
        </w:tabs>
        <w:rPr>
          <w:rFonts w:ascii="Doulos SIL" w:hAnsi="Doulos SIL" w:cs="Doulos SIL"/>
          <w:kern w:val="2"/>
          <w:sz w:val="24"/>
        </w:rPr>
      </w:pPr>
      <w:r>
        <w:rPr>
          <w:rFonts w:cs="Doulos SIL" w:ascii="Doulos SIL" w:hAnsi="Doulos SIL"/>
          <w:kern w:val="2"/>
          <w:sz w:val="24"/>
        </w:rPr>
        <w:tab/>
        <w:t>məŋ²</w:t>
        <w:tab/>
        <w:t>nə⁶</w:t>
        <w:tab/>
        <w:t>ik¹</w:t>
        <w:tab/>
        <w:t>məŋ²</w:t>
        <w:tab/>
        <w:t>taü³</w:t>
      </w:r>
    </w:p>
    <w:p>
      <w:pPr>
        <w:pStyle w:val="Normal"/>
        <w:tabs>
          <w:tab w:val="left" w:pos="720" w:leader="none"/>
          <w:tab w:val="left" w:pos="1710" w:leader="none"/>
          <w:tab w:val="left" w:pos="2340" w:leader="none"/>
          <w:tab w:val="left" w:pos="3240" w:leader="none"/>
          <w:tab w:val="left" w:pos="4140" w:leader="none"/>
        </w:tabs>
        <w:rPr>
          <w:kern w:val="2"/>
          <w:sz w:val="24"/>
        </w:rPr>
      </w:pPr>
      <w:r>
        <w:rPr>
          <w:kern w:val="2"/>
          <w:sz w:val="24"/>
        </w:rPr>
        <w:tab/>
        <w:t>country</w:t>
        <w:tab/>
        <w:t>up</w:t>
        <w:tab/>
        <w:t>also</w:t>
        <w:tab/>
        <w:t>country</w:t>
        <w:tab/>
        <w:t>down</w:t>
      </w:r>
    </w:p>
    <w:p>
      <w:pPr>
        <w:pStyle w:val="Normal"/>
        <w:tabs>
          <w:tab w:val="left" w:pos="720" w:leader="none"/>
        </w:tabs>
        <w:ind w:left="720" w:hanging="0"/>
        <w:rPr>
          <w:kern w:val="2"/>
          <w:sz w:val="24"/>
        </w:rPr>
      </w:pPr>
      <w:r>
        <w:rPr>
          <w:kern w:val="2"/>
          <w:sz w:val="24"/>
        </w:rPr>
        <w:t>‘</w:t>
      </w:r>
      <w:r>
        <w:rPr>
          <w:kern w:val="2"/>
          <w:sz w:val="24"/>
        </w:rPr>
        <w:t>Up hill and down dale.’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58)</w:t>
        <w:tab/>
      </w:r>
      <w:r>
        <w:rPr>
          <w:rFonts w:cs="Phake Script" w:ascii="Phake Script" w:hAnsi="Phake Script"/>
          <w:kern w:val="2"/>
          <w:sz w:val="40"/>
        </w:rPr>
        <w:t>tI</w:t>
        <w:tab/>
        <w:t>kE</w:t>
        <w:tab/>
        <w:t>kup</w:t>
        <w:tab/>
        <w:t>tI</w:t>
        <w:tab/>
        <w:t>kj</w:t>
        <w:tab/>
        <w:t>tn</w:t>
      </w:r>
    </w:p>
    <w:p>
      <w:pPr>
        <w:pStyle w:val="Normal"/>
        <w:tabs>
          <w:tab w:val="left" w:pos="720" w:leader="none"/>
        </w:tabs>
        <w:rPr>
          <w:rFonts w:ascii="Doulos SIL" w:hAnsi="Doulos SIL" w:cs="Doulos SIL"/>
          <w:kern w:val="2"/>
          <w:sz w:val="24"/>
        </w:rPr>
      </w:pPr>
      <w:r>
        <w:rPr>
          <w:rFonts w:cs="Doulos SIL" w:ascii="Doulos SIL" w:hAnsi="Doulos SIL"/>
          <w:kern w:val="2"/>
          <w:sz w:val="24"/>
        </w:rPr>
        <w:tab/>
        <w:t>tī⁵</w:t>
        <w:tab/>
        <w:t>kaü³</w:t>
        <w:tab/>
        <w:t>kup</w:t>
        <w:tab/>
        <w:t>tī²</w:t>
        <w:tab/>
        <w:t>kai²</w:t>
        <w:tab/>
        <w:t>tan⁴</w:t>
      </w:r>
    </w:p>
    <w:p>
      <w:pPr>
        <w:pStyle w:val="Normal"/>
        <w:tabs>
          <w:tab w:val="left" w:pos="720" w:leader="none"/>
        </w:tabs>
        <w:rPr>
          <w:kern w:val="2"/>
          <w:sz w:val="24"/>
        </w:rPr>
      </w:pPr>
      <w:r>
        <w:rPr>
          <w:kern w:val="2"/>
          <w:sz w:val="24"/>
        </w:rPr>
        <w:tab/>
        <w:t>place</w:t>
        <w:tab/>
        <w:t>close</w:t>
        <w:tab/>
        <w:t>with</w:t>
        <w:tab/>
        <w:t>place</w:t>
        <w:tab/>
        <w:t>far</w:t>
        <w:tab/>
        <w:t>that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yn</w:t>
        <w:tab/>
        <w:t>el</w:t>
        <w:tab/>
        <w:t xml:space="preserve">sg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yān⁶</w:t>
        <w:tab/>
        <w:t>lɛ⁴</w:t>
        <w:tab/>
        <w:t>saŋ⁶</w:t>
      </w:r>
    </w:p>
    <w:p>
      <w:pPr>
        <w:pStyle w:val="Normal"/>
        <w:tabs>
          <w:tab w:val="left" w:pos="720" w:leader="none"/>
        </w:tabs>
        <w:rPr/>
      </w:pPr>
      <w:r>
        <w:rPr>
          <w:kern w:val="2"/>
          <w:sz w:val="24"/>
        </w:rPr>
        <w:tab/>
        <w:t>far</w:t>
        <w:tab/>
      </w:r>
      <w:r>
        <w:rPr>
          <w:smallCaps/>
          <w:kern w:val="2"/>
          <w:sz w:val="24"/>
        </w:rPr>
        <w:t>prt</w:t>
      </w:r>
      <w:r>
        <w:rPr>
          <w:kern w:val="2"/>
          <w:sz w:val="24"/>
        </w:rPr>
        <w:tab/>
        <w:t>any</w:t>
      </w:r>
    </w:p>
    <w:p>
      <w:pPr>
        <w:pStyle w:val="Normal"/>
        <w:tabs>
          <w:tab w:val="left" w:pos="720" w:leader="none"/>
        </w:tabs>
        <w:ind w:left="720" w:hanging="0"/>
        <w:rPr/>
      </w:pPr>
      <w:r>
        <w:rPr>
          <w:kern w:val="2"/>
          <w:sz w:val="24"/>
        </w:rPr>
        <w:t>‘</w:t>
      </w:r>
      <w:r>
        <w:rPr>
          <w:kern w:val="2"/>
          <w:sz w:val="24"/>
        </w:rPr>
        <w:t>In places far and near,’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59)</w:t>
        <w:tab/>
      </w:r>
      <w:r>
        <w:rPr>
          <w:rFonts w:cs="Phake Script" w:ascii="Phake Script" w:hAnsi="Phake Script"/>
          <w:kern w:val="2"/>
          <w:sz w:val="40"/>
        </w:rPr>
        <w:t>pik</w:t>
        <w:tab/>
        <w:t>wa</w:t>
        <w:tab/>
        <w:t>xopq</w:t>
        <w:tab/>
        <w:t>fa</w:t>
        <w:tab/>
        <w:t>tI</w:t>
        <w:tab/>
        <w:t>kj</w:t>
        <w:tab/>
        <w:t>NW</w:t>
        <w:tab/>
        <w:t xml:space="preserve">ekaq / </w:t>
      </w:r>
    </w:p>
    <w:p>
      <w:pPr>
        <w:pStyle w:val="Normal"/>
        <w:tabs>
          <w:tab w:val="left" w:pos="720" w:leader="none"/>
        </w:tabs>
        <w:rPr>
          <w:rFonts w:ascii="Doulos SIL" w:hAnsi="Doulos SIL" w:cs="Doulos SIL"/>
          <w:kern w:val="2"/>
          <w:sz w:val="24"/>
        </w:rPr>
      </w:pPr>
      <w:r>
        <w:rPr>
          <w:rFonts w:cs="Doulos SIL" w:ascii="Doulos SIL" w:hAnsi="Doulos SIL"/>
          <w:kern w:val="2"/>
          <w:sz w:val="24"/>
        </w:rPr>
        <w:tab/>
        <w:t>paik⁴</w:t>
        <w:tab/>
        <w:t>wā⁵</w:t>
        <w:tab/>
        <w:t>khɔp¹</w:t>
        <w:tab/>
        <w:t>phā⁴</w:t>
        <w:tab/>
        <w:t>tī⁵</w:t>
        <w:tab/>
        <w:t>kai²</w:t>
        <w:tab/>
        <w:t>yāu²</w:t>
        <w:tab/>
        <w:t>kɔ⁴</w:t>
      </w:r>
    </w:p>
    <w:p>
      <w:pPr>
        <w:pStyle w:val="Normal"/>
        <w:tabs>
          <w:tab w:val="left" w:pos="720" w:leader="none"/>
        </w:tabs>
        <w:rPr>
          <w:kern w:val="2"/>
          <w:sz w:val="24"/>
        </w:rPr>
      </w:pPr>
      <w:r>
        <w:rPr>
          <w:kern w:val="2"/>
          <w:sz w:val="24"/>
        </w:rPr>
        <w:tab/>
        <w:t>if</w:t>
        <w:tab/>
        <w:t>that</w:t>
        <w:tab/>
        <w:t>realm</w:t>
        <w:tab/>
        <w:t>sky*</w:t>
        <w:tab/>
        <w:t>place</w:t>
        <w:tab/>
        <w:t>far</w:t>
        <w:tab/>
        <w:t>long</w:t>
        <w:tab/>
      </w:r>
      <w:r>
        <w:rPr>
          <w:smallCaps/>
          <w:kern w:val="2"/>
          <w:sz w:val="24"/>
        </w:rPr>
        <w:t>link</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is in a very distant place where the sky meets the earth.’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meaning of </w:t>
      </w:r>
      <w:r>
        <w:rPr>
          <w:rFonts w:cs="Phake Script" w:ascii="Phake Script" w:hAnsi="Phake Script"/>
          <w:kern w:val="2"/>
          <w:sz w:val="36"/>
        </w:rPr>
        <w:t>xopqfa</w:t>
      </w:r>
      <w:r>
        <w:rPr>
          <w:rFonts w:cs="Phake Script" w:ascii="Phake Script" w:hAnsi="Phake Script"/>
          <w:kern w:val="2"/>
          <w:sz w:val="40"/>
        </w:rPr>
        <w:t xml:space="preserve"> </w:t>
      </w:r>
      <w:r>
        <w:rPr>
          <w:kern w:val="2"/>
          <w:sz w:val="24"/>
        </w:rPr>
        <w:t>was given as ‘The place where the sky meets the earth.’</w:t>
      </w:r>
    </w:p>
    <w:p>
      <w:pPr>
        <w:pStyle w:val="Normal"/>
        <w:tabs>
          <w:tab w:val="left" w:pos="720" w:leader="none"/>
        </w:tabs>
        <w:rPr/>
      </w:pPr>
      <w:r>
        <w:rPr>
          <w:sz w:val="24"/>
        </w:rPr>
        <w:tab/>
        <w:t xml:space="preserve">The Aiton version has </w:t>
      </w:r>
      <w:r>
        <w:rPr>
          <w:rFonts w:cs="Phake Script" w:ascii="Phake Script" w:hAnsi="Phake Script"/>
          <w:sz w:val="36"/>
        </w:rPr>
        <w:t>eta</w:t>
      </w:r>
      <w:r>
        <w:rPr>
          <w:sz w:val="24"/>
        </w:rPr>
        <w:t xml:space="preserve"> instead of </w:t>
      </w:r>
      <w:r>
        <w:rPr>
          <w:rFonts w:cs="Phake Script" w:ascii="Phake Script" w:hAnsi="Phake Script"/>
          <w:sz w:val="36"/>
        </w:rPr>
        <w:t>wa</w:t>
      </w:r>
      <w:r>
        <w:rPr>
          <w:sz w:val="24"/>
        </w:rPr>
        <w:t xml:space="preserve"> and no final </w:t>
      </w:r>
      <w:r>
        <w:rPr>
          <w:rFonts w:cs="Phake Script" w:ascii="Phake Script" w:hAnsi="Phake Script"/>
          <w:sz w:val="36"/>
        </w:rPr>
        <w:t>ekaq</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4050" w:leader="none"/>
          <w:tab w:val="left" w:pos="4770" w:leader="none"/>
          <w:tab w:val="left" w:pos="5490" w:leader="none"/>
        </w:tabs>
        <w:rPr/>
      </w:pPr>
      <w:r>
        <w:rPr>
          <w:kern w:val="2"/>
          <w:sz w:val="24"/>
        </w:rPr>
        <w:t>60)</w:t>
        <w:tab/>
      </w:r>
      <w:r>
        <w:rPr>
          <w:rFonts w:cs="Phake Script" w:ascii="Phake Script" w:hAnsi="Phake Script"/>
          <w:kern w:val="2"/>
          <w:sz w:val="40"/>
        </w:rPr>
        <w:t>pU</w:t>
        <w:tab/>
        <w:t>lk</w:t>
        <w:tab/>
        <w:t>tM</w:t>
        <w:tab/>
        <w:t>tin</w:t>
        <w:tab/>
        <w:t>sU</w:t>
        <w:tab/>
        <w:t>hWw</w:t>
      </w:r>
    </w:p>
    <w:p>
      <w:pPr>
        <w:pStyle w:val="Normal"/>
        <w:tabs>
          <w:tab w:val="left" w:pos="720" w:leader="none"/>
          <w:tab w:val="left" w:pos="1980" w:leader="none"/>
          <w:tab w:val="left" w:pos="2790" w:leader="none"/>
          <w:tab w:val="left" w:pos="4050" w:leader="none"/>
          <w:tab w:val="left" w:pos="4770" w:leader="none"/>
          <w:tab w:val="left" w:pos="5490" w:leader="none"/>
        </w:tabs>
        <w:rPr>
          <w:rFonts w:ascii="Doulos SIL" w:hAnsi="Doulos SIL" w:cs="Doulos SIL"/>
          <w:kern w:val="2"/>
          <w:sz w:val="24"/>
        </w:rPr>
      </w:pPr>
      <w:r>
        <w:rPr>
          <w:rFonts w:cs="Doulos SIL" w:ascii="Doulos SIL" w:hAnsi="Doulos SIL"/>
          <w:kern w:val="2"/>
          <w:sz w:val="24"/>
        </w:rPr>
        <w:tab/>
        <w:t>pū¹</w:t>
        <w:tab/>
        <w:t>lak¹</w:t>
        <w:tab/>
        <w:t>tam²</w:t>
        <w:tab/>
        <w:t>tīn²</w:t>
        <w:tab/>
        <w:t>sū¹</w:t>
        <w:tab/>
        <w:t>hāu²</w:t>
      </w:r>
    </w:p>
    <w:p>
      <w:pPr>
        <w:pStyle w:val="Normal"/>
        <w:tabs>
          <w:tab w:val="left" w:pos="720" w:leader="none"/>
          <w:tab w:val="left" w:pos="1980" w:leader="none"/>
          <w:tab w:val="left" w:pos="2790" w:leader="none"/>
          <w:tab w:val="left" w:pos="4050" w:leader="none"/>
          <w:tab w:val="left" w:pos="4770" w:leader="none"/>
          <w:tab w:val="left" w:pos="5490" w:leader="none"/>
        </w:tabs>
        <w:rPr>
          <w:kern w:val="2"/>
          <w:sz w:val="24"/>
        </w:rPr>
      </w:pPr>
      <w:r>
        <w:rPr>
          <w:kern w:val="2"/>
          <w:sz w:val="24"/>
        </w:rPr>
        <w:tab/>
        <w:t>grandfather</w:t>
        <w:tab/>
        <w:t>again</w:t>
        <w:tab/>
        <w:t>put down</w:t>
        <w:tab/>
        <w:t>leg</w:t>
        <w:tab/>
        <w:t>to</w:t>
        <w:tab/>
        <w:t>line*</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700" w:leader="none"/>
        </w:tabs>
        <w:rPr/>
      </w:pPr>
      <w:r>
        <w:rPr>
          <w:kern w:val="2"/>
          <w:sz w:val="24"/>
        </w:rPr>
        <w:tab/>
      </w:r>
      <w:r>
        <w:rPr>
          <w:rFonts w:cs="Phake Script" w:ascii="Phake Script" w:hAnsi="Phake Script"/>
          <w:kern w:val="2"/>
          <w:sz w:val="40"/>
        </w:rPr>
        <w:t>mJg</w:t>
        <w:tab/>
        <w:t>el</w:t>
        <w:tab/>
        <w:t xml:space="preserve">sokq / </w:t>
      </w:r>
    </w:p>
    <w:p>
      <w:pPr>
        <w:pStyle w:val="Normal"/>
        <w:tabs>
          <w:tab w:val="left" w:pos="720" w:leader="none"/>
          <w:tab w:val="left" w:pos="1710" w:leader="none"/>
          <w:tab w:val="left" w:pos="2700" w:leader="none"/>
        </w:tabs>
        <w:rPr>
          <w:rFonts w:ascii="Doulos SIL" w:hAnsi="Doulos SIL" w:cs="Doulos SIL"/>
          <w:kern w:val="2"/>
          <w:sz w:val="24"/>
        </w:rPr>
      </w:pPr>
      <w:r>
        <w:rPr>
          <w:rFonts w:cs="Doulos SIL" w:ascii="Doulos SIL" w:hAnsi="Doulos SIL"/>
          <w:kern w:val="2"/>
          <w:sz w:val="24"/>
        </w:rPr>
        <w:tab/>
        <w:t>məŋ²</w:t>
        <w:tab/>
        <w:t>lɛ¹</w:t>
        <w:tab/>
        <w:t>sauk⁴</w:t>
      </w:r>
    </w:p>
    <w:p>
      <w:pPr>
        <w:pStyle w:val="Normal"/>
        <w:tabs>
          <w:tab w:val="left" w:pos="720" w:leader="none"/>
          <w:tab w:val="left" w:pos="1710" w:leader="none"/>
          <w:tab w:val="left" w:pos="2700" w:leader="none"/>
        </w:tabs>
        <w:rPr/>
      </w:pPr>
      <w:r>
        <w:rPr>
          <w:kern w:val="2"/>
          <w:sz w:val="24"/>
        </w:rPr>
        <w:tab/>
        <w:t>country</w:t>
        <w:tab/>
        <w:t>roam</w:t>
        <w:tab/>
        <w:t>search for</w:t>
        <w:tab/>
      </w:r>
    </w:p>
    <w:p>
      <w:pPr>
        <w:pStyle w:val="Normal"/>
        <w:tabs>
          <w:tab w:val="left" w:pos="720" w:leader="none"/>
        </w:tabs>
        <w:ind w:left="720" w:hanging="0"/>
        <w:rPr/>
      </w:pPr>
      <w:r>
        <w:rPr>
          <w:kern w:val="2"/>
          <w:sz w:val="24"/>
        </w:rPr>
        <w:t>‘</w:t>
      </w:r>
      <w:r>
        <w:rPr>
          <w:kern w:val="2"/>
          <w:sz w:val="24"/>
        </w:rPr>
        <w:t>Grandfather will set down his legs and roam to the bordering countries to search for 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w:t>
      </w:r>
      <w:r>
        <w:rPr>
          <w:i/>
          <w:kern w:val="2"/>
          <w:sz w:val="24"/>
        </w:rPr>
        <w:t>H</w:t>
      </w:r>
      <w:r>
        <w:rPr>
          <w:rFonts w:cs="Doulos SIL" w:ascii="Doulos SIL" w:hAnsi="Doulos SIL"/>
          <w:i/>
          <w:kern w:val="2"/>
          <w:sz w:val="24"/>
        </w:rPr>
        <w:t>āu²</w:t>
      </w:r>
      <w:r>
        <w:rPr>
          <w:kern w:val="2"/>
          <w:sz w:val="24"/>
        </w:rPr>
        <w:t xml:space="preserve"> literally means ‘line, range (of mountains)’, but was translated as ‘border’. This probably refers to the fact that the borders of Assam are mountain ranges.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980" w:leader="none"/>
          <w:tab w:val="left" w:pos="2880" w:leader="none"/>
          <w:tab w:val="left" w:pos="4140" w:leader="none"/>
          <w:tab w:val="left" w:pos="4860" w:leader="none"/>
          <w:tab w:val="left" w:pos="6390" w:leader="none"/>
        </w:tabs>
        <w:rPr/>
      </w:pPr>
      <w:r>
        <w:rPr>
          <w:kern w:val="2"/>
          <w:sz w:val="24"/>
        </w:rPr>
        <w:t>60.1)</w:t>
        <w:tab/>
      </w:r>
      <w:r>
        <w:rPr>
          <w:rFonts w:cs="Phake Script" w:ascii="Phake Script" w:hAnsi="Phake Script"/>
          <w:kern w:val="2"/>
          <w:sz w:val="40"/>
        </w:rPr>
        <w:t>pU</w:t>
        <w:tab/>
        <w:t>lk</w:t>
        <w:tab/>
        <w:t>wgq</w:t>
        <w:tab/>
        <w:t>tin</w:t>
        <w:tab/>
        <w:t>tj</w:t>
        <w:tab/>
        <w:t>howtg</w:t>
      </w:r>
    </w:p>
    <w:p>
      <w:pPr>
        <w:pStyle w:val="Normal"/>
        <w:tabs>
          <w:tab w:val="left" w:pos="720" w:leader="none"/>
          <w:tab w:val="left" w:pos="1980" w:leader="none"/>
          <w:tab w:val="left" w:pos="2880" w:leader="none"/>
          <w:tab w:val="left" w:pos="4140" w:leader="none"/>
          <w:tab w:val="left" w:pos="4860" w:leader="none"/>
          <w:tab w:val="left" w:pos="6390" w:leader="none"/>
        </w:tabs>
        <w:rPr>
          <w:rFonts w:ascii="Doulos SIL" w:hAnsi="Doulos SIL" w:cs="Doulos SIL"/>
          <w:kern w:val="2"/>
          <w:sz w:val="24"/>
        </w:rPr>
      </w:pPr>
      <w:r>
        <w:rPr>
          <w:rFonts w:cs="Doulos SIL" w:ascii="Doulos SIL" w:hAnsi="Doulos SIL"/>
          <w:kern w:val="2"/>
          <w:sz w:val="24"/>
        </w:rPr>
        <w:tab/>
        <w:t>puu¹</w:t>
        <w:tab/>
        <w:t>lak¹</w:t>
        <w:tab/>
        <w:t>waaŋ²</w:t>
        <w:tab/>
        <w:t>tin²</w:t>
        <w:tab/>
        <w:t>tai¹</w:t>
        <w:tab/>
        <w:t>haau² taaŋ²</w:t>
      </w:r>
    </w:p>
    <w:p>
      <w:pPr>
        <w:pStyle w:val="Normal"/>
        <w:tabs>
          <w:tab w:val="left" w:pos="720" w:leader="none"/>
          <w:tab w:val="left" w:pos="1980" w:leader="none"/>
          <w:tab w:val="left" w:pos="2880" w:leader="none"/>
          <w:tab w:val="left" w:pos="4140" w:leader="none"/>
          <w:tab w:val="left" w:pos="4860" w:leader="none"/>
          <w:tab w:val="left" w:pos="6390" w:leader="none"/>
        </w:tabs>
        <w:rPr>
          <w:kern w:val="2"/>
          <w:sz w:val="24"/>
        </w:rPr>
      </w:pPr>
      <w:r>
        <w:rPr>
          <w:kern w:val="2"/>
          <w:sz w:val="24"/>
        </w:rPr>
        <w:tab/>
        <w:t>grandfather</w:t>
        <w:tab/>
        <w:t>again</w:t>
        <w:tab/>
        <w:t>put down</w:t>
        <w:tab/>
        <w:t>foot</w:t>
        <w:tab/>
        <w:t>walk on road</w:t>
        <w:tab/>
        <w:t>road</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el</w:t>
        <w:tab/>
        <w:t xml:space="preserve">sokq / </w:t>
      </w:r>
    </w:p>
    <w:p>
      <w:pPr>
        <w:pStyle w:val="Normal"/>
        <w:tabs>
          <w:tab w:val="left" w:pos="720" w:leader="none"/>
        </w:tabs>
        <w:rPr>
          <w:rFonts w:ascii="Doulos SIL" w:hAnsi="Doulos SIL" w:cs="Doulos SIL"/>
          <w:kern w:val="2"/>
          <w:sz w:val="24"/>
        </w:rPr>
      </w:pPr>
      <w:r>
        <w:rPr>
          <w:rFonts w:cs="Doulos SIL" w:ascii="Doulos SIL" w:hAnsi="Doulos SIL"/>
          <w:kern w:val="2"/>
          <w:sz w:val="24"/>
        </w:rPr>
        <w:tab/>
        <w:t>lɛ¹</w:t>
        <w:tab/>
        <w:t>sɔk³</w:t>
      </w:r>
    </w:p>
    <w:p>
      <w:pPr>
        <w:pStyle w:val="Normal"/>
        <w:tabs>
          <w:tab w:val="left" w:pos="720" w:leader="none"/>
        </w:tabs>
        <w:rPr>
          <w:kern w:val="2"/>
          <w:sz w:val="24"/>
        </w:rPr>
      </w:pPr>
      <w:r>
        <w:rPr>
          <w:kern w:val="2"/>
          <w:sz w:val="24"/>
        </w:rPr>
        <w:tab/>
        <w:t>roam</w:t>
        <w:tab/>
        <w:t>search</w:t>
      </w:r>
    </w:p>
    <w:p>
      <w:pPr>
        <w:pStyle w:val="Normal"/>
        <w:tabs>
          <w:tab w:val="left" w:pos="720" w:leader="none"/>
        </w:tabs>
        <w:rPr>
          <w:kern w:val="2"/>
          <w:sz w:val="24"/>
        </w:rPr>
      </w:pPr>
      <w:r>
        <w:rPr>
          <w:kern w:val="2"/>
          <w:sz w:val="24"/>
        </w:rPr>
        <w:tab/>
        <w:t>‘Grandfather again walks on the road searching.’ $L=Aiton$</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690" w:leader="none"/>
          <w:tab w:val="left" w:pos="4950" w:leader="none"/>
          <w:tab w:val="left" w:pos="5760" w:leader="none"/>
        </w:tabs>
        <w:rPr/>
      </w:pPr>
      <w:r>
        <w:rPr>
          <w:kern w:val="2"/>
          <w:sz w:val="24"/>
        </w:rPr>
        <w:t>61)</w:t>
        <w:tab/>
      </w:r>
      <w:r>
        <w:rPr>
          <w:rFonts w:cs="Phake Script" w:ascii="Phake Script" w:hAnsi="Phake Script"/>
          <w:kern w:val="2"/>
          <w:sz w:val="40"/>
        </w:rPr>
        <w:t>hW</w:t>
        <w:tab/>
        <w:t>yn</w:t>
        <w:tab/>
        <w:t>cU</w:t>
        <w:tab/>
        <w:t>viwliw</w:t>
        <w:tab/>
        <w:t>ya</w:t>
        <w:tab/>
        <w:t xml:space="preserve">wa / </w:t>
      </w:r>
    </w:p>
    <w:p>
      <w:pPr>
        <w:pStyle w:val="Normal"/>
        <w:tabs>
          <w:tab w:val="left" w:pos="720" w:leader="none"/>
          <w:tab w:val="left" w:pos="1530" w:leader="none"/>
          <w:tab w:val="left" w:pos="2160" w:leader="none"/>
          <w:tab w:val="left" w:pos="369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hāu²</w:t>
        <w:tab/>
        <w:t>yān⁶</w:t>
        <w:tab/>
        <w:t>cū¹</w:t>
        <w:tab/>
        <w:t>theu² leu²</w:t>
        <w:tab/>
        <w:t>yā</w:t>
        <w:tab/>
        <w:t>wā⁵</w:t>
      </w:r>
    </w:p>
    <w:p>
      <w:pPr>
        <w:pStyle w:val="Normal"/>
        <w:tabs>
          <w:tab w:val="left" w:pos="720" w:leader="none"/>
          <w:tab w:val="left" w:pos="1530" w:leader="none"/>
          <w:tab w:val="left" w:pos="2160" w:leader="none"/>
          <w:tab w:val="left" w:pos="3690" w:leader="none"/>
          <w:tab w:val="left" w:pos="4950" w:leader="none"/>
          <w:tab w:val="left" w:pos="5760" w:leader="none"/>
        </w:tabs>
        <w:rPr>
          <w:kern w:val="2"/>
          <w:sz w:val="24"/>
        </w:rPr>
      </w:pPr>
      <w:r>
        <w:rPr>
          <w:kern w:val="2"/>
          <w:sz w:val="24"/>
        </w:rPr>
        <w:tab/>
        <w:t>line*</w:t>
        <w:tab/>
        <w:t>far</w:t>
        <w:tab/>
        <w:t>far away place</w:t>
        <w:tab/>
        <w:t>very far</w:t>
        <w:tab/>
        <w:t>don’t</w:t>
        <w:tab/>
        <w:t>say</w:t>
      </w:r>
    </w:p>
    <w:p>
      <w:pPr>
        <w:pStyle w:val="Normal"/>
        <w:tabs>
          <w:tab w:val="left" w:pos="720" w:leader="none"/>
        </w:tabs>
        <w:ind w:left="720" w:hanging="0"/>
        <w:rPr>
          <w:kern w:val="2"/>
          <w:sz w:val="24"/>
        </w:rPr>
      </w:pPr>
      <w:r>
        <w:rPr>
          <w:kern w:val="2"/>
          <w:sz w:val="24"/>
        </w:rPr>
        <w:t>‘</w:t>
      </w:r>
      <w:r>
        <w:rPr>
          <w:kern w:val="2"/>
          <w:sz w:val="24"/>
        </w:rPr>
        <w:t>If it is very very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Given as </w:t>
      </w:r>
      <w:r>
        <w:rPr>
          <w:rFonts w:cs="Phake Script" w:ascii="Phake Script" w:hAnsi="Phake Script"/>
          <w:kern w:val="2"/>
          <w:sz w:val="36"/>
        </w:rPr>
        <w:t>xW</w:t>
      </w:r>
      <w:r>
        <w:rPr>
          <w:kern w:val="2"/>
          <w:sz w:val="24"/>
        </w:rPr>
        <w:t xml:space="preserve"> in the manuscript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states:</w:t>
      </w:r>
    </w:p>
    <w:p>
      <w:pPr>
        <w:pStyle w:val="Normal"/>
        <w:tabs>
          <w:tab w:val="left" w:pos="720" w:leader="none"/>
        </w:tabs>
        <w:rPr/>
      </w:pPr>
      <w:r>
        <w:rPr>
          <w:kern w:val="2"/>
          <w:sz w:val="24"/>
        </w:rPr>
        <w:t>61.1)</w:t>
        <w:tab/>
      </w:r>
      <w:r>
        <w:rPr>
          <w:rFonts w:cs="Phake Script" w:ascii="Phake Script" w:hAnsi="Phake Script"/>
          <w:kern w:val="2"/>
          <w:sz w:val="40"/>
        </w:rPr>
        <w:t>hW</w:t>
        <w:tab/>
        <w:t>yn</w:t>
        <w:tab/>
        <w:t>kj</w:t>
        <w:tab/>
        <w:t>ya</w:t>
        <w:tab/>
        <w:t xml:space="preserve">wa / </w:t>
      </w:r>
    </w:p>
    <w:p>
      <w:pPr>
        <w:pStyle w:val="Normal"/>
        <w:tabs>
          <w:tab w:val="left" w:pos="720" w:leader="none"/>
        </w:tabs>
        <w:rPr/>
      </w:pPr>
      <w:r>
        <w:rPr>
          <w:rFonts w:cs="Doulos SIL" w:ascii="Doulos SIL" w:hAnsi="Doulos SIL"/>
          <w:kern w:val="2"/>
          <w:sz w:val="24"/>
        </w:rPr>
        <w:tab/>
        <w:t>haau²</w:t>
        <w:tab/>
        <w:t>yaan¹</w:t>
        <w:tab/>
        <w:t>kai²</w:t>
        <w:tab/>
        <w:t>yaa¹</w:t>
        <w:tab/>
        <w:t>waa²</w:t>
        <w:tab/>
        <w:tab/>
        <w:tab/>
      </w:r>
    </w:p>
    <w:p>
      <w:pPr>
        <w:pStyle w:val="Normal"/>
        <w:tabs>
          <w:tab w:val="left" w:pos="720" w:leader="none"/>
        </w:tabs>
        <w:rPr/>
      </w:pPr>
      <w:r>
        <w:rPr>
          <w:kern w:val="2"/>
          <w:sz w:val="24"/>
        </w:rPr>
        <w:tab/>
        <w:t>line</w:t>
        <w:tab/>
        <w:t>far</w:t>
        <w:tab/>
        <w:t>far</w:t>
        <w:tab/>
        <w:t>not</w:t>
        <w:tab/>
        <w:t>say</w:t>
      </w:r>
    </w:p>
    <w:p>
      <w:pPr>
        <w:pStyle w:val="Normal"/>
        <w:tabs>
          <w:tab w:val="left" w:pos="720" w:leader="none"/>
        </w:tabs>
        <w:rPr>
          <w:kern w:val="2"/>
          <w:sz w:val="24"/>
        </w:rPr>
      </w:pPr>
      <w:r>
        <w:rPr>
          <w:kern w:val="2"/>
          <w:sz w:val="24"/>
        </w:rPr>
        <w:tab/>
        <w:t>‘It is a far away place.’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 w:val="left" w:pos="4320" w:leader="none"/>
        </w:tabs>
        <w:rPr/>
      </w:pPr>
      <w:r>
        <w:rPr>
          <w:kern w:val="2"/>
          <w:sz w:val="24"/>
        </w:rPr>
        <w:t>62)</w:t>
        <w:tab/>
      </w:r>
      <w:r>
        <w:rPr>
          <w:rFonts w:cs="Phake Script" w:ascii="Phake Script" w:hAnsi="Phake Script"/>
          <w:kern w:val="2"/>
          <w:sz w:val="40"/>
        </w:rPr>
        <w:t>pU</w:t>
        <w:tab/>
        <w:t>cW</w:t>
        <w:tab/>
        <w:t>nt</w:t>
        <w:tab/>
        <w:t>na</w:t>
        <w:tab/>
        <w:t>tig</w:t>
        <w:tab/>
        <w:t>pj</w:t>
        <w:tab/>
        <w:t xml:space="preserve">xa / </w:t>
      </w:r>
    </w:p>
    <w:p>
      <w:pPr>
        <w:pStyle w:val="Normal"/>
        <w:tabs>
          <w:tab w:val="left" w:pos="720" w:leader="none"/>
          <w:tab w:val="left" w:pos="2070" w:leader="none"/>
          <w:tab w:val="left" w:pos="2880" w:leader="none"/>
          <w:tab w:val="left" w:pos="4320" w:leader="none"/>
        </w:tabs>
        <w:rPr>
          <w:rFonts w:ascii="Doulos SIL" w:hAnsi="Doulos SIL" w:cs="Doulos SIL"/>
          <w:kern w:val="2"/>
          <w:sz w:val="24"/>
        </w:rPr>
      </w:pPr>
      <w:r>
        <w:rPr>
          <w:rFonts w:cs="Doulos SIL" w:ascii="Doulos SIL" w:hAnsi="Doulos SIL"/>
          <w:kern w:val="2"/>
          <w:sz w:val="24"/>
        </w:rPr>
        <w:tab/>
        <w:t>pū¹</w:t>
        <w:tab/>
        <w:t>cau³</w:t>
        <w:tab/>
        <w:t>nat¹</w:t>
        <w:tab/>
        <w:t>nā³</w:t>
        <w:tab/>
        <w:t>taiŋ¹</w:t>
        <w:tab/>
        <w:t>pai²</w:t>
        <w:tab/>
        <w:t>khā⁶</w:t>
      </w:r>
    </w:p>
    <w:p>
      <w:pPr>
        <w:pStyle w:val="Normal"/>
        <w:tabs>
          <w:tab w:val="left" w:pos="720" w:leader="none"/>
          <w:tab w:val="left" w:pos="2070" w:leader="none"/>
          <w:tab w:val="left" w:pos="2880" w:leader="none"/>
          <w:tab w:val="left" w:pos="4320" w:leader="none"/>
        </w:tabs>
        <w:rPr/>
      </w:pPr>
      <w:r>
        <w:rPr>
          <w:kern w:val="2"/>
          <w:sz w:val="24"/>
        </w:rPr>
        <w:tab/>
        <w:t>grandfather</w:t>
        <w:tab/>
      </w:r>
      <w:r>
        <w:rPr>
          <w:smallCaps/>
          <w:kern w:val="2"/>
          <w:sz w:val="24"/>
        </w:rPr>
        <w:t>resp</w:t>
      </w:r>
      <w:r>
        <w:rPr>
          <w:kern w:val="2"/>
          <w:sz w:val="24"/>
        </w:rPr>
        <w:tab/>
        <w:t>straight road</w:t>
        <w:tab/>
        <w:t>face</w:t>
        <w:tab/>
        <w:t>begin</w:t>
        <w:tab/>
        <w:t>go</w:t>
        <w:tab/>
        <w:t>search</w:t>
      </w:r>
    </w:p>
    <w:p>
      <w:pPr>
        <w:pStyle w:val="Normal"/>
        <w:tabs>
          <w:tab w:val="left" w:pos="720" w:leader="none"/>
        </w:tabs>
        <w:ind w:left="720" w:hanging="0"/>
        <w:rPr>
          <w:kern w:val="2"/>
          <w:sz w:val="24"/>
        </w:rPr>
      </w:pPr>
      <w:r>
        <w:rPr>
          <w:kern w:val="2"/>
          <w:sz w:val="24"/>
        </w:rPr>
        <w:t>‘</w:t>
      </w:r>
      <w:r>
        <w:rPr>
          <w:kern w:val="2"/>
          <w:sz w:val="24"/>
        </w:rPr>
        <w:t>Grandfather will start searching along that straight road.’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63)</w:t>
        <w:tab/>
      </w:r>
      <w:r>
        <w:rPr>
          <w:rFonts w:cs="Phake Script" w:ascii="Phake Script" w:hAnsi="Phake Script"/>
          <w:kern w:val="2"/>
          <w:sz w:val="40"/>
        </w:rPr>
        <w:t>hE</w:t>
        <w:tab/>
        <w:t>An</w:t>
        <w:tab/>
        <w:t>nj</w:t>
        <w:tab/>
        <w:t>tg</w:t>
        <w:tab/>
        <w:t>xon</w:t>
        <w:tab/>
        <w:t>mn</w:t>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an²</w:t>
        <w:tab/>
        <w:t>nai⁴</w:t>
        <w:tab/>
        <w:t>tüŋ¹</w:t>
        <w:tab/>
        <w:t>khɔn⁶</w:t>
        <w:tab/>
        <w:t>mün²</w:t>
      </w:r>
    </w:p>
    <w:p>
      <w:pPr>
        <w:pStyle w:val="Normal"/>
        <w:tabs>
          <w:tab w:val="left" w:pos="720" w:leader="none"/>
        </w:tabs>
        <w:rPr>
          <w:kern w:val="2"/>
          <w:sz w:val="24"/>
        </w:rPr>
      </w:pPr>
      <w:r>
        <w:rPr>
          <w:kern w:val="2"/>
          <w:sz w:val="24"/>
        </w:rPr>
        <w:tab/>
        <w:t>give</w:t>
        <w:tab/>
      </w:r>
      <w:r>
        <w:rPr>
          <w:smallCaps/>
          <w:kern w:val="2"/>
          <w:sz w:val="24"/>
        </w:rPr>
        <w:t>clf</w:t>
      </w:r>
      <w:r>
        <w:rPr>
          <w:kern w:val="2"/>
          <w:sz w:val="24"/>
        </w:rPr>
        <w:tab/>
        <w:t>that</w:t>
        <w:tab/>
        <w:t>with</w:t>
        <w:tab/>
        <w:t>soul</w:t>
        <w:tab/>
      </w:r>
      <w:r>
        <w:rPr>
          <w:smallCaps/>
          <w:kern w:val="2"/>
          <w:sz w:val="24"/>
        </w:rPr>
        <w:t>3sg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ab/>
      </w:r>
      <w:r>
        <w:rPr>
          <w:rFonts w:cs="Phake Script" w:ascii="Phake Script" w:hAnsi="Phake Script"/>
          <w:kern w:val="2"/>
          <w:sz w:val="40"/>
        </w:rPr>
        <w:t>ln</w:t>
        <w:tab/>
        <w:t>Aon</w:t>
        <w:tab/>
        <w:t>noj</w:t>
        <w:tab/>
        <w:t>ma</w:t>
        <w:tab/>
        <w:t xml:space="preserve">vogq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lān⁶</w:t>
        <w:tab/>
        <w:t>ɔn¹</w:t>
        <w:tab/>
        <w:t>nɔi⁴</w:t>
        <w:tab/>
        <w:t>mā²</w:t>
        <w:tab/>
        <w:t>thɔŋ⁶</w:t>
      </w:r>
    </w:p>
    <w:p>
      <w:pPr>
        <w:pStyle w:val="Normal"/>
        <w:tabs>
          <w:tab w:val="left" w:pos="720" w:leader="none"/>
          <w:tab w:val="left" w:pos="1980" w:leader="none"/>
          <w:tab w:val="left" w:pos="2880" w:leader="none"/>
        </w:tabs>
        <w:rPr>
          <w:kern w:val="2"/>
          <w:sz w:val="24"/>
        </w:rPr>
      </w:pPr>
      <w:r>
        <w:rPr>
          <w:kern w:val="2"/>
          <w:sz w:val="24"/>
        </w:rPr>
        <w:tab/>
        <w:t>grandchild</w:t>
        <w:tab/>
        <w:t>little</w:t>
        <w:tab/>
        <w:t>little</w:t>
        <w:tab/>
        <w:t>come</w:t>
        <w:tab/>
        <w:t>reach*</w:t>
      </w:r>
    </w:p>
    <w:p>
      <w:pPr>
        <w:pStyle w:val="Normal"/>
        <w:tabs>
          <w:tab w:val="left" w:pos="720" w:leader="none"/>
        </w:tabs>
        <w:ind w:left="720" w:hanging="0"/>
        <w:rPr/>
      </w:pPr>
      <w:r>
        <w:rPr>
          <w:kern w:val="2"/>
          <w:sz w:val="24"/>
        </w:rPr>
        <w:t>‘</w:t>
      </w:r>
      <w:r>
        <w:rPr>
          <w:kern w:val="2"/>
          <w:sz w:val="24"/>
        </w:rPr>
        <w:t xml:space="preserve">Let the </w:t>
      </w:r>
      <w:r>
        <w:rPr>
          <w:i/>
          <w:kern w:val="2"/>
          <w:sz w:val="24"/>
        </w:rPr>
        <w:t>khon</w:t>
      </w:r>
      <w:r>
        <w:rPr>
          <w:kern w:val="2"/>
          <w:sz w:val="24"/>
        </w:rPr>
        <w:t xml:space="preserve"> of the little grandchild come and reach us.’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This is written </w:t>
      </w:r>
      <w:r>
        <w:rPr>
          <w:rFonts w:cs="Phake Script" w:ascii="Phake Script" w:hAnsi="Phake Script"/>
          <w:kern w:val="2"/>
          <w:sz w:val="36"/>
        </w:rPr>
        <w:t>togq</w:t>
      </w:r>
      <w:r>
        <w:rPr>
          <w:kern w:val="2"/>
          <w:sz w:val="24"/>
        </w:rPr>
        <w:t>, but it is probably an error and there appears to be a correction in the MS.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has:</w:t>
      </w:r>
    </w:p>
    <w:p>
      <w:pPr>
        <w:pStyle w:val="Normal"/>
        <w:tabs>
          <w:tab w:val="left" w:pos="720" w:leader="none"/>
        </w:tabs>
        <w:rPr/>
      </w:pPr>
      <w:r>
        <w:rPr>
          <w:kern w:val="2"/>
          <w:sz w:val="24"/>
        </w:rPr>
        <w:t>63.1)</w:t>
        <w:tab/>
      </w:r>
      <w:r>
        <w:rPr>
          <w:rFonts w:cs="Phake Script" w:ascii="Phake Script" w:hAnsi="Phake Script"/>
          <w:kern w:val="2"/>
          <w:sz w:val="40"/>
        </w:rPr>
        <w:t>hE</w:t>
        <w:tab/>
        <w:t>nj</w:t>
        <w:tab/>
        <w:t>xon</w:t>
        <w:tab/>
        <w:t>mn</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nai⁴</w:t>
        <w:tab/>
        <w:t>khɔn⁶</w:t>
        <w:tab/>
        <w:t>mün²</w:t>
      </w:r>
    </w:p>
    <w:p>
      <w:pPr>
        <w:pStyle w:val="Normal"/>
        <w:tabs>
          <w:tab w:val="left" w:pos="720" w:leader="none"/>
        </w:tabs>
        <w:rPr>
          <w:kern w:val="2"/>
          <w:sz w:val="24"/>
        </w:rPr>
      </w:pPr>
      <w:r>
        <w:rPr>
          <w:kern w:val="2"/>
          <w:sz w:val="24"/>
        </w:rPr>
        <w:tab/>
        <w:t>give</w:t>
        <w:tab/>
        <w:t>that</w:t>
        <w:tab/>
        <w:t>soul</w:t>
        <w:tab/>
      </w:r>
      <w:r>
        <w:rPr>
          <w:smallCaps/>
          <w:kern w:val="2"/>
          <w:sz w:val="24"/>
        </w:rPr>
        <w:t>3sg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510" w:leader="none"/>
          <w:tab w:val="left" w:pos="4320" w:leader="none"/>
        </w:tabs>
        <w:rPr/>
      </w:pPr>
      <w:r>
        <w:rPr>
          <w:kern w:val="2"/>
          <w:sz w:val="24"/>
        </w:rPr>
        <w:tab/>
      </w:r>
      <w:r>
        <w:rPr>
          <w:rFonts w:cs="Phake Script" w:ascii="Phake Script" w:hAnsi="Phake Script"/>
          <w:kern w:val="2"/>
          <w:sz w:val="40"/>
        </w:rPr>
        <w:t>ln</w:t>
        <w:tab/>
        <w:t>Aon</w:t>
        <w:tab/>
        <w:t>noj</w:t>
        <w:tab/>
        <w:t>fU</w:t>
        <w:tab/>
        <w:t>cW</w:t>
        <w:tab/>
        <w:t>ma</w:t>
        <w:tab/>
        <w:t xml:space="preserve">vogq / </w:t>
      </w:r>
    </w:p>
    <w:p>
      <w:pPr>
        <w:pStyle w:val="Normal"/>
        <w:tabs>
          <w:tab w:val="left" w:pos="720" w:leader="none"/>
          <w:tab w:val="left" w:pos="1980" w:leader="none"/>
          <w:tab w:val="left" w:pos="279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lān⁶</w:t>
        <w:tab/>
        <w:t>ɔn¹</w:t>
        <w:tab/>
        <w:t>nɔi⁴</w:t>
        <w:tab/>
        <w:t>phuu³</w:t>
        <w:tab/>
        <w:t>cau³</w:t>
        <w:tab/>
        <w:t>mā²</w:t>
        <w:tab/>
        <w:t>thüŋ⁶</w:t>
      </w:r>
    </w:p>
    <w:p>
      <w:pPr>
        <w:pStyle w:val="Normal"/>
        <w:tabs>
          <w:tab w:val="left" w:pos="720" w:leader="none"/>
          <w:tab w:val="left" w:pos="1980" w:leader="none"/>
          <w:tab w:val="left" w:pos="2790" w:leader="none"/>
          <w:tab w:val="left" w:pos="3510" w:leader="none"/>
          <w:tab w:val="left" w:pos="4320" w:leader="none"/>
        </w:tabs>
        <w:rPr/>
      </w:pPr>
      <w:r>
        <w:rPr>
          <w:kern w:val="2"/>
          <w:sz w:val="24"/>
        </w:rPr>
        <w:tab/>
        <w:t>grandchild</w:t>
        <w:tab/>
        <w:t>little</w:t>
        <w:tab/>
        <w:t>little</w:t>
        <w:tab/>
        <w:t>person</w:t>
        <w:tab/>
      </w:r>
      <w:r>
        <w:rPr>
          <w:smallCaps/>
          <w:kern w:val="2"/>
          <w:sz w:val="24"/>
        </w:rPr>
        <w:t>resp</w:t>
      </w:r>
      <w:r>
        <w:rPr>
          <w:kern w:val="2"/>
          <w:sz w:val="24"/>
        </w:rPr>
        <w:tab/>
        <w:t>come</w:t>
        <w:tab/>
        <w:t>reach</w:t>
      </w:r>
    </w:p>
    <w:p>
      <w:pPr>
        <w:pStyle w:val="Normal"/>
        <w:tabs>
          <w:tab w:val="left" w:pos="720" w:leader="none"/>
        </w:tabs>
        <w:ind w:left="720" w:hanging="0"/>
        <w:rPr/>
      </w:pPr>
      <w:r>
        <w:rPr>
          <w:kern w:val="2"/>
          <w:sz w:val="24"/>
        </w:rPr>
        <w:t>‘</w:t>
      </w:r>
      <w:r>
        <w:rPr>
          <w:kern w:val="2"/>
          <w:sz w:val="24"/>
        </w:rPr>
        <w:t xml:space="preserve">Let the </w:t>
      </w:r>
      <w:r>
        <w:rPr>
          <w:i/>
          <w:kern w:val="2"/>
          <w:sz w:val="24"/>
        </w:rPr>
        <w:t>khon</w:t>
      </w:r>
      <w:r>
        <w:rPr>
          <w:kern w:val="2"/>
          <w:sz w:val="24"/>
        </w:rPr>
        <w:t xml:space="preserve"> of the little grandchild come and reach us.’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64)</w:t>
        <w:tab/>
      </w:r>
      <w:r>
        <w:rPr>
          <w:rFonts w:cs="Phake Script" w:ascii="Phake Script" w:hAnsi="Phake Script"/>
          <w:kern w:val="2"/>
          <w:sz w:val="40"/>
        </w:rPr>
        <w:t>sW</w:t>
        <w:tab/>
        <w:t>nI</w:t>
        <w:tab/>
        <w:t>kg</w:t>
        <w:tab/>
        <w:t>hJn</w:t>
        <w:tab/>
        <w:t>tn</w:t>
        <w:tab/>
        <w:t>sig</w:t>
      </w:r>
    </w:p>
    <w:p>
      <w:pPr>
        <w:pStyle w:val="Normal"/>
        <w:tabs>
          <w:tab w:val="left" w:pos="720" w:leader="none"/>
        </w:tabs>
        <w:rPr>
          <w:rFonts w:ascii="Doulos SIL" w:hAnsi="Doulos SIL" w:cs="Doulos SIL"/>
          <w:kern w:val="2"/>
          <w:sz w:val="24"/>
        </w:rPr>
      </w:pPr>
      <w:r>
        <w:rPr>
          <w:rFonts w:cs="Doulos SIL" w:ascii="Doulos SIL" w:hAnsi="Doulos SIL"/>
          <w:kern w:val="2"/>
          <w:sz w:val="24"/>
        </w:rPr>
        <w:tab/>
        <w:t>sau²</w:t>
        <w:tab/>
        <w:t>nī²</w:t>
        <w:tab/>
        <w:t>kāŋ²</w:t>
        <w:tab/>
        <w:t>hən²</w:t>
        <w:tab/>
        <w:t>tān³</w:t>
        <w:tab/>
        <w:t>seŋ¹</w:t>
      </w:r>
    </w:p>
    <w:p>
      <w:pPr>
        <w:pStyle w:val="Normal"/>
        <w:tabs>
          <w:tab w:val="left" w:pos="720" w:leader="none"/>
        </w:tabs>
        <w:rPr>
          <w:kern w:val="2"/>
          <w:sz w:val="24"/>
        </w:rPr>
      </w:pPr>
      <w:r>
        <w:rPr>
          <w:kern w:val="2"/>
          <w:sz w:val="24"/>
        </w:rPr>
        <w:tab/>
        <w:t>stay</w:t>
        <w:tab/>
        <w:t>good</w:t>
        <w:tab/>
        <w:t>middle</w:t>
        <w:tab/>
        <w:t>house</w:t>
        <w:tab/>
        <w:t>speak</w:t>
        <w:tab/>
        <w:t>sound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510" w:leader="none"/>
        </w:tabs>
        <w:rPr/>
      </w:pPr>
      <w:r>
        <w:rPr>
          <w:kern w:val="2"/>
          <w:sz w:val="24"/>
        </w:rPr>
        <w:tab/>
      </w:r>
      <w:r>
        <w:rPr>
          <w:rFonts w:cs="Phake Script" w:ascii="Phake Script" w:hAnsi="Phake Script"/>
          <w:kern w:val="2"/>
          <w:sz w:val="40"/>
        </w:rPr>
        <w:t>hog</w:t>
        <w:tab/>
        <w:t>yU</w:t>
        <w:tab/>
        <w:t>cJn</w:t>
        <w:tab/>
        <w:t xml:space="preserve">enwnq / </w:t>
      </w:r>
    </w:p>
    <w:p>
      <w:pPr>
        <w:pStyle w:val="Normal"/>
        <w:tabs>
          <w:tab w:val="left" w:pos="720" w:leader="none"/>
          <w:tab w:val="left" w:pos="1530" w:leader="none"/>
          <w:tab w:val="left" w:pos="2160" w:leader="none"/>
          <w:tab w:val="left" w:pos="3510" w:leader="none"/>
        </w:tabs>
        <w:rPr>
          <w:rFonts w:ascii="Doulos SIL" w:hAnsi="Doulos SIL" w:cs="Doulos SIL"/>
          <w:kern w:val="2"/>
          <w:sz w:val="24"/>
        </w:rPr>
      </w:pPr>
      <w:r>
        <w:rPr>
          <w:rFonts w:cs="Doulos SIL" w:ascii="Doulos SIL" w:hAnsi="Doulos SIL"/>
          <w:kern w:val="2"/>
          <w:sz w:val="24"/>
        </w:rPr>
        <w:tab/>
        <w:t>hauŋ³</w:t>
        <w:tab/>
        <w:t>yū¹</w:t>
        <w:tab/>
        <w:t>cün³</w:t>
        <w:tab/>
        <w:t>nɛ¹ wān²</w:t>
      </w:r>
    </w:p>
    <w:p>
      <w:pPr>
        <w:pStyle w:val="Normal"/>
        <w:tabs>
          <w:tab w:val="left" w:pos="720" w:leader="none"/>
          <w:tab w:val="left" w:pos="1530" w:leader="none"/>
          <w:tab w:val="left" w:pos="2160" w:leader="none"/>
          <w:tab w:val="left" w:pos="3510" w:leader="none"/>
        </w:tabs>
        <w:rPr>
          <w:kern w:val="2"/>
          <w:sz w:val="24"/>
        </w:rPr>
      </w:pPr>
      <w:r>
        <w:rPr>
          <w:kern w:val="2"/>
          <w:sz w:val="24"/>
        </w:rPr>
        <w:tab/>
        <w:t>room</w:t>
        <w:tab/>
        <w:t>stay</w:t>
        <w:tab/>
        <w:t>become well</w:t>
        <w:tab/>
      </w:r>
      <w:r>
        <w:rPr>
          <w:smallCaps/>
          <w:kern w:val="2"/>
          <w:sz w:val="24"/>
        </w:rPr>
        <w:t>prt</w:t>
      </w:r>
    </w:p>
    <w:p>
      <w:pPr>
        <w:pStyle w:val="Normal"/>
        <w:tabs>
          <w:tab w:val="left" w:pos="720" w:leader="none"/>
        </w:tabs>
        <w:ind w:left="720" w:hanging="0"/>
        <w:rPr/>
      </w:pPr>
      <w:r>
        <w:rPr>
          <w:kern w:val="2"/>
          <w:sz w:val="24"/>
        </w:rPr>
        <w:t>‘</w:t>
      </w:r>
      <w:r>
        <w:rPr>
          <w:kern w:val="2"/>
          <w:sz w:val="24"/>
        </w:rPr>
        <w:t xml:space="preserve">Oh </w:t>
      </w:r>
      <w:r>
        <w:rPr>
          <w:i/>
          <w:kern w:val="2"/>
          <w:sz w:val="24"/>
        </w:rPr>
        <w:t>khon</w:t>
      </w:r>
      <w:r>
        <w:rPr>
          <w:kern w:val="2"/>
          <w:sz w:val="24"/>
        </w:rPr>
        <w:t>, we request you to stay happily inside the house, speak and become well.’</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MS </w:t>
      </w:r>
      <w:r>
        <w:rPr>
          <w:rFonts w:cs="Phake Script" w:ascii="Phake Script" w:hAnsi="Phake Script"/>
          <w:sz w:val="36"/>
        </w:rPr>
        <w:t>hogq</w:t>
      </w:r>
      <w:r>
        <w:rPr>
          <w:sz w:val="24"/>
        </w:rPr>
        <w:t xml:space="preserve"> is incorrectly written as has </w:t>
      </w:r>
      <w:r>
        <w:rPr>
          <w:rFonts w:cs="Phake Script" w:ascii="Phake Script" w:hAnsi="Phake Script"/>
          <w:sz w:val="36"/>
        </w:rPr>
        <w:t>xogq</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510" w:leader="none"/>
          <w:tab w:val="left" w:pos="4230" w:leader="none"/>
        </w:tabs>
        <w:rPr/>
      </w:pPr>
      <w:r>
        <w:rPr>
          <w:kern w:val="2"/>
          <w:sz w:val="24"/>
        </w:rPr>
        <w:t>65)</w:t>
        <w:tab/>
      </w:r>
      <w:r>
        <w:rPr>
          <w:rFonts w:cs="Phake Script" w:ascii="Phake Script" w:hAnsi="Phake Script"/>
          <w:kern w:val="2"/>
          <w:sz w:val="40"/>
        </w:rPr>
        <w:t>sg</w:t>
        <w:tab/>
        <w:t>wa</w:t>
        <w:tab/>
        <w:t>xoqnI</w:t>
        <w:tab/>
        <w:t>mJw</w:t>
        <w:tab/>
        <w:t>sW</w:t>
      </w:r>
    </w:p>
    <w:p>
      <w:pPr>
        <w:pStyle w:val="Normal"/>
        <w:tabs>
          <w:tab w:val="left" w:pos="720" w:leader="none"/>
          <w:tab w:val="left" w:pos="1440" w:leader="none"/>
          <w:tab w:val="left" w:pos="2160" w:leader="none"/>
          <w:tab w:val="left" w:pos="3510" w:leader="none"/>
          <w:tab w:val="left" w:pos="4230" w:leader="none"/>
        </w:tabs>
        <w:rPr>
          <w:rFonts w:ascii="Doulos SIL" w:hAnsi="Doulos SIL" w:cs="Doulos SIL"/>
          <w:kern w:val="2"/>
          <w:sz w:val="24"/>
        </w:rPr>
      </w:pPr>
      <w:r>
        <w:rPr>
          <w:rFonts w:cs="Doulos SIL" w:ascii="Doulos SIL" w:hAnsi="Doulos SIL"/>
          <w:kern w:val="2"/>
          <w:sz w:val="24"/>
        </w:rPr>
        <w:tab/>
        <w:t>süŋ⁶</w:t>
        <w:tab/>
        <w:t>wā⁵</w:t>
        <w:tab/>
        <w:t>khɔn⁶ nī⁶</w:t>
        <w:tab/>
        <w:t>mə⁵</w:t>
        <w:tab/>
        <w:t>sau²</w:t>
      </w:r>
    </w:p>
    <w:p>
      <w:pPr>
        <w:pStyle w:val="Normal"/>
        <w:tabs>
          <w:tab w:val="left" w:pos="720" w:leader="none"/>
          <w:tab w:val="left" w:pos="1440" w:leader="none"/>
          <w:tab w:val="left" w:pos="2160" w:leader="none"/>
          <w:tab w:val="left" w:pos="3510" w:leader="none"/>
          <w:tab w:val="left" w:pos="4230" w:leader="none"/>
        </w:tabs>
        <w:rPr/>
      </w:pPr>
      <w:r>
        <w:rPr>
          <w:kern w:val="2"/>
          <w:sz w:val="24"/>
        </w:rPr>
        <w:tab/>
        <w:t>if</w:t>
        <w:tab/>
        <w:t>that</w:t>
        <w:tab/>
        <w:t xml:space="preserve">good </w:t>
      </w:r>
      <w:r>
        <w:rPr>
          <w:i/>
          <w:kern w:val="2"/>
          <w:sz w:val="24"/>
        </w:rPr>
        <w:t>khon</w:t>
      </w:r>
      <w:r>
        <w:rPr>
          <w:kern w:val="2"/>
          <w:sz w:val="24"/>
        </w:rPr>
        <w:tab/>
        <w:t>time</w:t>
        <w:tab/>
        <w:t>stay</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410" w:leader="none"/>
        </w:tabs>
        <w:rPr/>
      </w:pPr>
      <w:r>
        <w:rPr>
          <w:kern w:val="2"/>
          <w:sz w:val="24"/>
        </w:rPr>
        <w:tab/>
      </w:r>
      <w:r>
        <w:rPr>
          <w:rFonts w:cs="Phake Script" w:ascii="Phake Script" w:hAnsi="Phake Script"/>
          <w:kern w:val="2"/>
          <w:sz w:val="40"/>
        </w:rPr>
        <w:t>tI</w:t>
        <w:tab/>
        <w:t>vg</w:t>
        <w:tab/>
        <w:t>lug</w:t>
        <w:tab/>
        <w:t>kJt</w:t>
        <w:tab/>
        <w:t xml:space="preserve">yU / </w:t>
      </w:r>
    </w:p>
    <w:p>
      <w:pPr>
        <w:pStyle w:val="Normal"/>
        <w:tabs>
          <w:tab w:val="left" w:pos="720" w:leader="none"/>
          <w:tab w:val="left" w:pos="1440" w:leader="none"/>
          <w:tab w:val="left" w:pos="2520" w:leader="none"/>
          <w:tab w:val="left" w:pos="3330" w:leader="none"/>
          <w:tab w:val="left" w:pos="4410" w:leader="none"/>
        </w:tabs>
        <w:rPr>
          <w:rFonts w:ascii="Doulos SIL" w:hAnsi="Doulos SIL" w:cs="Doulos SIL"/>
          <w:kern w:val="2"/>
          <w:sz w:val="24"/>
        </w:rPr>
      </w:pPr>
      <w:r>
        <w:rPr>
          <w:rFonts w:cs="Doulos SIL" w:ascii="Doulos SIL" w:hAnsi="Doulos SIL"/>
          <w:kern w:val="2"/>
          <w:sz w:val="24"/>
        </w:rPr>
        <w:tab/>
        <w:t>tī⁵</w:t>
        <w:tab/>
        <w:t>thāŋ⁶</w:t>
        <w:tab/>
        <w:t>loŋ⁶</w:t>
        <w:tab/>
        <w:t>kət¹</w:t>
        <w:tab/>
        <w:t>yū¹</w:t>
      </w:r>
    </w:p>
    <w:p>
      <w:pPr>
        <w:pStyle w:val="Normal"/>
        <w:tabs>
          <w:tab w:val="left" w:pos="720" w:leader="none"/>
          <w:tab w:val="left" w:pos="1440" w:leader="none"/>
          <w:tab w:val="left" w:pos="2520" w:leader="none"/>
          <w:tab w:val="left" w:pos="3330" w:leader="none"/>
          <w:tab w:val="left" w:pos="4410" w:leader="none"/>
        </w:tabs>
        <w:rPr>
          <w:kern w:val="2"/>
          <w:sz w:val="24"/>
        </w:rPr>
      </w:pPr>
      <w:r>
        <w:rPr>
          <w:kern w:val="2"/>
          <w:sz w:val="24"/>
        </w:rPr>
        <w:tab/>
        <w:t>place</w:t>
        <w:tab/>
        <w:t>deep pit</w:t>
        <w:tab/>
        <w:t>big</w:t>
        <w:tab/>
        <w:t>remain</w:t>
        <w:tab/>
        <w:t>stay</w:t>
      </w:r>
    </w:p>
    <w:p>
      <w:pPr>
        <w:pStyle w:val="Normal"/>
        <w:tabs>
          <w:tab w:val="left" w:pos="720" w:leader="none"/>
        </w:tabs>
        <w:ind w:left="720" w:hanging="0"/>
        <w:rPr/>
      </w:pPr>
      <w:r>
        <w:rPr>
          <w:kern w:val="2"/>
          <w:sz w:val="24"/>
        </w:rPr>
        <w:t>‘</w:t>
      </w:r>
      <w:r>
        <w:rPr>
          <w:kern w:val="2"/>
          <w:sz w:val="24"/>
        </w:rPr>
        <w:t xml:space="preserve">If the good </w:t>
      </w:r>
      <w:r>
        <w:rPr>
          <w:i/>
          <w:kern w:val="2"/>
          <w:sz w:val="24"/>
        </w:rPr>
        <w:t>khon</w:t>
      </w:r>
      <w:r>
        <w:rPr>
          <w:kern w:val="2"/>
          <w:sz w:val="24"/>
        </w:rPr>
        <w:t xml:space="preserve"> is staying in a large and deep pit’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510" w:leader="none"/>
          <w:tab w:val="left" w:pos="4230" w:leader="none"/>
          <w:tab w:val="left" w:pos="5040" w:leader="none"/>
        </w:tabs>
        <w:rPr/>
      </w:pPr>
      <w:r>
        <w:rPr>
          <w:kern w:val="2"/>
          <w:sz w:val="24"/>
        </w:rPr>
        <w:t>66)</w:t>
        <w:tab/>
      </w:r>
      <w:r>
        <w:rPr>
          <w:rFonts w:cs="Phake Script" w:ascii="Phake Script" w:hAnsi="Phake Script"/>
          <w:kern w:val="2"/>
          <w:sz w:val="40"/>
        </w:rPr>
        <w:t>pU</w:t>
        <w:tab/>
        <w:t>cW</w:t>
        <w:tab/>
        <w:t>AW</w:t>
        <w:tab/>
        <w:t>tgq</w:t>
        <w:tab/>
        <w:t>ela</w:t>
        <w:tab/>
        <w:t>xut</w:t>
        <w:tab/>
        <w:t>sU</w:t>
        <w:tab/>
        <w:t>lF</w:t>
        <w:tab/>
        <w:t xml:space="preserve">xa / </w:t>
      </w:r>
    </w:p>
    <w:p>
      <w:pPr>
        <w:pStyle w:val="Normal"/>
        <w:tabs>
          <w:tab w:val="left" w:pos="720" w:leader="none"/>
          <w:tab w:val="left" w:pos="1980" w:leader="none"/>
          <w:tab w:val="left" w:pos="279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pū¹</w:t>
        <w:tab/>
        <w:t>cau³</w:t>
        <w:tab/>
        <w:t>au²</w:t>
        <w:tab/>
        <w:t>tüŋ¹</w:t>
        <w:tab/>
        <w:t>lɔ⁴</w:t>
        <w:tab/>
        <w:t>khut¹</w:t>
        <w:tab/>
        <w:t>sū¹</w:t>
        <w:tab/>
        <w:t>lɛm²</w:t>
        <w:tab/>
        <w:t>khā⁶</w:t>
      </w:r>
    </w:p>
    <w:p>
      <w:pPr>
        <w:pStyle w:val="Normal"/>
        <w:tabs>
          <w:tab w:val="left" w:pos="720" w:leader="none"/>
          <w:tab w:val="left" w:pos="1980" w:leader="none"/>
          <w:tab w:val="left" w:pos="2790" w:leader="none"/>
          <w:tab w:val="left" w:pos="3510" w:leader="none"/>
          <w:tab w:val="left" w:pos="4230" w:leader="none"/>
          <w:tab w:val="left" w:pos="5040" w:leader="none"/>
        </w:tabs>
        <w:rPr/>
      </w:pPr>
      <w:r>
        <w:rPr>
          <w:kern w:val="2"/>
          <w:sz w:val="24"/>
        </w:rPr>
        <w:tab/>
        <w:t>grandfather</w:t>
        <w:tab/>
      </w:r>
      <w:r>
        <w:rPr>
          <w:smallCaps/>
          <w:kern w:val="2"/>
          <w:sz w:val="24"/>
        </w:rPr>
        <w:t>resp</w:t>
      </w:r>
      <w:r>
        <w:rPr>
          <w:kern w:val="2"/>
          <w:sz w:val="24"/>
        </w:rPr>
        <w:tab/>
        <w:t>take</w:t>
        <w:tab/>
        <w:t>both</w:t>
        <w:tab/>
        <w:t>shovel</w:t>
        <w:tab/>
        <w:t>dig</w:t>
        <w:tab/>
        <w:t>to</w:t>
        <w:tab/>
        <w:t>look</w:t>
        <w:tab/>
        <w:t>find</w:t>
      </w:r>
    </w:p>
    <w:p>
      <w:pPr>
        <w:pStyle w:val="Normal"/>
        <w:tabs>
          <w:tab w:val="left" w:pos="720" w:leader="none"/>
        </w:tabs>
        <w:ind w:left="720" w:hanging="0"/>
        <w:rPr/>
      </w:pPr>
      <w:r>
        <w:rPr>
          <w:kern w:val="2"/>
          <w:sz w:val="24"/>
        </w:rPr>
        <w:t>‘</w:t>
      </w:r>
      <w:r>
        <w:rPr>
          <w:kern w:val="2"/>
          <w:sz w:val="24"/>
        </w:rPr>
        <w:t>Respected grandfather will take a shovel to dig it out and find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980" w:leader="none"/>
          <w:tab w:val="left" w:pos="2790" w:leader="none"/>
          <w:tab w:val="left" w:pos="3600" w:leader="none"/>
        </w:tabs>
        <w:rPr/>
      </w:pPr>
      <w:r>
        <w:rPr>
          <w:kern w:val="2"/>
          <w:sz w:val="24"/>
        </w:rPr>
        <w:t>66)</w:t>
        <w:tab/>
      </w:r>
      <w:r>
        <w:rPr>
          <w:rFonts w:cs="Phake Script" w:ascii="Phake Script" w:hAnsi="Phake Script"/>
          <w:kern w:val="2"/>
          <w:sz w:val="40"/>
        </w:rPr>
        <w:t>pU</w:t>
        <w:tab/>
        <w:t>cW</w:t>
        <w:tab/>
        <w:t>AW</w:t>
        <w:tab/>
        <w:t>tgq</w:t>
        <w:tab/>
        <w:t>kU</w:t>
        <w:tab/>
        <w:t>mJw</w:t>
        <w:tab/>
        <w:t>sU</w:t>
        <w:tab/>
        <w:t>lF</w:t>
        <w:tab/>
        <w:t xml:space="preserve">xa / </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puu¹</w:t>
        <w:tab/>
        <w:t>cau³</w:t>
        <w:tab/>
        <w:t>au²</w:t>
        <w:tab/>
        <w:t>taŋ¹</w:t>
        <w:tab/>
        <w:t>kuu²</w:t>
        <w:tab/>
        <w:t>mɯ²</w:t>
        <w:tab/>
        <w:t>suu¹</w:t>
        <w:tab/>
        <w:t>lɛm²</w:t>
        <w:tab/>
        <w:t>khaa¹</w:t>
      </w:r>
    </w:p>
    <w:p>
      <w:pPr>
        <w:pStyle w:val="Normal"/>
        <w:tabs>
          <w:tab w:val="left" w:pos="720" w:leader="none"/>
          <w:tab w:val="left" w:pos="1980" w:leader="none"/>
          <w:tab w:val="left" w:pos="2790" w:leader="none"/>
          <w:tab w:val="left" w:pos="3600" w:leader="none"/>
        </w:tabs>
        <w:rPr/>
      </w:pPr>
      <w:r>
        <w:rPr>
          <w:kern w:val="2"/>
          <w:sz w:val="24"/>
        </w:rPr>
        <w:tab/>
        <w:t>grandfather</w:t>
        <w:tab/>
      </w:r>
      <w:r>
        <w:rPr>
          <w:smallCaps/>
          <w:kern w:val="2"/>
          <w:sz w:val="24"/>
        </w:rPr>
        <w:t>resp</w:t>
      </w:r>
      <w:r>
        <w:rPr>
          <w:kern w:val="2"/>
          <w:sz w:val="24"/>
        </w:rPr>
        <w:tab/>
        <w:t>take</w:t>
        <w:tab/>
        <w:t>both</w:t>
        <w:tab/>
        <w:t>every</w:t>
        <w:tab/>
        <w:t>time</w:t>
        <w:tab/>
        <w:t>to</w:t>
        <w:tab/>
        <w:t>look</w:t>
        <w:tab/>
        <w:t>find</w:t>
      </w:r>
    </w:p>
    <w:p>
      <w:pPr>
        <w:pStyle w:val="Normal"/>
        <w:tabs>
          <w:tab w:val="left" w:pos="720" w:leader="none"/>
        </w:tabs>
        <w:ind w:left="720" w:hanging="0"/>
        <w:rPr/>
      </w:pPr>
      <w:r>
        <w:rPr>
          <w:kern w:val="2"/>
          <w:sz w:val="24"/>
        </w:rPr>
        <w:t>‘</w:t>
      </w:r>
      <w:r>
        <w:rPr>
          <w:kern w:val="2"/>
          <w:sz w:val="24"/>
        </w:rPr>
        <w:t>Respected grandfather will time to search and find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67)</w:t>
        <w:tab/>
      </w:r>
      <w:r>
        <w:rPr>
          <w:rFonts w:cs="Phake Script" w:ascii="Phake Script" w:hAnsi="Phake Script"/>
          <w:kern w:val="2"/>
          <w:sz w:val="40"/>
        </w:rPr>
        <w:t>sg</w:t>
        <w:tab/>
        <w:t>el</w:t>
        <w:tab/>
        <w:t>mW</w:t>
        <w:tab/>
        <w:t>sU</w:t>
        <w:tab/>
        <w:t>nj</w:t>
        <w:tab/>
        <w:t>ng</w:t>
        <w:tab/>
        <w:t>wa</w:t>
        <w:tab/>
        <w:t>lF</w:t>
        <w:tab/>
        <w:t xml:space="preserve">xa / </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lɛ¹</w:t>
        <w:tab/>
        <w:t>mau¹</w:t>
        <w:tab/>
        <w:t>suu¹</w:t>
        <w:tab/>
        <w:t>nai⁴</w:t>
        <w:tab/>
        <w:t>nüŋ¹</w:t>
        <w:tab/>
        <w:t>wā⁵</w:t>
        <w:tab/>
        <w:t>lɛm²</w:t>
        <w:tab/>
        <w:t>khā⁶</w:t>
      </w:r>
    </w:p>
    <w:p>
      <w:pPr>
        <w:pStyle w:val="Normal"/>
        <w:tabs>
          <w:tab w:val="left" w:pos="720" w:leader="none"/>
        </w:tabs>
        <w:rPr/>
      </w:pPr>
      <w:r>
        <w:rPr>
          <w:kern w:val="2"/>
          <w:sz w:val="24"/>
        </w:rPr>
        <w:tab/>
        <w:t>if</w:t>
        <w:tab/>
      </w:r>
      <w:r>
        <w:rPr>
          <w:smallCaps/>
          <w:kern w:val="2"/>
          <w:sz w:val="24"/>
        </w:rPr>
        <w:t>prt</w:t>
      </w:r>
      <w:r>
        <w:rPr>
          <w:kern w:val="2"/>
          <w:sz w:val="24"/>
        </w:rPr>
        <w:tab/>
      </w:r>
      <w:r>
        <w:rPr>
          <w:smallCaps/>
          <w:kern w:val="2"/>
          <w:sz w:val="24"/>
        </w:rPr>
        <w:t>neg</w:t>
      </w:r>
      <w:r>
        <w:rPr>
          <w:kern w:val="2"/>
          <w:sz w:val="24"/>
        </w:rPr>
        <w:tab/>
        <w:t>to</w:t>
        <w:tab/>
        <w:t>then</w:t>
        <w:tab/>
        <w:t>thus</w:t>
        <w:tab/>
        <w:t>say</w:t>
        <w:tab/>
        <w:t>look</w:t>
        <w:tab/>
        <w:t>search</w:t>
      </w:r>
    </w:p>
    <w:p>
      <w:pPr>
        <w:pStyle w:val="Normal"/>
        <w:tabs>
          <w:tab w:val="left" w:pos="720" w:leader="none"/>
        </w:tabs>
        <w:ind w:left="720" w:hanging="0"/>
        <w:rPr/>
      </w:pPr>
      <w:r>
        <w:rPr>
          <w:kern w:val="2"/>
          <w:sz w:val="24"/>
        </w:rPr>
        <w:t>‘</w:t>
      </w:r>
      <w:r>
        <w:rPr>
          <w:kern w:val="2"/>
          <w:sz w:val="24"/>
        </w:rPr>
        <w:t xml:space="preserve">If you do not easily find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 different, and Nabin read the meaning of some words differently:</w:t>
      </w:r>
    </w:p>
    <w:p>
      <w:pPr>
        <w:pStyle w:val="Normal"/>
        <w:tabs>
          <w:tab w:val="left" w:pos="720" w:leader="none"/>
        </w:tabs>
        <w:rPr/>
      </w:pPr>
      <w:r>
        <w:rPr>
          <w:kern w:val="2"/>
          <w:sz w:val="24"/>
        </w:rPr>
        <w:t>67.1)</w:t>
        <w:tab/>
      </w:r>
      <w:r>
        <w:rPr>
          <w:rFonts w:cs="Phake Script" w:ascii="Phake Script" w:hAnsi="Phake Script"/>
          <w:kern w:val="2"/>
          <w:sz w:val="40"/>
        </w:rPr>
        <w:t>ngq</w:t>
        <w:tab/>
        <w:t>nnq</w:t>
        <w:tab/>
        <w:t>mow</w:t>
        <w:tab/>
        <w:t>sU</w:t>
        <w:tab/>
        <w:t>nj</w:t>
        <w:tab/>
        <w:t>ng</w:t>
        <w:tab/>
        <w:t>woa</w:t>
        <w:tab/>
        <w:t>tuN</w:t>
        <w:tab/>
        <w:t>hn</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naŋ¹</w:t>
        <w:tab/>
        <w:t>nan³</w:t>
        <w:tab/>
        <w:t>mau¹</w:t>
        <w:tab/>
        <w:t>suu³</w:t>
        <w:tab/>
        <w:t>dai³</w:t>
        <w:tab/>
        <w:t>naŋ¹</w:t>
        <w:tab/>
        <w:t>waa²</w:t>
        <w:tab/>
        <w:t>tui²</w:t>
        <w:tab/>
        <w:t>han¹</w:t>
      </w:r>
    </w:p>
    <w:p>
      <w:pPr>
        <w:pStyle w:val="Normal"/>
        <w:tabs>
          <w:tab w:val="left" w:pos="720" w:leader="none"/>
        </w:tabs>
        <w:rPr/>
      </w:pPr>
      <w:r>
        <w:rPr>
          <w:kern w:val="2"/>
          <w:sz w:val="24"/>
        </w:rPr>
        <w:tab/>
        <w:t>like</w:t>
        <w:tab/>
        <w:t>that</w:t>
        <w:tab/>
      </w:r>
      <w:r>
        <w:rPr>
          <w:smallCaps/>
          <w:kern w:val="2"/>
          <w:sz w:val="24"/>
        </w:rPr>
        <w:t>neg</w:t>
      </w:r>
      <w:r>
        <w:rPr>
          <w:kern w:val="2"/>
          <w:sz w:val="24"/>
        </w:rPr>
        <w:tab/>
        <w:t>agree</w:t>
        <w:tab/>
        <w:t>get</w:t>
        <w:tab/>
        <w:t>like</w:t>
        <w:tab/>
        <w:t>say</w:t>
        <w:tab/>
        <w:t>look</w:t>
        <w:tab/>
        <w:t>look</w:t>
      </w:r>
    </w:p>
    <w:p>
      <w:pPr>
        <w:pStyle w:val="Normal"/>
        <w:tabs>
          <w:tab w:val="left" w:pos="720" w:leader="none"/>
        </w:tabs>
        <w:rPr>
          <w:kern w:val="2"/>
          <w:sz w:val="24"/>
        </w:rPr>
      </w:pPr>
      <w:r>
        <w:rPr>
          <w:kern w:val="2"/>
          <w:sz w:val="24"/>
        </w:rPr>
        <w:tab/>
        <w:t>‘Like this, if you not not find the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68)</w:t>
        <w:tab/>
      </w:r>
      <w:r>
        <w:rPr>
          <w:rFonts w:cs="Phake Script" w:ascii="Phake Script" w:hAnsi="Phake Script"/>
          <w:kern w:val="2"/>
          <w:sz w:val="40"/>
        </w:rPr>
        <w:t>xiNeta</w:t>
        <w:tab/>
        <w:t>pj</w:t>
        <w:tab/>
        <w:t>lF</w:t>
        <w:tab/>
        <w:t>tghoM</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lɛm²</w:t>
        <w:tab/>
        <w:t>tāŋ² hɔm²</w:t>
      </w:r>
    </w:p>
    <w:p>
      <w:pPr>
        <w:pStyle w:val="Normal"/>
        <w:tabs>
          <w:tab w:val="left" w:pos="720" w:leader="none"/>
          <w:tab w:val="left" w:pos="1980" w:leader="none"/>
          <w:tab w:val="left" w:pos="2790" w:leader="none"/>
          <w:tab w:val="left" w:pos="3600" w:leader="none"/>
        </w:tabs>
        <w:rPr>
          <w:kern w:val="2"/>
          <w:sz w:val="24"/>
        </w:rPr>
      </w:pPr>
      <w:r>
        <w:rPr>
          <w:kern w:val="2"/>
          <w:sz w:val="24"/>
        </w:rPr>
        <w:tab/>
        <w:t>please</w:t>
        <w:tab/>
        <w:t>go</w:t>
        <w:tab/>
        <w:t>look</w:t>
        <w:tab/>
        <w:t>junction</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880" w:leader="none"/>
        </w:tabs>
        <w:rPr/>
      </w:pPr>
      <w:r>
        <w:rPr>
          <w:kern w:val="2"/>
          <w:sz w:val="24"/>
        </w:rPr>
        <w:tab/>
      </w:r>
      <w:r>
        <w:rPr>
          <w:rFonts w:cs="Phake Script" w:ascii="Phake Script" w:hAnsi="Phake Script"/>
          <w:kern w:val="2"/>
          <w:sz w:val="40"/>
        </w:rPr>
        <w:t>vJn</w:t>
        <w:tab/>
        <w:t>nug</w:t>
        <w:tab/>
        <w:t>na</w:t>
        <w:tab/>
        <w:t>el</w:t>
        <w:tab/>
        <w:t xml:space="preserve">sokq / </w:t>
      </w:r>
    </w:p>
    <w:p>
      <w:pPr>
        <w:pStyle w:val="Normal"/>
        <w:tabs>
          <w:tab w:val="left" w:pos="720" w:leader="none"/>
          <w:tab w:val="left" w:pos="1530" w:leader="none"/>
          <w:tab w:val="left" w:pos="2880" w:leader="none"/>
        </w:tabs>
        <w:rPr>
          <w:rFonts w:ascii="Doulos SIL" w:hAnsi="Doulos SIL" w:cs="Doulos SIL"/>
          <w:kern w:val="2"/>
          <w:sz w:val="24"/>
        </w:rPr>
      </w:pPr>
      <w:r>
        <w:rPr>
          <w:rFonts w:cs="Doulos SIL" w:ascii="Doulos SIL" w:hAnsi="Doulos SIL"/>
          <w:kern w:val="2"/>
          <w:sz w:val="24"/>
        </w:rPr>
        <w:tab/>
        <w:t>thən¹</w:t>
        <w:tab/>
        <w:t>noŋ²</w:t>
        <w:tab/>
        <w:t>nā⁶</w:t>
        <w:tab/>
        <w:t>lɛ¹</w:t>
        <w:tab/>
        <w:t>sauk⁴</w:t>
      </w:r>
    </w:p>
    <w:p>
      <w:pPr>
        <w:pStyle w:val="Normal"/>
        <w:tabs>
          <w:tab w:val="left" w:pos="720" w:leader="none"/>
          <w:tab w:val="left" w:pos="1530" w:leader="none"/>
          <w:tab w:val="left" w:pos="2880" w:leader="none"/>
        </w:tabs>
        <w:rPr/>
      </w:pPr>
      <w:r>
        <w:rPr>
          <w:kern w:val="2"/>
          <w:sz w:val="24"/>
        </w:rPr>
        <w:tab/>
        <w:t>forest</w:t>
        <w:tab/>
        <w:t>deep forest</w:t>
        <w:tab/>
        <w:t>thick</w:t>
        <w:tab/>
        <w:t>roam</w:t>
        <w:tab/>
        <w:t>search for</w:t>
      </w:r>
    </w:p>
    <w:p>
      <w:pPr>
        <w:pStyle w:val="Normal"/>
        <w:tabs>
          <w:tab w:val="left" w:pos="720" w:leader="none"/>
        </w:tabs>
        <w:ind w:left="720" w:hanging="0"/>
        <w:rPr>
          <w:kern w:val="2"/>
          <w:sz w:val="24"/>
        </w:rPr>
      </w:pPr>
      <w:r>
        <w:rPr>
          <w:kern w:val="2"/>
          <w:sz w:val="24"/>
        </w:rPr>
        <w:t>‘</w:t>
      </w:r>
      <w:r>
        <w:rPr>
          <w:kern w:val="2"/>
          <w:sz w:val="24"/>
        </w:rPr>
        <w:t>Please go to search for it at the junctions and in the big deep thick forest.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has:</w:t>
      </w:r>
    </w:p>
    <w:p>
      <w:pPr>
        <w:pStyle w:val="Normal"/>
        <w:tabs>
          <w:tab w:val="left" w:pos="720" w:leader="none"/>
          <w:tab w:val="left" w:pos="1980" w:leader="none"/>
          <w:tab w:val="left" w:pos="2700" w:leader="none"/>
          <w:tab w:val="left" w:pos="3600" w:leader="none"/>
        </w:tabs>
        <w:rPr/>
      </w:pPr>
      <w:r>
        <w:rPr>
          <w:kern w:val="2"/>
          <w:sz w:val="24"/>
        </w:rPr>
        <w:t>68.1)</w:t>
        <w:tab/>
      </w:r>
      <w:r>
        <w:rPr>
          <w:rFonts w:cs="Phake Script" w:ascii="Phake Script" w:hAnsi="Phake Script"/>
          <w:kern w:val="2"/>
          <w:sz w:val="40"/>
        </w:rPr>
        <w:t>xiNeta</w:t>
        <w:tab/>
        <w:t>pj</w:t>
        <w:tab/>
        <w:t>xa</w:t>
        <w:tab/>
        <w:t>vg</w:t>
        <w:tab/>
        <w:t>xuM</w:t>
      </w:r>
    </w:p>
    <w:p>
      <w:pPr>
        <w:pStyle w:val="Normal"/>
        <w:tabs>
          <w:tab w:val="left" w:pos="720" w:leader="none"/>
          <w:tab w:val="left" w:pos="1980" w:leader="none"/>
          <w:tab w:val="left" w:pos="2700" w:leader="none"/>
          <w:tab w:val="left" w:pos="3600" w:leader="none"/>
        </w:tabs>
        <w:rPr>
          <w:rFonts w:ascii="Doulos SIL" w:hAnsi="Doulos SIL" w:cs="Doulos SIL"/>
          <w:kern w:val="2"/>
          <w:sz w:val="24"/>
        </w:rPr>
      </w:pPr>
      <w:r>
        <w:rPr>
          <w:rFonts w:cs="Doulos SIL" w:ascii="Doulos SIL" w:hAnsi="Doulos SIL"/>
          <w:kern w:val="2"/>
          <w:sz w:val="24"/>
        </w:rPr>
        <w:tab/>
        <w:t>khɛn² tɔ²</w:t>
        <w:tab/>
        <w:t>pai²</w:t>
        <w:tab/>
        <w:t>khaa¹</w:t>
        <w:tab/>
        <w:t>thaaŋ¹</w:t>
        <w:tab/>
        <w:t>khum¹</w:t>
      </w:r>
    </w:p>
    <w:p>
      <w:pPr>
        <w:pStyle w:val="Normal"/>
        <w:tabs>
          <w:tab w:val="left" w:pos="720" w:leader="none"/>
          <w:tab w:val="left" w:pos="1980" w:leader="none"/>
          <w:tab w:val="left" w:pos="2700" w:leader="none"/>
          <w:tab w:val="left" w:pos="3600" w:leader="none"/>
        </w:tabs>
        <w:rPr>
          <w:kern w:val="2"/>
          <w:sz w:val="24"/>
        </w:rPr>
      </w:pPr>
      <w:r>
        <w:rPr>
          <w:kern w:val="2"/>
          <w:sz w:val="24"/>
        </w:rPr>
        <w:tab/>
        <w:t>please</w:t>
        <w:tab/>
        <w:t>go</w:t>
        <w:tab/>
        <w:t>search</w:t>
        <w:tab/>
        <w:t>hole</w:t>
        <w:tab/>
        <w:t>hole</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790" w:leader="none"/>
          <w:tab w:val="left" w:pos="3600" w:leader="none"/>
        </w:tabs>
        <w:rPr/>
      </w:pPr>
      <w:r>
        <w:rPr>
          <w:kern w:val="2"/>
          <w:sz w:val="24"/>
        </w:rPr>
        <w:tab/>
      </w:r>
      <w:r>
        <w:rPr>
          <w:rFonts w:cs="Phake Script" w:ascii="Phake Script" w:hAnsi="Phake Script"/>
          <w:kern w:val="2"/>
          <w:sz w:val="40"/>
        </w:rPr>
        <w:t>vJn</w:t>
        <w:tab/>
        <w:t>nug</w:t>
        <w:tab/>
        <w:t>na</w:t>
        <w:tab/>
        <w:t>el</w:t>
        <w:tab/>
        <w:t xml:space="preserve">sokq / </w:t>
      </w:r>
    </w:p>
    <w:p>
      <w:pPr>
        <w:pStyle w:val="Normal"/>
        <w:tabs>
          <w:tab w:val="left" w:pos="720" w:leader="none"/>
          <w:tab w:val="left" w:pos="144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thɯn¹</w:t>
        <w:tab/>
        <w:t>nuŋ²</w:t>
        <w:tab/>
        <w:t>naa¹</w:t>
        <w:tab/>
        <w:t>lɛ¹</w:t>
        <w:tab/>
        <w:t>sɔk³</w:t>
      </w:r>
    </w:p>
    <w:p>
      <w:pPr>
        <w:pStyle w:val="Normal"/>
        <w:tabs>
          <w:tab w:val="left" w:pos="720" w:leader="none"/>
          <w:tab w:val="left" w:pos="1440" w:leader="none"/>
          <w:tab w:val="left" w:pos="2790" w:leader="none"/>
          <w:tab w:val="left" w:pos="3600" w:leader="none"/>
        </w:tabs>
        <w:rPr/>
      </w:pPr>
      <w:r>
        <w:rPr>
          <w:kern w:val="2"/>
          <w:sz w:val="24"/>
        </w:rPr>
        <w:tab/>
        <w:t>forest</w:t>
        <w:tab/>
        <w:t>deep forest</w:t>
        <w:tab/>
        <w:t>thick</w:t>
        <w:tab/>
        <w:t>roam</w:t>
        <w:tab/>
        <w:t>search for</w:t>
      </w:r>
    </w:p>
    <w:p>
      <w:pPr>
        <w:pStyle w:val="Normal"/>
        <w:tabs>
          <w:tab w:val="left" w:pos="720" w:leader="none"/>
        </w:tabs>
        <w:ind w:left="720" w:hanging="0"/>
        <w:rPr>
          <w:kern w:val="2"/>
          <w:sz w:val="24"/>
        </w:rPr>
      </w:pPr>
      <w:r>
        <w:rPr>
          <w:kern w:val="2"/>
          <w:sz w:val="24"/>
        </w:rPr>
        <w:t>‘</w:t>
      </w:r>
      <w:r>
        <w:rPr>
          <w:kern w:val="2"/>
          <w:sz w:val="24"/>
        </w:rPr>
        <w:t>Please go to search for it in deep hole and the thick forest.’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69)</w:t>
        <w:tab/>
      </w:r>
      <w:r>
        <w:rPr>
          <w:rFonts w:cs="Phake Script" w:ascii="Phake Script" w:hAnsi="Phake Script"/>
          <w:kern w:val="2"/>
          <w:sz w:val="40"/>
        </w:rPr>
        <w:t>sglk</w:t>
        <w:tab/>
        <w:t>vup</w:t>
        <w:tab/>
        <w:t>hn</w:t>
        <w:tab/>
        <w:t xml:space="preserve">yW </w:t>
        <w:tab/>
        <w:t>AW</w:t>
        <w:tab/>
        <w:t>ma</w:t>
        <w:tab/>
        <w:t>hE</w:t>
        <w:tab/>
        <w:t>nj /</w:t>
      </w:r>
    </w:p>
    <w:p>
      <w:pPr>
        <w:pStyle w:val="Normal"/>
        <w:tabs>
          <w:tab w:val="left" w:pos="720" w:leader="none"/>
          <w:tab w:val="left" w:pos="198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süŋ⁶ lak¹</w:t>
        <w:tab/>
        <w:t>thup¹</w:t>
        <w:tab/>
        <w:t>han⁶</w:t>
        <w:tab/>
        <w:t xml:space="preserve">yau⁴ </w:t>
        <w:tab/>
        <w:t>au²</w:t>
        <w:tab/>
        <w:t>mā²</w:t>
        <w:tab/>
        <w:t>haü³</w:t>
        <w:tab/>
        <w:t>nai³</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ab/>
        <w:t>if</w:t>
        <w:tab/>
        <w:t>meet*</w:t>
        <w:tab/>
        <w:t>see</w:t>
        <w:tab/>
      </w:r>
      <w:r>
        <w:rPr>
          <w:smallCaps/>
          <w:kern w:val="2"/>
          <w:sz w:val="24"/>
        </w:rPr>
        <w:t>finished</w:t>
      </w:r>
      <w:r>
        <w:rPr>
          <w:kern w:val="2"/>
          <w:sz w:val="24"/>
        </w:rPr>
        <w:t xml:space="preserve"> </w:t>
        <w:tab/>
        <w:t>take</w:t>
        <w:tab/>
        <w:t>come</w:t>
        <w:tab/>
        <w:t>give</w:t>
        <w:tab/>
        <w:t>get</w:t>
      </w:r>
    </w:p>
    <w:p>
      <w:pPr>
        <w:pStyle w:val="Normal"/>
        <w:tabs>
          <w:tab w:val="left" w:pos="720" w:leader="none"/>
        </w:tabs>
        <w:ind w:left="720" w:hanging="0"/>
        <w:rPr>
          <w:kern w:val="2"/>
          <w:sz w:val="24"/>
        </w:rPr>
      </w:pPr>
      <w:r>
        <w:rPr>
          <w:kern w:val="2"/>
          <w:sz w:val="24"/>
        </w:rPr>
        <w:t>‘</w:t>
      </w:r>
      <w:r>
        <w:rPr>
          <w:kern w:val="2"/>
          <w:sz w:val="24"/>
        </w:rPr>
        <w:t>If you meet it, bring it back.’</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Written as </w:t>
      </w:r>
      <w:r>
        <w:rPr>
          <w:rFonts w:cs="Phake Script" w:ascii="Phake Script" w:hAnsi="Phake Script"/>
          <w:kern w:val="2"/>
          <w:sz w:val="36"/>
        </w:rPr>
        <w:t>vJpq</w:t>
      </w:r>
      <w:r>
        <w:rPr>
          <w:kern w:val="2"/>
          <w:sz w:val="24"/>
        </w:rPr>
        <w:t xml:space="preserve"> in the MS. It is possible that both </w:t>
      </w:r>
      <w:r>
        <w:rPr>
          <w:rFonts w:cs="Doulos SIL" w:ascii="Doulos SIL" w:hAnsi="Doulos SIL"/>
          <w:i/>
          <w:kern w:val="2"/>
          <w:sz w:val="24"/>
        </w:rPr>
        <w:t>thüp¹</w:t>
      </w:r>
      <w:r>
        <w:rPr>
          <w:kern w:val="2"/>
          <w:sz w:val="24"/>
        </w:rPr>
        <w:t xml:space="preserve"> and </w:t>
      </w:r>
      <w:r>
        <w:rPr>
          <w:rFonts w:cs="Doulos SIL" w:ascii="Doulos SIL" w:hAnsi="Doulos SIL"/>
          <w:i/>
          <w:kern w:val="2"/>
          <w:sz w:val="24"/>
        </w:rPr>
        <w:t>thup¹</w:t>
      </w:r>
      <w:r>
        <w:rPr>
          <w:kern w:val="2"/>
          <w:sz w:val="24"/>
        </w:rPr>
        <w:t xml:space="preserve"> are used for ‘meet’</w:t>
      </w:r>
    </w:p>
    <w:p>
      <w:pPr>
        <w:pStyle w:val="Normal"/>
        <w:tabs>
          <w:tab w:val="left" w:pos="720" w:leader="none"/>
        </w:tabs>
        <w:rPr/>
      </w:pPr>
      <w:r>
        <w:rPr>
          <w:sz w:val="24"/>
        </w:rPr>
        <w:tab/>
        <w:t xml:space="preserve">In the Aiton version, last two words are replaced with </w:t>
      </w:r>
      <w:r>
        <w:rPr>
          <w:rFonts w:cs="Phake Script" w:ascii="Phake Script" w:hAnsi="Phake Script"/>
          <w:sz w:val="36"/>
        </w:rPr>
        <w:t>xnqnj</w:t>
      </w:r>
      <w:r>
        <w:rPr>
          <w:sz w:val="24"/>
        </w:rPr>
        <w:t xml:space="preserve"> ‘quickly’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240" w:leader="none"/>
          <w:tab w:val="left" w:pos="4050" w:leader="none"/>
        </w:tabs>
        <w:rPr/>
      </w:pPr>
      <w:r>
        <w:rPr>
          <w:kern w:val="2"/>
          <w:sz w:val="24"/>
        </w:rPr>
        <w:t>70)</w:t>
        <w:tab/>
      </w:r>
      <w:r>
        <w:rPr>
          <w:rFonts w:cs="Phake Script" w:ascii="Phake Script" w:hAnsi="Phake Script"/>
          <w:kern w:val="2"/>
          <w:sz w:val="40"/>
        </w:rPr>
        <w:t>Aiktg</w:t>
        <w:tab/>
        <w:t>log</w:t>
        <w:tab/>
        <w:t>yU</w:t>
        <w:tab/>
        <w:t>ca</w:t>
      </w:r>
    </w:p>
    <w:p>
      <w:pPr>
        <w:pStyle w:val="Normal"/>
        <w:tabs>
          <w:tab w:val="left" w:pos="720" w:leader="none"/>
          <w:tab w:val="left" w:pos="1980" w:leader="none"/>
          <w:tab w:val="left" w:pos="3240" w:leader="none"/>
          <w:tab w:val="left" w:pos="4050" w:leader="none"/>
        </w:tabs>
        <w:rPr>
          <w:rFonts w:ascii="Doulos SIL" w:hAnsi="Doulos SIL" w:cs="Doulos SIL"/>
          <w:kern w:val="2"/>
          <w:sz w:val="24"/>
        </w:rPr>
      </w:pPr>
      <w:r>
        <w:rPr>
          <w:rFonts w:cs="Doulos SIL" w:ascii="Doulos SIL" w:hAnsi="Doulos SIL"/>
          <w:kern w:val="2"/>
          <w:sz w:val="24"/>
        </w:rPr>
        <w:tab/>
        <w:t>ik¹ tüŋ¹</w:t>
        <w:tab/>
        <w:t>lauŋ⁵</w:t>
        <w:tab/>
        <w:t>yū¹</w:t>
        <w:tab/>
        <w:t>cā⁴</w:t>
      </w:r>
    </w:p>
    <w:p>
      <w:pPr>
        <w:pStyle w:val="Normal"/>
        <w:tabs>
          <w:tab w:val="left" w:pos="720" w:leader="none"/>
          <w:tab w:val="left" w:pos="1980" w:leader="none"/>
          <w:tab w:val="left" w:pos="3240" w:leader="none"/>
          <w:tab w:val="left" w:pos="4050" w:leader="none"/>
        </w:tabs>
        <w:rPr>
          <w:kern w:val="2"/>
          <w:sz w:val="24"/>
        </w:rPr>
      </w:pPr>
      <w:r>
        <w:rPr>
          <w:kern w:val="2"/>
          <w:sz w:val="24"/>
        </w:rPr>
        <w:tab/>
        <w:t>also</w:t>
        <w:tab/>
        <w:t>condition</w:t>
        <w:tab/>
        <w:t>stay</w:t>
        <w:tab/>
        <w:t>bad</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00" w:leader="none"/>
          <w:tab w:val="left" w:pos="3600" w:leader="none"/>
          <w:tab w:val="left" w:pos="5130" w:leader="none"/>
        </w:tabs>
        <w:rPr/>
      </w:pPr>
      <w:r>
        <w:rPr>
          <w:kern w:val="2"/>
          <w:sz w:val="24"/>
        </w:rPr>
        <w:tab/>
      </w:r>
      <w:r>
        <w:rPr>
          <w:rFonts w:cs="Phake Script" w:ascii="Phake Script" w:hAnsi="Phake Script"/>
          <w:kern w:val="2"/>
          <w:sz w:val="40"/>
        </w:rPr>
        <w:t>tg</w:t>
        <w:tab/>
        <w:t>xj</w:t>
        <w:tab/>
        <w:t>ciw</w:t>
        <w:tab/>
        <w:t>xiN</w:t>
        <w:tab/>
        <w:t xml:space="preserve">enwn / </w:t>
      </w:r>
    </w:p>
    <w:p>
      <w:pPr>
        <w:pStyle w:val="Normal"/>
        <w:tabs>
          <w:tab w:val="left" w:pos="720" w:leader="none"/>
          <w:tab w:val="left" w:pos="1980" w:leader="none"/>
          <w:tab w:val="left" w:pos="2700" w:leader="none"/>
          <w:tab w:val="left" w:pos="3600" w:leader="none"/>
          <w:tab w:val="left" w:pos="5130" w:leader="none"/>
        </w:tabs>
        <w:rPr>
          <w:rFonts w:ascii="Doulos SIL" w:hAnsi="Doulos SIL" w:cs="Doulos SIL"/>
          <w:kern w:val="2"/>
          <w:sz w:val="24"/>
        </w:rPr>
      </w:pPr>
      <w:r>
        <w:rPr>
          <w:rFonts w:cs="Doulos SIL" w:ascii="Doulos SIL" w:hAnsi="Doulos SIL"/>
          <w:kern w:val="2"/>
          <w:sz w:val="24"/>
        </w:rPr>
        <w:tab/>
        <w:t>tāŋ²</w:t>
        <w:tab/>
        <w:t>khai³</w:t>
        <w:tab/>
        <w:t>ceu²</w:t>
        <w:tab/>
        <w:t>khɛn²</w:t>
        <w:tab/>
        <w:t>nɛ¹ wān²</w:t>
      </w:r>
    </w:p>
    <w:p>
      <w:pPr>
        <w:pStyle w:val="Normal"/>
        <w:tabs>
          <w:tab w:val="left" w:pos="720" w:leader="none"/>
          <w:tab w:val="left" w:pos="1980" w:leader="none"/>
          <w:tab w:val="left" w:pos="2700" w:leader="none"/>
          <w:tab w:val="left" w:pos="3600" w:leader="none"/>
          <w:tab w:val="left" w:pos="5130" w:leader="none"/>
        </w:tabs>
        <w:rPr>
          <w:kern w:val="2"/>
          <w:sz w:val="24"/>
        </w:rPr>
      </w:pPr>
      <w:r>
        <w:rPr>
          <w:kern w:val="2"/>
          <w:sz w:val="24"/>
        </w:rPr>
        <w:tab/>
        <w:t>condition</w:t>
        <w:tab/>
        <w:t>sick</w:t>
        <w:tab/>
        <w:t>quick</w:t>
        <w:tab/>
        <w:t>become better</w:t>
        <w:tab/>
      </w:r>
      <w:r>
        <w:rPr>
          <w:smallCaps/>
          <w:kern w:val="2"/>
          <w:sz w:val="24"/>
        </w:rPr>
        <w:t>prt</w:t>
      </w:r>
    </w:p>
    <w:p>
      <w:pPr>
        <w:pStyle w:val="Normal"/>
        <w:tabs>
          <w:tab w:val="left" w:pos="720" w:leader="none"/>
        </w:tabs>
        <w:ind w:left="720" w:hanging="0"/>
        <w:rPr/>
      </w:pPr>
      <w:r>
        <w:rPr>
          <w:kern w:val="2"/>
          <w:sz w:val="24"/>
        </w:rPr>
        <w:t>‘</w:t>
      </w:r>
      <w:r>
        <w:rPr>
          <w:kern w:val="2"/>
          <w:sz w:val="24"/>
        </w:rPr>
        <w:t>As it is in a bad way and suffering illness, (come) quickly (so that) it will become better’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 xml:space="preserve">The line appears to be corrupted - </w:t>
      </w:r>
    </w:p>
    <w:p>
      <w:pPr>
        <w:pStyle w:val="Normal"/>
        <w:tabs>
          <w:tab w:val="left" w:pos="720" w:leader="none"/>
        </w:tabs>
        <w:rPr/>
      </w:pPr>
      <w:r>
        <w:rPr>
          <w:kern w:val="2"/>
          <w:sz w:val="24"/>
        </w:rPr>
        <w:tab/>
        <w:t>The Aiton MS has</w:t>
      </w:r>
      <w:r>
        <w:rPr>
          <w:sz w:val="24"/>
        </w:rPr>
        <w:t xml:space="preserve"> </w:t>
      </w:r>
      <w:r>
        <w:rPr>
          <w:rFonts w:cs="Phake Script" w:ascii="Phake Script" w:hAnsi="Phake Script"/>
          <w:sz w:val="36"/>
        </w:rPr>
        <w:t>ciwqsJnq</w:t>
      </w:r>
      <w:r>
        <w:rPr>
          <w:sz w:val="24"/>
        </w:rPr>
        <w:t xml:space="preserve"> not </w:t>
      </w:r>
      <w:r>
        <w:rPr>
          <w:rFonts w:cs="Phake Script" w:ascii="Phake Script" w:hAnsi="Phake Script"/>
          <w:sz w:val="36"/>
        </w:rPr>
        <w:t>ciwqxiNq</w:t>
      </w:r>
      <w:r>
        <w:rPr>
          <w:sz w:val="24"/>
        </w:rPr>
        <w:t xml:space="preserve"> - but the meaning is the same. </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90" w:leader="none"/>
          <w:tab w:val="left" w:pos="4950" w:leader="none"/>
        </w:tabs>
        <w:rPr/>
      </w:pPr>
      <w:r>
        <w:rPr>
          <w:kern w:val="2"/>
          <w:sz w:val="24"/>
        </w:rPr>
        <w:t>71)</w:t>
        <w:tab/>
      </w:r>
      <w:r>
        <w:rPr>
          <w:rFonts w:cs="Phake Script" w:ascii="Phake Script" w:hAnsi="Phake Script"/>
          <w:kern w:val="2"/>
          <w:sz w:val="40"/>
        </w:rPr>
        <w:t>sg</w:t>
        <w:tab/>
        <w:t>wa</w:t>
        <w:tab/>
        <w:t>lF</w:t>
        <w:tab/>
        <w:t>xa</w:t>
        <w:tab/>
        <w:t>xoqnI</w:t>
        <w:tab/>
        <w:t>vJn</w:t>
      </w:r>
    </w:p>
    <w:p>
      <w:pPr>
        <w:pStyle w:val="Normal"/>
        <w:tabs>
          <w:tab w:val="left" w:pos="720" w:leader="none"/>
          <w:tab w:val="left" w:pos="1440" w:leader="none"/>
          <w:tab w:val="left" w:pos="2160" w:leader="none"/>
          <w:tab w:val="left" w:pos="2880" w:leader="none"/>
          <w:tab w:val="left" w:pos="3690" w:leader="none"/>
          <w:tab w:val="left" w:pos="4950" w:leader="none"/>
        </w:tabs>
        <w:rPr>
          <w:rFonts w:ascii="Doulos SIL" w:hAnsi="Doulos SIL" w:cs="Doulos SIL"/>
          <w:kern w:val="2"/>
          <w:sz w:val="24"/>
        </w:rPr>
      </w:pPr>
      <w:r>
        <w:rPr>
          <w:rFonts w:cs="Doulos SIL" w:ascii="Doulos SIL" w:hAnsi="Doulos SIL"/>
          <w:kern w:val="2"/>
          <w:sz w:val="24"/>
        </w:rPr>
        <w:tab/>
        <w:t>süŋ⁶</w:t>
        <w:tab/>
        <w:t>wā⁵</w:t>
        <w:tab/>
        <w:t>lɛm²</w:t>
        <w:tab/>
        <w:t>khā²</w:t>
        <w:tab/>
        <w:t>khɔn⁶ nī²</w:t>
        <w:tab/>
        <w:t>thən¹</w:t>
      </w:r>
    </w:p>
    <w:p>
      <w:pPr>
        <w:pStyle w:val="Normal"/>
        <w:tabs>
          <w:tab w:val="left" w:pos="720" w:leader="none"/>
          <w:tab w:val="left" w:pos="1440" w:leader="none"/>
          <w:tab w:val="left" w:pos="2160" w:leader="none"/>
          <w:tab w:val="left" w:pos="2880" w:leader="none"/>
          <w:tab w:val="left" w:pos="3690" w:leader="none"/>
          <w:tab w:val="left" w:pos="4950" w:leader="none"/>
        </w:tabs>
        <w:rPr/>
      </w:pPr>
      <w:r>
        <w:rPr>
          <w:kern w:val="2"/>
          <w:sz w:val="24"/>
        </w:rPr>
        <w:tab/>
        <w:t>if</w:t>
        <w:tab/>
        <w:t>that</w:t>
        <w:tab/>
        <w:t>see</w:t>
        <w:tab/>
        <w:t>search</w:t>
        <w:tab/>
        <w:t xml:space="preserve">good </w:t>
      </w:r>
      <w:r>
        <w:rPr>
          <w:i/>
          <w:kern w:val="2"/>
          <w:sz w:val="24"/>
        </w:rPr>
        <w:t>khon</w:t>
      </w:r>
      <w:r>
        <w:rPr>
          <w:kern w:val="2"/>
          <w:sz w:val="24"/>
        </w:rPr>
        <w:tab/>
        <w:t>forest</w:t>
        <w:tab/>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nug</w:t>
        <w:tab/>
        <w:t>pig</w:t>
        <w:tab/>
        <w:t>mW</w:t>
        <w:tab/>
        <w:t>nj</w:t>
        <w:tab/>
        <w:t xml:space="preserve">cM / </w:t>
      </w:r>
    </w:p>
    <w:p>
      <w:pPr>
        <w:pStyle w:val="Normal"/>
        <w:tabs>
          <w:tab w:val="left" w:pos="720" w:leader="none"/>
        </w:tabs>
        <w:rPr>
          <w:rFonts w:ascii="Doulos SIL" w:hAnsi="Doulos SIL" w:cs="Doulos SIL"/>
          <w:kern w:val="2"/>
          <w:sz w:val="24"/>
        </w:rPr>
      </w:pPr>
      <w:r>
        <w:rPr>
          <w:rFonts w:cs="Doulos SIL" w:ascii="Doulos SIL" w:hAnsi="Doulos SIL"/>
          <w:kern w:val="2"/>
          <w:sz w:val="24"/>
        </w:rPr>
        <w:tab/>
        <w:t>noŋ²</w:t>
        <w:tab/>
        <w:t>peŋ²</w:t>
        <w:tab/>
        <w:t>mau¹</w:t>
        <w:tab/>
        <w:t>nai³</w:t>
        <w:tab/>
        <w:t>cam⁴</w:t>
      </w:r>
    </w:p>
    <w:p>
      <w:pPr>
        <w:pStyle w:val="Normal"/>
        <w:tabs>
          <w:tab w:val="left" w:pos="720" w:leader="none"/>
        </w:tabs>
        <w:rPr>
          <w:kern w:val="2"/>
          <w:sz w:val="24"/>
        </w:rPr>
      </w:pPr>
      <w:r>
        <w:rPr>
          <w:kern w:val="2"/>
          <w:sz w:val="24"/>
        </w:rPr>
        <w:tab/>
        <w:t>deep</w:t>
        <w:tab/>
        <w:t>plain</w:t>
        <w:tab/>
      </w:r>
      <w:r>
        <w:rPr>
          <w:smallCaps/>
          <w:kern w:val="2"/>
          <w:sz w:val="24"/>
        </w:rPr>
        <w:t>neg</w:t>
      </w:r>
      <w:r>
        <w:rPr>
          <w:kern w:val="2"/>
          <w:sz w:val="24"/>
        </w:rPr>
        <w:tab/>
        <w:t>get</w:t>
        <w:tab/>
      </w:r>
      <w:r>
        <w:rPr>
          <w:smallCaps/>
          <w:kern w:val="2"/>
          <w:sz w:val="24"/>
        </w:rPr>
        <w:t>prt</w:t>
      </w:r>
    </w:p>
    <w:p>
      <w:pPr>
        <w:pStyle w:val="Normal"/>
        <w:tabs>
          <w:tab w:val="left" w:pos="720" w:leader="none"/>
        </w:tabs>
        <w:ind w:left="720" w:hanging="0"/>
        <w:rPr/>
      </w:pPr>
      <w:r>
        <w:rPr>
          <w:sz w:val="24"/>
        </w:rPr>
        <w:t>‘</w:t>
      </w:r>
      <w:r>
        <w:rPr>
          <w:sz w:val="24"/>
        </w:rPr>
        <w:t xml:space="preserve">If after searching for the good </w:t>
      </w:r>
      <w:r>
        <w:rPr>
          <w:i/>
          <w:sz w:val="24"/>
        </w:rPr>
        <w:t>khon</w:t>
      </w:r>
      <w:r>
        <w:rPr>
          <w:sz w:val="24"/>
        </w:rPr>
        <w:t xml:space="preserve"> in that deep forest, you don’t get it.’</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omits </w:t>
      </w:r>
      <w:r>
        <w:rPr>
          <w:rFonts w:cs="Phake Script" w:ascii="Phake Script" w:hAnsi="Phake Script"/>
          <w:sz w:val="36"/>
        </w:rPr>
        <w:t>xonqnI</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3060" w:leader="none"/>
          <w:tab w:val="left" w:pos="4140" w:leader="none"/>
          <w:tab w:val="left" w:pos="4860" w:leader="none"/>
        </w:tabs>
        <w:rPr/>
      </w:pPr>
      <w:r>
        <w:rPr>
          <w:kern w:val="2"/>
          <w:sz w:val="24"/>
        </w:rPr>
        <w:t>72)</w:t>
        <w:tab/>
      </w:r>
      <w:r>
        <w:rPr>
          <w:rFonts w:cs="Phake Script" w:ascii="Phake Script" w:hAnsi="Phake Script"/>
          <w:kern w:val="2"/>
          <w:sz w:val="40"/>
        </w:rPr>
        <w:t>pU</w:t>
        <w:tab/>
        <w:t>cW</w:t>
        <w:tab/>
        <w:t>lkpoj</w:t>
        <w:tab/>
        <w:t>kZa</w:t>
        <w:tab/>
        <w:t>sok</w:t>
      </w:r>
    </w:p>
    <w:p>
      <w:pPr>
        <w:pStyle w:val="Normal"/>
        <w:tabs>
          <w:tab w:val="left" w:pos="720" w:leader="none"/>
          <w:tab w:val="left" w:pos="2070" w:leader="none"/>
          <w:tab w:val="left" w:pos="3060" w:leader="none"/>
          <w:tab w:val="left" w:pos="4140" w:leader="none"/>
          <w:tab w:val="left" w:pos="4860" w:leader="none"/>
        </w:tabs>
        <w:rPr>
          <w:rFonts w:ascii="Doulos SIL" w:hAnsi="Doulos SIL" w:cs="Doulos SIL"/>
          <w:kern w:val="2"/>
          <w:sz w:val="24"/>
        </w:rPr>
      </w:pPr>
      <w:r>
        <w:rPr>
          <w:rFonts w:cs="Doulos SIL" w:ascii="Doulos SIL" w:hAnsi="Doulos SIL"/>
          <w:kern w:val="2"/>
          <w:sz w:val="24"/>
        </w:rPr>
        <w:tab/>
        <w:t>pū¹</w:t>
        <w:tab/>
        <w:t>cau³</w:t>
        <w:tab/>
        <w:t>lak pɔi</w:t>
        <w:tab/>
        <w:t>kā¹</w:t>
        <w:tab/>
        <w:t>sauk⁴</w:t>
      </w:r>
    </w:p>
    <w:p>
      <w:pPr>
        <w:pStyle w:val="Normal"/>
        <w:tabs>
          <w:tab w:val="left" w:pos="720" w:leader="none"/>
          <w:tab w:val="left" w:pos="2070" w:leader="none"/>
          <w:tab w:val="left" w:pos="3060" w:leader="none"/>
          <w:tab w:val="left" w:pos="4140" w:leader="none"/>
          <w:tab w:val="left" w:pos="4860" w:leader="none"/>
        </w:tabs>
        <w:rPr/>
      </w:pPr>
      <w:r>
        <w:rPr>
          <w:kern w:val="2"/>
          <w:sz w:val="24"/>
        </w:rPr>
        <w:tab/>
        <w:t>grandfather</w:t>
        <w:tab/>
      </w:r>
      <w:r>
        <w:rPr>
          <w:smallCaps/>
          <w:kern w:val="2"/>
          <w:sz w:val="24"/>
        </w:rPr>
        <w:t>resp</w:t>
      </w:r>
      <w:r>
        <w:rPr>
          <w:kern w:val="2"/>
          <w:sz w:val="24"/>
        </w:rPr>
        <w:tab/>
        <w:t>now</w:t>
        <w:tab/>
        <w:t>go</w:t>
        <w:tab/>
        <w:t>search</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600" w:leader="none"/>
          <w:tab w:val="left" w:pos="4320" w:leader="none"/>
          <w:tab w:val="left" w:pos="5760" w:leader="none"/>
        </w:tabs>
        <w:rPr/>
      </w:pPr>
      <w:r>
        <w:rPr>
          <w:kern w:val="2"/>
          <w:sz w:val="24"/>
        </w:rPr>
        <w:tab/>
      </w:r>
      <w:r>
        <w:rPr>
          <w:rFonts w:cs="Phake Script" w:ascii="Phake Script" w:hAnsi="Phake Script"/>
          <w:kern w:val="2"/>
          <w:sz w:val="40"/>
        </w:rPr>
        <w:t>pg</w:t>
        <w:tab/>
        <w:t>hj</w:t>
        <w:tab/>
        <w:t>kup</w:t>
        <w:tab/>
        <w:t>na</w:t>
        <w:tab/>
        <w:t xml:space="preserve">pig / </w:t>
      </w:r>
    </w:p>
    <w:p>
      <w:pPr>
        <w:pStyle w:val="Normal"/>
        <w:tabs>
          <w:tab w:val="left" w:pos="720" w:leader="none"/>
          <w:tab w:val="left" w:pos="2160" w:leader="none"/>
          <w:tab w:val="left" w:pos="3600" w:leader="none"/>
          <w:tab w:val="left" w:pos="4320" w:leader="none"/>
          <w:tab w:val="left" w:pos="5760" w:leader="none"/>
        </w:tabs>
        <w:rPr>
          <w:rFonts w:ascii="Doulos SIL" w:hAnsi="Doulos SIL" w:cs="Doulos SIL"/>
          <w:kern w:val="2"/>
          <w:sz w:val="24"/>
        </w:rPr>
      </w:pPr>
      <w:r>
        <w:rPr>
          <w:rFonts w:cs="Doulos SIL" w:ascii="Doulos SIL" w:hAnsi="Doulos SIL"/>
          <w:kern w:val="2"/>
          <w:sz w:val="24"/>
        </w:rPr>
        <w:tab/>
        <w:t>pāŋ¹</w:t>
        <w:tab/>
        <w:t>hai⁵</w:t>
        <w:tab/>
        <w:t>kup¹</w:t>
        <w:tab/>
        <w:t>nā²</w:t>
        <w:tab/>
        <w:t>peŋ²</w:t>
      </w:r>
    </w:p>
    <w:p>
      <w:pPr>
        <w:pStyle w:val="Normal"/>
        <w:tabs>
          <w:tab w:val="left" w:pos="720" w:leader="none"/>
          <w:tab w:val="left" w:pos="2160" w:leader="none"/>
          <w:tab w:val="left" w:pos="3600" w:leader="none"/>
          <w:tab w:val="left" w:pos="4320" w:leader="none"/>
          <w:tab w:val="left" w:pos="5760" w:leader="none"/>
        </w:tabs>
        <w:rPr>
          <w:kern w:val="2"/>
          <w:sz w:val="24"/>
        </w:rPr>
      </w:pPr>
      <w:r>
        <w:rPr>
          <w:kern w:val="2"/>
          <w:sz w:val="24"/>
        </w:rPr>
        <w:tab/>
        <w:t>open ground</w:t>
        <w:tab/>
        <w:t>dry rice field</w:t>
        <w:tab/>
        <w:t>with</w:t>
        <w:tab/>
        <w:t>wet rice field</w:t>
        <w:tab/>
        <w:t>flat</w:t>
      </w:r>
    </w:p>
    <w:p>
      <w:pPr>
        <w:pStyle w:val="Normal"/>
        <w:tabs>
          <w:tab w:val="left" w:pos="720" w:leader="none"/>
        </w:tabs>
        <w:ind w:left="720" w:hanging="0"/>
        <w:rPr/>
      </w:pPr>
      <w:r>
        <w:rPr>
          <w:kern w:val="2"/>
          <w:sz w:val="24"/>
        </w:rPr>
        <w:t>‘</w:t>
      </w:r>
      <w:r>
        <w:rPr>
          <w:kern w:val="2"/>
          <w:sz w:val="24"/>
        </w:rPr>
        <w:t>Oh Grandfather, now go and search on the open ground, on the dry rice fields and the flat wet paddy fields.’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150" w:leader="none"/>
          <w:tab w:val="left" w:pos="4140" w:leader="none"/>
        </w:tabs>
        <w:rPr/>
      </w:pPr>
      <w:r>
        <w:rPr>
          <w:kern w:val="2"/>
          <w:sz w:val="24"/>
        </w:rPr>
        <w:t>73)</w:t>
        <w:tab/>
      </w:r>
      <w:r>
        <w:rPr>
          <w:rFonts w:cs="Phake Script" w:ascii="Phake Script" w:hAnsi="Phake Script"/>
          <w:kern w:val="2"/>
          <w:sz w:val="40"/>
        </w:rPr>
        <w:t>huN</w:t>
        <w:tab/>
        <w:t>hog</w:t>
        <w:tab/>
        <w:t>Aik</w:t>
        <w:tab/>
        <w:t>Aug</w:t>
        <w:tab/>
        <w:t xml:space="preserve">na / </w:t>
      </w:r>
    </w:p>
    <w:p>
      <w:pPr>
        <w:pStyle w:val="Normal"/>
        <w:tabs>
          <w:tab w:val="left" w:pos="720" w:leader="none"/>
          <w:tab w:val="left" w:pos="1440" w:leader="none"/>
          <w:tab w:val="left" w:pos="2160" w:leader="none"/>
          <w:tab w:val="left" w:pos="3150" w:leader="none"/>
          <w:tab w:val="left" w:pos="4140" w:leader="none"/>
        </w:tabs>
        <w:rPr>
          <w:rFonts w:ascii="Doulos SIL" w:hAnsi="Doulos SIL" w:cs="Doulos SIL"/>
          <w:kern w:val="2"/>
          <w:sz w:val="24"/>
        </w:rPr>
      </w:pPr>
      <w:r>
        <w:rPr>
          <w:rFonts w:cs="Doulos SIL" w:ascii="Doulos SIL" w:hAnsi="Doulos SIL"/>
          <w:kern w:val="2"/>
          <w:sz w:val="24"/>
        </w:rPr>
        <w:tab/>
        <w:t>hoi³</w:t>
        <w:tab/>
        <w:t>hauŋ⁵</w:t>
        <w:tab/>
        <w:t>ik¹</w:t>
        <w:tab/>
        <w:t>uŋ²</w:t>
        <w:tab/>
        <w:t>nā²</w:t>
      </w:r>
    </w:p>
    <w:p>
      <w:pPr>
        <w:pStyle w:val="Normal"/>
        <w:tabs>
          <w:tab w:val="left" w:pos="720" w:leader="none"/>
          <w:tab w:val="left" w:pos="1440" w:leader="none"/>
          <w:tab w:val="left" w:pos="2160" w:leader="none"/>
          <w:tab w:val="left" w:pos="3150" w:leader="none"/>
          <w:tab w:val="left" w:pos="4140" w:leader="none"/>
        </w:tabs>
        <w:rPr/>
      </w:pPr>
      <w:r>
        <w:rPr>
          <w:kern w:val="2"/>
          <w:sz w:val="24"/>
        </w:rPr>
        <w:tab/>
        <w:t>creek</w:t>
        <w:tab/>
        <w:t>drain</w:t>
        <w:tab/>
        <w:t>also</w:t>
        <w:tab/>
        <w:t>lowland</w:t>
        <w:tab/>
        <w:t>field</w:t>
      </w:r>
    </w:p>
    <w:p>
      <w:pPr>
        <w:pStyle w:val="Normal"/>
        <w:tabs>
          <w:tab w:val="left" w:pos="720" w:leader="none"/>
        </w:tabs>
        <w:ind w:left="720" w:hanging="0"/>
        <w:rPr>
          <w:kern w:val="2"/>
          <w:sz w:val="24"/>
        </w:rPr>
      </w:pPr>
      <w:r>
        <w:rPr>
          <w:kern w:val="2"/>
          <w:sz w:val="24"/>
        </w:rPr>
        <w:t>‘</w:t>
      </w:r>
      <w:r>
        <w:rPr>
          <w:kern w:val="2"/>
          <w:sz w:val="24"/>
        </w:rPr>
        <w:t>in the creeks and drains and lowland fields’</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rFonts w:cs="Phake Script" w:ascii="Phake Script" w:hAnsi="Phake Script"/>
          <w:sz w:val="36"/>
        </w:rPr>
        <w:t>hugq</w:t>
      </w:r>
      <w:r>
        <w:rPr>
          <w:sz w:val="24"/>
        </w:rPr>
        <w:t xml:space="preserve"> for </w:t>
      </w:r>
      <w:r>
        <w:rPr>
          <w:rFonts w:cs="Phake Script" w:ascii="Phake Script" w:hAnsi="Phake Script"/>
          <w:sz w:val="36"/>
        </w:rPr>
        <w:t>na</w:t>
      </w:r>
      <w:r>
        <w:rPr>
          <w:sz w:val="24"/>
        </w:rPr>
        <w:t xml:space="preserve">. Nabin Shyam does not the meaning of </w:t>
      </w:r>
      <w:r>
        <w:rPr>
          <w:rFonts w:cs="Phake Script" w:ascii="Phake Script" w:hAnsi="Phake Script"/>
          <w:sz w:val="36"/>
        </w:rPr>
        <w:t>hugq</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pPr>
      <w:r>
        <w:rPr>
          <w:kern w:val="2"/>
          <w:sz w:val="24"/>
        </w:rPr>
        <w:t>74)</w:t>
        <w:tab/>
      </w:r>
      <w:r>
        <w:rPr>
          <w:rFonts w:cs="Phake Script" w:ascii="Phake Script" w:hAnsi="Phake Script"/>
          <w:kern w:val="2"/>
          <w:sz w:val="40"/>
        </w:rPr>
        <w:t>yiw</w:t>
        <w:tab/>
        <w:t>es</w:t>
        <w:tab/>
        <w:t>xon</w:t>
        <w:tab/>
        <w:t>wg</w:t>
        <w:tab/>
        <w:t>ln</w:t>
        <w:tab/>
        <w:t>pig</w:t>
        <w:tab/>
        <w:t>kJt</w:t>
        <w:tab/>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rFonts w:ascii="Doulos SIL" w:hAnsi="Doulos SIL" w:cs="Doulos SIL"/>
          <w:kern w:val="2"/>
          <w:sz w:val="24"/>
        </w:rPr>
      </w:pPr>
      <w:r>
        <w:rPr>
          <w:rFonts w:cs="Doulos SIL" w:ascii="Doulos SIL" w:hAnsi="Doulos SIL"/>
          <w:kern w:val="2"/>
          <w:sz w:val="24"/>
        </w:rPr>
        <w:tab/>
        <w:t>yɛu²</w:t>
        <w:tab/>
        <w:t>sɛ¹</w:t>
        <w:tab/>
        <w:t>khɔn⁶</w:t>
        <w:tab/>
        <w:t>wāŋ¹</w:t>
        <w:tab/>
        <w:t>lān⁶</w:t>
        <w:tab/>
        <w:t>paiŋ²</w:t>
        <w:tab/>
        <w:t>kət¹</w:t>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kern w:val="2"/>
          <w:sz w:val="24"/>
        </w:rPr>
      </w:pPr>
      <w:r>
        <w:rPr>
          <w:kern w:val="2"/>
          <w:sz w:val="24"/>
        </w:rPr>
        <w:tab/>
        <w:t>if</w:t>
        <w:tab/>
      </w:r>
      <w:r>
        <w:rPr>
          <w:smallCaps/>
          <w:kern w:val="2"/>
          <w:sz w:val="24"/>
        </w:rPr>
        <w:t>prt</w:t>
      </w:r>
      <w:r>
        <w:rPr>
          <w:kern w:val="2"/>
          <w:sz w:val="24"/>
        </w:rPr>
        <w:tab/>
        <w:t>soul</w:t>
        <w:tab/>
        <w:t>confused</w:t>
        <w:tab/>
        <w:t>grandson</w:t>
        <w:tab/>
        <w:t>love</w:t>
        <w:tab/>
        <w:t>remain</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610" w:leader="none"/>
          <w:tab w:val="left" w:pos="3330" w:leader="none"/>
          <w:tab w:val="left" w:pos="4050" w:leader="none"/>
          <w:tab w:val="left" w:pos="4950" w:leader="none"/>
        </w:tabs>
        <w:rPr/>
      </w:pPr>
      <w:r>
        <w:rPr>
          <w:kern w:val="2"/>
          <w:sz w:val="24"/>
        </w:rPr>
        <w:tab/>
      </w:r>
      <w:r>
        <w:rPr>
          <w:rFonts w:cs="Phake Script" w:ascii="Phake Script" w:hAnsi="Phake Script"/>
          <w:kern w:val="2"/>
          <w:sz w:val="40"/>
        </w:rPr>
        <w:t>sW</w:t>
        <w:tab/>
        <w:t>fk</w:t>
        <w:tab/>
        <w:t>yn</w:t>
        <w:tab/>
        <w:t>tU</w:t>
        <w:tab/>
        <w:t>fU</w:t>
        <w:tab/>
        <w:t>cW /</w:t>
      </w:r>
    </w:p>
    <w:p>
      <w:pPr>
        <w:pStyle w:val="Normal"/>
        <w:tabs>
          <w:tab w:val="left" w:pos="720" w:leader="none"/>
          <w:tab w:val="left" w:pos="1440" w:leader="none"/>
          <w:tab w:val="left" w:pos="2610" w:leader="none"/>
          <w:tab w:val="left" w:pos="3330" w:leader="none"/>
          <w:tab w:val="left" w:pos="4050" w:leader="none"/>
          <w:tab w:val="left" w:pos="4950" w:leader="none"/>
        </w:tabs>
        <w:rPr>
          <w:rFonts w:ascii="Doulos SIL" w:hAnsi="Doulos SIL" w:cs="Doulos SIL"/>
          <w:kern w:val="2"/>
          <w:sz w:val="24"/>
        </w:rPr>
      </w:pPr>
      <w:r>
        <w:rPr>
          <w:rFonts w:cs="Doulos SIL" w:ascii="Doulos SIL" w:hAnsi="Doulos SIL"/>
          <w:kern w:val="2"/>
          <w:sz w:val="24"/>
        </w:rPr>
        <w:tab/>
        <w:t>sau²</w:t>
        <w:tab/>
        <w:t>phāk³</w:t>
        <w:tab/>
        <w:t>yān⁶</w:t>
        <w:tab/>
        <w:t>to²</w:t>
        <w:tab/>
        <w:t>phū³</w:t>
        <w:tab/>
        <w:t>cau³</w:t>
      </w:r>
    </w:p>
    <w:p>
      <w:pPr>
        <w:pStyle w:val="Normal"/>
        <w:tabs>
          <w:tab w:val="left" w:pos="720" w:leader="none"/>
          <w:tab w:val="left" w:pos="1440" w:leader="none"/>
          <w:tab w:val="left" w:pos="2610" w:leader="none"/>
          <w:tab w:val="left" w:pos="3330" w:leader="none"/>
          <w:tab w:val="left" w:pos="4050" w:leader="none"/>
          <w:tab w:val="left" w:pos="4950" w:leader="none"/>
        </w:tabs>
        <w:rPr>
          <w:kern w:val="2"/>
          <w:sz w:val="24"/>
        </w:rPr>
      </w:pPr>
      <w:r>
        <w:rPr>
          <w:kern w:val="2"/>
          <w:sz w:val="24"/>
        </w:rPr>
        <w:tab/>
        <w:t>stay</w:t>
        <w:tab/>
        <w:t>separate</w:t>
        <w:tab/>
        <w:t>far</w:t>
        <w:tab/>
        <w:t>body</w:t>
        <w:tab/>
        <w:t>person</w:t>
        <w:tab/>
      </w:r>
      <w:r>
        <w:rPr>
          <w:smallCaps/>
          <w:kern w:val="2"/>
          <w:sz w:val="24"/>
        </w:rPr>
        <w:t>resp</w:t>
      </w:r>
    </w:p>
    <w:p>
      <w:pPr>
        <w:pStyle w:val="Normal"/>
        <w:tabs>
          <w:tab w:val="left" w:pos="720" w:leader="none"/>
        </w:tabs>
        <w:ind w:left="720" w:hanging="0"/>
        <w:rPr/>
      </w:pPr>
      <w:r>
        <w:rPr>
          <w:kern w:val="2"/>
          <w:sz w:val="24"/>
        </w:rPr>
        <w:t>‘</w:t>
      </w:r>
      <w:r>
        <w:rPr>
          <w:kern w:val="2"/>
          <w:sz w:val="24"/>
        </w:rPr>
        <w:t xml:space="preserve">If the troubled </w:t>
      </w:r>
      <w:r>
        <w:rPr>
          <w:i/>
          <w:kern w:val="2"/>
          <w:sz w:val="24"/>
        </w:rPr>
        <w:t>khon</w:t>
      </w:r>
      <w:r>
        <w:rPr>
          <w:kern w:val="2"/>
          <w:sz w:val="24"/>
        </w:rPr>
        <w:t xml:space="preserve"> of our beloved grandchild has become separated, and is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Aithown Che explained that this meant that the </w:t>
      </w:r>
      <w:r>
        <w:rPr>
          <w:i/>
          <w:kern w:val="2"/>
          <w:sz w:val="24"/>
        </w:rPr>
        <w:t>khon</w:t>
      </w:r>
      <w:r>
        <w:rPr>
          <w:kern w:val="2"/>
          <w:sz w:val="24"/>
        </w:rPr>
        <w:t xml:space="preserve"> had got separated from the its body, the </w:t>
      </w:r>
      <w:r>
        <w:rPr>
          <w:rFonts w:cs="Aiton Script" w:ascii="Aiton Script" w:hAnsi="Aiton Script"/>
          <w:kern w:val="2"/>
          <w:sz w:val="36"/>
        </w:rPr>
        <w:t>fUcW</w:t>
      </w:r>
      <w:r>
        <w:rPr>
          <w:kern w:val="2"/>
          <w:sz w:val="24"/>
        </w:rPr>
        <w:t>.</w:t>
      </w:r>
    </w:p>
    <w:p>
      <w:pPr>
        <w:pStyle w:val="Normal"/>
        <w:tabs>
          <w:tab w:val="left" w:pos="720" w:leader="none"/>
        </w:tabs>
        <w:rPr/>
      </w:pPr>
      <w:r>
        <w:rPr>
          <w:sz w:val="24"/>
        </w:rPr>
        <w:tab/>
        <w:t xml:space="preserve">The Aiton version omits </w:t>
      </w:r>
      <w:r>
        <w:rPr>
          <w:rFonts w:cs="Phake Script" w:ascii="Phake Script" w:hAnsi="Phake Script"/>
          <w:sz w:val="36"/>
        </w:rPr>
        <w:t>lnqpigq</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75)</w:t>
        <w:tab/>
      </w:r>
      <w:r>
        <w:rPr>
          <w:rFonts w:cs="Phake Script" w:ascii="Phake Script" w:hAnsi="Phake Script"/>
          <w:kern w:val="2"/>
          <w:sz w:val="40"/>
        </w:rPr>
        <w:t>yM</w:t>
        <w:tab/>
        <w:t>mJw</w:t>
        <w:tab/>
        <w:t>pj</w:t>
        <w:tab/>
        <w:t>ma</w:t>
        <w:tab/>
        <w:t>mW</w:t>
        <w:tab/>
        <w:t>hU</w:t>
        <w:tab/>
        <w:t xml:space="preserve">nj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yām²</w:t>
        <w:tab/>
        <w:t>mə⁵</w:t>
        <w:tab/>
        <w:t>pai²</w:t>
        <w:tab/>
        <w:t>mā²</w:t>
        <w:tab/>
        <w:t>mau¹</w:t>
        <w:tab/>
        <w:t>hū⁴</w:t>
        <w:tab/>
        <w:t>nai³</w:t>
      </w:r>
    </w:p>
    <w:p>
      <w:pPr>
        <w:pStyle w:val="Normal"/>
        <w:tabs>
          <w:tab w:val="left" w:pos="720" w:leader="none"/>
        </w:tabs>
        <w:rPr/>
      </w:pPr>
      <w:r>
        <w:rPr>
          <w:kern w:val="2"/>
          <w:sz w:val="24"/>
        </w:rPr>
        <w:tab/>
        <w:t>time</w:t>
        <w:tab/>
        <w:t>time</w:t>
        <w:tab/>
        <w:t>go</w:t>
        <w:tab/>
        <w:t>come</w:t>
        <w:tab/>
      </w:r>
      <w:r>
        <w:rPr>
          <w:smallCaps/>
          <w:kern w:val="2"/>
          <w:sz w:val="24"/>
        </w:rPr>
        <w:t>neg</w:t>
      </w:r>
      <w:r>
        <w:rPr>
          <w:kern w:val="2"/>
          <w:sz w:val="24"/>
        </w:rPr>
        <w:tab/>
        <w:t>know</w:t>
        <w:tab/>
        <w:t>get</w:t>
      </w:r>
    </w:p>
    <w:p>
      <w:pPr>
        <w:pStyle w:val="Normal"/>
        <w:tabs>
          <w:tab w:val="left" w:pos="720" w:leader="none"/>
        </w:tabs>
        <w:ind w:left="720" w:hanging="0"/>
        <w:rPr>
          <w:kern w:val="2"/>
          <w:sz w:val="24"/>
        </w:rPr>
      </w:pPr>
      <w:r>
        <w:rPr>
          <w:kern w:val="2"/>
          <w:sz w:val="24"/>
        </w:rPr>
        <w:t>‘</w:t>
      </w:r>
      <w:r>
        <w:rPr>
          <w:kern w:val="2"/>
          <w:sz w:val="24"/>
        </w:rPr>
        <w:t>When the time will come to bring it back, is not known’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Phake version differs as follows:</w:t>
      </w:r>
    </w:p>
    <w:p>
      <w:pPr>
        <w:pStyle w:val="Normal"/>
        <w:tabs>
          <w:tab w:val="left" w:pos="720" w:leader="none"/>
        </w:tabs>
        <w:rPr/>
      </w:pPr>
      <w:r>
        <w:rPr>
          <w:kern w:val="2"/>
          <w:sz w:val="24"/>
        </w:rPr>
        <w:t>75)</w:t>
        <w:tab/>
      </w:r>
      <w:r>
        <w:rPr>
          <w:rFonts w:cs="Phake Script" w:ascii="Phake Script" w:hAnsi="Phake Script"/>
          <w:kern w:val="2"/>
          <w:sz w:val="40"/>
        </w:rPr>
        <w:t>yM</w:t>
        <w:tab/>
        <w:t>niwq</w:t>
        <w:tab/>
        <w:t>mJw</w:t>
        <w:tab/>
        <w:t>pj</w:t>
        <w:tab/>
        <w:t>AW</w:t>
        <w:tab/>
        <w:t>ma</w:t>
        <w:tab/>
        <w:t>mW</w:t>
        <w:tab/>
        <w:t>hU</w:t>
        <w:tab/>
        <w:t xml:space="preserve">nj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yām²</w:t>
        <w:tab/>
        <w:t>neu²</w:t>
        <w:tab/>
        <w:t>mə⁵</w:t>
        <w:tab/>
        <w:t>pai²</w:t>
        <w:tab/>
        <w:t>au²</w:t>
        <w:tab/>
        <w:t>mā²</w:t>
        <w:tab/>
        <w:t>mau¹</w:t>
        <w:tab/>
        <w:t>hū⁴</w:t>
        <w:tab/>
        <w:t>nai³</w:t>
      </w:r>
    </w:p>
    <w:p>
      <w:pPr>
        <w:pStyle w:val="Normal"/>
        <w:tabs>
          <w:tab w:val="left" w:pos="720" w:leader="none"/>
        </w:tabs>
        <w:rPr/>
      </w:pPr>
      <w:r>
        <w:rPr>
          <w:kern w:val="2"/>
          <w:sz w:val="24"/>
        </w:rPr>
        <w:tab/>
        <w:t>time</w:t>
        <w:tab/>
        <w:t>one</w:t>
        <w:tab/>
        <w:t>time</w:t>
        <w:tab/>
        <w:t>go</w:t>
        <w:tab/>
        <w:t>take</w:t>
        <w:tab/>
        <w:t>come</w:t>
        <w:tab/>
      </w:r>
      <w:r>
        <w:rPr>
          <w:smallCaps/>
          <w:kern w:val="2"/>
          <w:sz w:val="24"/>
        </w:rPr>
        <w:t>neg</w:t>
      </w:r>
      <w:r>
        <w:rPr>
          <w:kern w:val="2"/>
          <w:sz w:val="24"/>
        </w:rPr>
        <w:tab/>
        <w:t>know</w:t>
        <w:tab/>
        <w:t>get</w:t>
      </w:r>
    </w:p>
    <w:p>
      <w:pPr>
        <w:pStyle w:val="Normal"/>
        <w:tabs>
          <w:tab w:val="left" w:pos="720" w:leader="none"/>
        </w:tabs>
        <w:ind w:left="720" w:hanging="0"/>
        <w:rPr>
          <w:kern w:val="2"/>
          <w:sz w:val="24"/>
        </w:rPr>
      </w:pPr>
      <w:r>
        <w:rPr>
          <w:kern w:val="2"/>
          <w:sz w:val="24"/>
        </w:rPr>
        <w:t>‘</w:t>
      </w:r>
      <w:r>
        <w:rPr>
          <w:kern w:val="2"/>
          <w:sz w:val="24"/>
        </w:rPr>
        <w:t>When the time will come to bring it back, is not known’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690" w:leader="none"/>
        </w:tabs>
        <w:rPr/>
      </w:pPr>
      <w:r>
        <w:rPr>
          <w:kern w:val="2"/>
          <w:sz w:val="24"/>
        </w:rPr>
        <w:t>76)</w:t>
        <w:tab/>
      </w:r>
      <w:r>
        <w:rPr>
          <w:rFonts w:cs="Phake Script" w:ascii="Phake Script" w:hAnsi="Phake Script"/>
          <w:kern w:val="2"/>
          <w:sz w:val="40"/>
        </w:rPr>
        <w:t>cg</w:t>
        <w:tab/>
        <w:t>pin</w:t>
        <w:tab/>
        <w:t>mtqmig</w:t>
        <w:tab/>
        <w:t>xj</w:t>
      </w:r>
    </w:p>
    <w:p>
      <w:pPr>
        <w:pStyle w:val="Normal"/>
        <w:tabs>
          <w:tab w:val="left" w:pos="720" w:leader="none"/>
          <w:tab w:val="left" w:pos="1440" w:leader="none"/>
          <w:tab w:val="left" w:pos="2160" w:leader="none"/>
          <w:tab w:val="left" w:pos="3690" w:leader="none"/>
        </w:tabs>
        <w:rPr>
          <w:rFonts w:ascii="Doulos SIL" w:hAnsi="Doulos SIL" w:cs="Doulos SIL"/>
          <w:kern w:val="2"/>
          <w:sz w:val="24"/>
        </w:rPr>
      </w:pPr>
      <w:r>
        <w:rPr>
          <w:rFonts w:cs="Doulos SIL" w:ascii="Doulos SIL" w:hAnsi="Doulos SIL"/>
          <w:kern w:val="2"/>
          <w:sz w:val="24"/>
        </w:rPr>
        <w:tab/>
        <w:t>cüŋ¹</w:t>
        <w:tab/>
        <w:t>pen²</w:t>
        <w:tab/>
        <w:t>mat¹ miŋ⁵</w:t>
        <w:tab/>
        <w:t>khai³</w:t>
      </w:r>
    </w:p>
    <w:p>
      <w:pPr>
        <w:pStyle w:val="Normal"/>
        <w:tabs>
          <w:tab w:val="left" w:pos="720" w:leader="none"/>
          <w:tab w:val="left" w:pos="1440" w:leader="none"/>
          <w:tab w:val="left" w:pos="2160" w:leader="none"/>
          <w:tab w:val="left" w:pos="3690" w:leader="none"/>
        </w:tabs>
        <w:rPr/>
      </w:pPr>
      <w:r>
        <w:rPr>
          <w:kern w:val="2"/>
          <w:sz w:val="24"/>
        </w:rPr>
        <w:tab/>
        <w:t>thus</w:t>
        <w:tab/>
        <w:t>be</w:t>
        <w:tab/>
        <w:t>body not well*</w:t>
        <w:tab/>
        <w:t>fever</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yU</w:t>
        <w:tab/>
        <w:t>ca</w:t>
        <w:tab/>
        <w:t>nj</w:t>
        <w:tab/>
        <w:t>mj</w:t>
        <w:tab/>
        <w:t>xg</w:t>
        <w:tab/>
        <w:t xml:space="preserve">nW / </w:t>
      </w:r>
    </w:p>
    <w:p>
      <w:pPr>
        <w:pStyle w:val="Normal"/>
        <w:tabs>
          <w:tab w:val="left" w:pos="720" w:leader="none"/>
        </w:tabs>
        <w:rPr>
          <w:rFonts w:ascii="Doulos SIL" w:hAnsi="Doulos SIL" w:cs="Doulos SIL"/>
          <w:kern w:val="2"/>
          <w:sz w:val="24"/>
        </w:rPr>
      </w:pPr>
      <w:r>
        <w:rPr>
          <w:rFonts w:cs="Doulos SIL" w:ascii="Doulos SIL" w:hAnsi="Doulos SIL"/>
          <w:kern w:val="2"/>
          <w:sz w:val="24"/>
        </w:rPr>
        <w:tab/>
        <w:t>yū¹</w:t>
        <w:tab/>
        <w:t>cā⁴</w:t>
        <w:tab/>
        <w:t>nai³</w:t>
        <w:tab/>
        <w:t>mai³</w:t>
        <w:tab/>
        <w:t>khāŋ²</w:t>
        <w:tab/>
        <w:t>nāu⁶</w:t>
      </w:r>
    </w:p>
    <w:p>
      <w:pPr>
        <w:pStyle w:val="Normal"/>
        <w:tabs>
          <w:tab w:val="left" w:pos="720" w:leader="none"/>
        </w:tabs>
        <w:rPr>
          <w:kern w:val="2"/>
          <w:sz w:val="24"/>
        </w:rPr>
      </w:pPr>
      <w:r>
        <w:rPr>
          <w:kern w:val="2"/>
          <w:sz w:val="24"/>
        </w:rPr>
        <w:tab/>
        <w:t>stay</w:t>
        <w:tab/>
        <w:t>bad</w:t>
        <w:tab/>
        <w:t>get</w:t>
        <w:tab/>
        <w:t>burn</w:t>
        <w:tab/>
        <w:t>moan</w:t>
        <w:tab/>
        <w:t>cold fever**</w:t>
      </w:r>
    </w:p>
    <w:p>
      <w:pPr>
        <w:pStyle w:val="Normal"/>
        <w:tabs>
          <w:tab w:val="left" w:pos="720" w:leader="none"/>
        </w:tabs>
        <w:ind w:left="720" w:hanging="0"/>
        <w:rPr>
          <w:kern w:val="2"/>
          <w:sz w:val="24"/>
        </w:rPr>
      </w:pPr>
      <w:r>
        <w:rPr>
          <w:kern w:val="2"/>
          <w:sz w:val="24"/>
        </w:rPr>
        <w:t>‘</w:t>
      </w:r>
      <w:r>
        <w:rPr>
          <w:kern w:val="2"/>
          <w:sz w:val="24"/>
        </w:rPr>
        <w:t>The (grandchild) is ill, he is feverish, he is burning with a cold fever.’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 xml:space="preserve">* </w:t>
      </w:r>
    </w:p>
    <w:p>
      <w:pPr>
        <w:pStyle w:val="Normal"/>
        <w:tabs>
          <w:tab w:val="left" w:pos="720" w:leader="none"/>
        </w:tabs>
        <w:rPr/>
      </w:pPr>
      <w:r>
        <w:rPr>
          <w:kern w:val="2"/>
          <w:sz w:val="24"/>
        </w:rPr>
        <w:tab/>
        <w:t xml:space="preserve">** Short for </w:t>
      </w:r>
      <w:r>
        <w:rPr>
          <w:rFonts w:cs="Phake Script" w:ascii="Phake Script" w:hAnsi="Phake Script"/>
          <w:kern w:val="2"/>
          <w:sz w:val="36"/>
        </w:rPr>
        <w:t xml:space="preserve">xjnW </w:t>
      </w:r>
      <w:r>
        <w:rPr>
          <w:rFonts w:cs="Doulos SIL" w:ascii="Doulos SIL" w:hAnsi="Doulos SIL"/>
          <w:i/>
          <w:kern w:val="2"/>
          <w:sz w:val="24"/>
        </w:rPr>
        <w:t>khai³ nāu⁶</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The Phake version is somewhat different - and the meaning is not fully clear.</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pPr>
      <w:r>
        <w:rPr>
          <w:kern w:val="2"/>
          <w:sz w:val="24"/>
        </w:rPr>
        <w:t xml:space="preserve">76.1) </w:t>
        <w:tab/>
      </w:r>
      <w:r>
        <w:rPr>
          <w:rFonts w:cs="Phake Script" w:ascii="Phake Script" w:hAnsi="Phake Script"/>
          <w:kern w:val="2"/>
          <w:sz w:val="40"/>
        </w:rPr>
        <w:t>cg</w:t>
        <w:tab/>
        <w:t>es</w:t>
        <w:tab/>
        <w:t>mtmig</w:t>
        <w:tab/>
        <w:t>sinqcE</w:t>
        <w:tab/>
        <w:t>mj</w:t>
        <w:tab/>
        <w:t>xgq</w:t>
        <w:tab/>
        <w:t>nW</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cüŋ¹</w:t>
        <w:tab/>
        <w:t>sɛ¹</w:t>
        <w:tab/>
        <w:t>mat¹ miŋ⁵</w:t>
        <w:tab/>
        <w:t>sen³ caü²</w:t>
        <w:tab/>
        <w:t>mai³</w:t>
        <w:tab/>
        <w:t>khāŋ²</w:t>
        <w:tab/>
        <w:t>nāu⁶</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pPr>
      <w:r>
        <w:rPr>
          <w:kern w:val="2"/>
          <w:sz w:val="24"/>
        </w:rPr>
        <w:tab/>
        <w:t>thus</w:t>
        <w:tab/>
      </w:r>
      <w:r>
        <w:rPr>
          <w:smallCaps/>
          <w:kern w:val="2"/>
          <w:sz w:val="24"/>
        </w:rPr>
        <w:t>prt</w:t>
      </w:r>
      <w:r>
        <w:rPr>
          <w:kern w:val="2"/>
          <w:sz w:val="24"/>
        </w:rPr>
        <w:tab/>
        <w:t>not well</w:t>
        <w:tab/>
        <w:t>heart/mind</w:t>
        <w:tab/>
        <w:t>burn</w:t>
        <w:tab/>
        <w:t>moan</w:t>
        <w:tab/>
        <w:t>cold fever</w:t>
      </w:r>
    </w:p>
    <w:p>
      <w:pPr>
        <w:pStyle w:val="Normal"/>
        <w:tabs>
          <w:tab w:val="left" w:pos="720" w:leader="none"/>
        </w:tabs>
        <w:ind w:left="720" w:hanging="0"/>
        <w:rPr/>
      </w:pPr>
      <w:r>
        <w:rPr>
          <w:kern w:val="2"/>
          <w:sz w:val="24"/>
        </w:rPr>
        <w:t>‘</w:t>
      </w:r>
      <w:r>
        <w:rPr>
          <w:kern w:val="2"/>
          <w:sz w:val="24"/>
        </w:rPr>
        <w:t>The (grandchild) is ill, he is feverish, he is burning with a cold fever.’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pPr>
      <w:r>
        <w:rPr>
          <w:kern w:val="2"/>
          <w:sz w:val="24"/>
        </w:rPr>
        <w:t>77)</w:t>
        <w:tab/>
      </w:r>
      <w:r>
        <w:rPr>
          <w:rFonts w:cs="Phake Script" w:ascii="Phake Script" w:hAnsi="Phake Script"/>
          <w:kern w:val="2"/>
          <w:sz w:val="40"/>
        </w:rPr>
        <w:t>xiN</w:t>
        <w:tab/>
        <w:t>hE</w:t>
        <w:tab/>
        <w:t>pU</w:t>
        <w:tab/>
        <w:t>cW</w:t>
        <w:tab/>
        <w:t>sM</w:t>
        <w:tab/>
        <w:t>mug</w:t>
        <w:tab/>
        <w:t>cotq</w:t>
        <w:tab/>
        <w:t>lj</w:t>
        <w:tab/>
        <w:t xml:space="preserve">xa / </w:t>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khɛn²</w:t>
        <w:tab/>
        <w:t>haü²</w:t>
        <w:tab/>
        <w:t>pū¹</w:t>
        <w:tab/>
        <w:t>cau³</w:t>
        <w:tab/>
        <w:t>sam⁴</w:t>
        <w:tab/>
        <w:t>muŋ⁵</w:t>
        <w:tab/>
        <w:t>cɔt¹</w:t>
        <w:tab/>
        <w:t>lāi⁶</w:t>
        <w:tab/>
        <w:t>khā⁶</w:t>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pPr>
      <w:r>
        <w:rPr>
          <w:kern w:val="2"/>
          <w:sz w:val="24"/>
        </w:rPr>
        <w:tab/>
        <w:t>please</w:t>
        <w:tab/>
        <w:t>let</w:t>
        <w:tab/>
        <w:t>grandfather</w:t>
        <w:tab/>
      </w:r>
      <w:r>
        <w:rPr>
          <w:smallCaps/>
          <w:kern w:val="2"/>
          <w:sz w:val="24"/>
        </w:rPr>
        <w:t>resp</w:t>
      </w:r>
      <w:r>
        <w:rPr>
          <w:kern w:val="2"/>
          <w:sz w:val="24"/>
        </w:rPr>
        <w:tab/>
        <w:t>again</w:t>
        <w:tab/>
        <w:t>search</w:t>
        <w:tab/>
        <w:t>everywhere</w:t>
        <w:tab/>
        <w:t>many</w:t>
        <w:tab/>
        <w:t>search</w:t>
      </w:r>
    </w:p>
    <w:p>
      <w:pPr>
        <w:pStyle w:val="Normal"/>
        <w:tabs>
          <w:tab w:val="left" w:pos="720" w:leader="none"/>
        </w:tabs>
        <w:ind w:left="720" w:hanging="0"/>
        <w:rPr>
          <w:sz w:val="24"/>
        </w:rPr>
      </w:pPr>
      <w:r>
        <w:rPr>
          <w:sz w:val="24"/>
        </w:rPr>
        <w:t>‘</w:t>
      </w:r>
      <w:r>
        <w:rPr>
          <w:sz w:val="24"/>
        </w:rPr>
        <w:t>Please, grandfather, again go to search everywhere.’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78)</w:t>
        <w:tab/>
      </w:r>
      <w:r>
        <w:rPr>
          <w:rFonts w:cs="Phake Script" w:ascii="Phake Script" w:hAnsi="Phake Script"/>
          <w:kern w:val="2"/>
          <w:sz w:val="40"/>
        </w:rPr>
        <w:t>sglk</w:t>
        <w:tab/>
        <w:t>vup</w:t>
        <w:tab/>
        <w:t>hn</w:t>
        <w:tab/>
        <w:t>xon</w:t>
        <w:tab/>
        <w:t xml:space="preserve">wgq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süŋ⁶ lak¹</w:t>
        <w:tab/>
        <w:t>thup¹</w:t>
        <w:tab/>
        <w:t>han⁶</w:t>
        <w:tab/>
        <w:t>khɔn⁶</w:t>
        <w:tab/>
        <w:t>wāŋ¹</w:t>
      </w:r>
    </w:p>
    <w:p>
      <w:pPr>
        <w:pStyle w:val="Normal"/>
        <w:tabs>
          <w:tab w:val="left" w:pos="720" w:leader="none"/>
          <w:tab w:val="left" w:pos="1980" w:leader="none"/>
          <w:tab w:val="left" w:pos="2880" w:leader="none"/>
        </w:tabs>
        <w:rPr>
          <w:kern w:val="2"/>
          <w:sz w:val="24"/>
        </w:rPr>
      </w:pPr>
      <w:r>
        <w:rPr>
          <w:kern w:val="2"/>
          <w:sz w:val="24"/>
        </w:rPr>
        <w:tab/>
        <w:t>if</w:t>
        <w:tab/>
        <w:t>meet</w:t>
        <w:tab/>
        <w:t>see</w:t>
        <w:tab/>
        <w:t>soul</w:t>
        <w:tab/>
        <w:t>confused</w:t>
      </w:r>
    </w:p>
    <w:p>
      <w:pPr>
        <w:pStyle w:val="Normal"/>
        <w:tabs>
          <w:tab w:val="left" w:pos="720" w:leader="none"/>
        </w:tabs>
        <w:rPr>
          <w:kern w:val="2"/>
          <w:sz w:val="24"/>
        </w:rPr>
      </w:pPr>
      <w:r>
        <w:rPr>
          <w:kern w:val="2"/>
          <w:sz w:val="24"/>
        </w:rPr>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p3</w:t>
      </w:r>
    </w:p>
    <w:p>
      <w:pPr>
        <w:pStyle w:val="Normal"/>
        <w:tabs>
          <w:tab w:val="left" w:pos="720" w:leader="none"/>
        </w:tabs>
        <w:rPr>
          <w:kern w:val="2"/>
          <w:sz w:val="24"/>
        </w:rPr>
      </w:pPr>
      <w:r>
        <w:rPr>
          <w:kern w:val="2"/>
          <w:sz w:val="24"/>
        </w:rPr>
        <w:t xml:space="preserve">Link to </w:t>
      </w:r>
      <w:hyperlink r:id="rId11">
        <w:r>
          <w:rPr>
            <w:rStyle w:val="InternetLink"/>
            <w:kern w:val="2"/>
            <w:sz w:val="24"/>
          </w:rPr>
          <w:t>Photograph of the Manuscript, page 3</w:t>
        </w:r>
      </w:hyperlink>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00" w:leader="none"/>
          <w:tab w:val="left" w:pos="3510" w:leader="none"/>
          <w:tab w:val="left" w:pos="4230" w:leader="none"/>
          <w:tab w:val="left" w:pos="5040" w:leader="none"/>
        </w:tabs>
        <w:rPr/>
      </w:pPr>
      <w:r>
        <w:rPr>
          <w:kern w:val="2"/>
          <w:sz w:val="24"/>
        </w:rPr>
        <w:t>79)</w:t>
        <w:tab/>
      </w:r>
      <w:r>
        <w:rPr>
          <w:rFonts w:cs="Phake Script" w:ascii="Phake Script" w:hAnsi="Phake Script"/>
          <w:kern w:val="2"/>
          <w:sz w:val="40"/>
        </w:rPr>
        <w:t>ln</w:t>
        <w:tab/>
        <w:t>pig</w:t>
        <w:tab/>
        <w:t>pn</w:t>
        <w:tab/>
        <w:t>AW</w:t>
        <w:tab/>
        <w:t>ma</w:t>
        <w:tab/>
        <w:t>hE</w:t>
        <w:tab/>
        <w:t>nj</w:t>
        <w:tab/>
        <w:t xml:space="preserve">enwn </w:t>
      </w:r>
    </w:p>
    <w:p>
      <w:pPr>
        <w:pStyle w:val="Normal"/>
        <w:tabs>
          <w:tab w:val="left" w:pos="720" w:leader="none"/>
          <w:tab w:val="left" w:pos="1980" w:leader="none"/>
          <w:tab w:val="left" w:pos="270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lān⁶</w:t>
        <w:tab/>
        <w:t>paiŋ²</w:t>
        <w:tab/>
        <w:t>pan²</w:t>
        <w:tab/>
        <w:t>au²</w:t>
        <w:tab/>
        <w:t>mā²</w:t>
        <w:tab/>
        <w:t>haü³</w:t>
        <w:tab/>
        <w:t>nai³</w:t>
        <w:tab/>
        <w:t>nɛ¹ wān²</w:t>
      </w:r>
    </w:p>
    <w:p>
      <w:pPr>
        <w:pStyle w:val="Normal"/>
        <w:tabs>
          <w:tab w:val="left" w:pos="720" w:leader="none"/>
          <w:tab w:val="left" w:pos="1980" w:leader="none"/>
          <w:tab w:val="left" w:pos="2700" w:leader="none"/>
          <w:tab w:val="left" w:pos="3510" w:leader="none"/>
          <w:tab w:val="left" w:pos="4230" w:leader="none"/>
          <w:tab w:val="left" w:pos="5040" w:leader="none"/>
        </w:tabs>
        <w:rPr>
          <w:kern w:val="2"/>
          <w:sz w:val="24"/>
        </w:rPr>
      </w:pPr>
      <w:r>
        <w:rPr>
          <w:kern w:val="2"/>
          <w:sz w:val="24"/>
        </w:rPr>
        <w:tab/>
        <w:t>grandchild</w:t>
        <w:tab/>
        <w:t>love</w:t>
        <w:tab/>
        <w:t>give</w:t>
        <w:tab/>
        <w:t>take</w:t>
        <w:tab/>
        <w:t>come</w:t>
        <w:tab/>
        <w:t>give</w:t>
        <w:tab/>
        <w:t>get</w:t>
        <w:tab/>
      </w:r>
      <w:r>
        <w:rPr>
          <w:smallCaps/>
          <w:kern w:val="2"/>
          <w:sz w:val="24"/>
        </w:rPr>
        <w:t>prt</w:t>
      </w:r>
    </w:p>
    <w:p>
      <w:pPr>
        <w:pStyle w:val="Normal"/>
        <w:tabs>
          <w:tab w:val="left" w:pos="720" w:leader="none"/>
        </w:tabs>
        <w:rPr/>
      </w:pPr>
      <w:r>
        <w:rPr>
          <w:kern w:val="2"/>
          <w:sz w:val="24"/>
        </w:rPr>
        <w:t>78-79</w:t>
        <w:tab/>
        <w:t xml:space="preserve">’If (you) meet the troubled </w:t>
      </w:r>
      <w:r>
        <w:rPr>
          <w:i/>
          <w:kern w:val="2"/>
          <w:sz w:val="24"/>
        </w:rPr>
        <w:t>khon</w:t>
      </w:r>
      <w:r>
        <w:rPr>
          <w:kern w:val="2"/>
          <w:sz w:val="24"/>
        </w:rPr>
        <w:t xml:space="preserve"> of our beloved grandchild, bring it back home,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w:t>
        <w:tab/>
        <w:t>It appears that these are a single sentence.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reads as follows:</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78.1)</w:t>
        <w:tab/>
      </w:r>
      <w:r>
        <w:rPr>
          <w:rFonts w:cs="Phake Script" w:ascii="Phake Script" w:hAnsi="Phake Script"/>
          <w:kern w:val="2"/>
          <w:sz w:val="40"/>
        </w:rPr>
        <w:t>sglk</w:t>
        <w:tab/>
        <w:t>vJp</w:t>
        <w:tab/>
        <w:t>hn</w:t>
        <w:tab/>
        <w:t>yow</w:t>
        <w:tab/>
        <w:t>Aow</w:t>
        <w:tab/>
        <w:t>ma</w:t>
        <w:tab/>
        <w:t>sU</w:t>
        <w:tab/>
        <w:t xml:space="preserve">hogq / </w:t>
      </w:r>
    </w:p>
    <w:p>
      <w:pPr>
        <w:pStyle w:val="Normal"/>
        <w:tabs>
          <w:tab w:val="left" w:pos="720" w:leader="none"/>
          <w:tab w:val="left" w:pos="198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saŋ¹ lak¹</w:t>
        <w:tab/>
        <w:t>thup¹</w:t>
        <w:tab/>
        <w:t>han⁶</w:t>
        <w:tab/>
        <w:t>ʒau³</w:t>
        <w:tab/>
        <w:t>au²</w:t>
        <w:tab/>
        <w:t>maa²</w:t>
        <w:tab/>
        <w:t>suu¹</w:t>
        <w:tab/>
        <w:t>hɔŋ³</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ab/>
        <w:t>if</w:t>
        <w:tab/>
        <w:t>meet</w:t>
        <w:tab/>
        <w:t>see</w:t>
        <w:tab/>
      </w:r>
      <w:r>
        <w:rPr>
          <w:smallCaps/>
          <w:kern w:val="2"/>
          <w:sz w:val="24"/>
        </w:rPr>
        <w:t>finished</w:t>
      </w:r>
      <w:r>
        <w:rPr>
          <w:kern w:val="2"/>
          <w:sz w:val="24"/>
        </w:rPr>
        <w:tab/>
        <w:t>take</w:t>
        <w:tab/>
        <w:t>come</w:t>
        <w:tab/>
        <w:t>to</w:t>
        <w:tab/>
        <w:t>house</w:t>
      </w:r>
    </w:p>
    <w:p>
      <w:pPr>
        <w:pStyle w:val="Normal"/>
        <w:tabs>
          <w:tab w:val="left" w:pos="720" w:leader="none"/>
        </w:tabs>
        <w:ind w:left="720" w:hanging="0"/>
        <w:rPr>
          <w:kern w:val="2"/>
          <w:sz w:val="24"/>
        </w:rPr>
      </w:pPr>
      <w:r>
        <w:rPr>
          <w:kern w:val="2"/>
          <w:sz w:val="24"/>
        </w:rPr>
        <w:t>‘</w:t>
      </w:r>
      <w:r>
        <w:rPr>
          <w:kern w:val="2"/>
          <w:sz w:val="24"/>
        </w:rPr>
        <w:t>If (he) meets the (the confused soul), he should bring it home.’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Sa Myat paraphrased this as:</w:t>
        <w:tab/>
      </w:r>
    </w:p>
    <w:p>
      <w:pPr>
        <w:pStyle w:val="Normal"/>
        <w:tabs>
          <w:tab w:val="left" w:pos="720" w:leader="none"/>
        </w:tabs>
        <w:rPr/>
      </w:pPr>
      <w:r>
        <w:rPr>
          <w:kern w:val="2"/>
          <w:sz w:val="24"/>
        </w:rPr>
        <w:t>78.2)</w:t>
        <w:tab/>
      </w:r>
      <w:r>
        <w:rPr>
          <w:rFonts w:cs="Phake Script" w:ascii="Phake Script" w:hAnsi="Phake Script"/>
          <w:kern w:val="2"/>
          <w:sz w:val="36"/>
        </w:rPr>
        <w:t>ka</w:t>
        <w:tab/>
        <w:t>vJpq</w:t>
        <w:tab/>
        <w:t>ka</w:t>
        <w:tab/>
        <w:t xml:space="preserve">nj </w:t>
        <w:tab/>
        <w:t xml:space="preserve">ey   </w:t>
      </w:r>
    </w:p>
    <w:p>
      <w:pPr>
        <w:pStyle w:val="Normal"/>
        <w:tabs>
          <w:tab w:val="left" w:pos="720" w:leader="none"/>
        </w:tabs>
        <w:rPr>
          <w:rFonts w:ascii="Doulos SIL" w:hAnsi="Doulos SIL" w:cs="Doulos SIL"/>
          <w:kern w:val="2"/>
          <w:sz w:val="24"/>
        </w:rPr>
      </w:pPr>
      <w:r>
        <w:rPr>
          <w:kern w:val="2"/>
          <w:sz w:val="24"/>
        </w:rPr>
        <w:tab/>
      </w:r>
      <w:r>
        <w:rPr>
          <w:rFonts w:cs="Doulos SIL" w:ascii="Doulos SIL" w:hAnsi="Doulos SIL"/>
          <w:kern w:val="2"/>
          <w:sz w:val="24"/>
        </w:rPr>
        <w:t>kaa¹</w:t>
        <w:tab/>
        <w:t>thɤp¹</w:t>
        <w:tab/>
        <w:t>kaa¹</w:t>
        <w:tab/>
        <w:t>nai³</w:t>
        <w:tab/>
        <w:t>yɛ⁴</w:t>
      </w:r>
    </w:p>
    <w:p>
      <w:pPr>
        <w:pStyle w:val="Normal"/>
        <w:tabs>
          <w:tab w:val="left" w:pos="720" w:leader="none"/>
        </w:tabs>
        <w:rPr>
          <w:kern w:val="2"/>
          <w:sz w:val="24"/>
        </w:rPr>
      </w:pPr>
      <w:r>
        <w:rPr>
          <w:kern w:val="2"/>
          <w:sz w:val="24"/>
        </w:rPr>
        <w:tab/>
        <w:t>go</w:t>
        <w:tab/>
        <w:t>meet</w:t>
        <w:tab/>
        <w:t>go</w:t>
        <w:tab/>
        <w:t>get</w:t>
        <w:tab/>
      </w:r>
      <w:r>
        <w:rPr>
          <w:smallCaps/>
          <w:kern w:val="2"/>
          <w:sz w:val="24"/>
        </w:rPr>
        <w:t>prt</w:t>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127" w:leader="none"/>
          <w:tab w:val="left" w:pos="2977" w:leader="none"/>
          <w:tab w:val="left" w:pos="4253" w:leader="none"/>
          <w:tab w:val="left" w:pos="5387" w:leader="none"/>
        </w:tabs>
        <w:rPr/>
      </w:pPr>
      <w:r>
        <w:rPr>
          <w:rFonts w:cs="Phake Script" w:ascii="Phake Script" w:hAnsi="Phake Script"/>
          <w:kern w:val="2"/>
          <w:sz w:val="36"/>
        </w:rPr>
        <w:tab/>
        <w:t>AW</w:t>
        <w:tab/>
        <w:t>ma</w:t>
        <w:tab/>
        <w:t>hE</w:t>
        <w:tab/>
        <w:t>lnq</w:t>
        <w:tab/>
        <w:t>ta</w:t>
        <w:tab/>
        <w:t>eAa</w:t>
      </w:r>
      <w:r>
        <w:rPr>
          <w:kern w:val="2"/>
          <w:sz w:val="24"/>
        </w:rPr>
        <w:t>.</w:t>
      </w:r>
    </w:p>
    <w:p>
      <w:pPr>
        <w:pStyle w:val="Normal"/>
        <w:tabs>
          <w:tab w:val="left" w:pos="720" w:leader="none"/>
          <w:tab w:val="left" w:pos="1418" w:leader="none"/>
          <w:tab w:val="left" w:pos="2127" w:leader="none"/>
          <w:tab w:val="left" w:pos="2977" w:leader="none"/>
          <w:tab w:val="left" w:pos="4253" w:leader="none"/>
          <w:tab w:val="left" w:pos="5387" w:leader="none"/>
        </w:tabs>
        <w:rPr>
          <w:rFonts w:ascii="Doulos SIL" w:hAnsi="Doulos SIL" w:cs="Doulos SIL"/>
          <w:kern w:val="2"/>
          <w:sz w:val="24"/>
        </w:rPr>
      </w:pPr>
      <w:r>
        <w:rPr>
          <w:kern w:val="2"/>
          <w:sz w:val="24"/>
        </w:rPr>
        <w:tab/>
      </w:r>
      <w:r>
        <w:rPr>
          <w:rFonts w:cs="Doulos SIL" w:ascii="Doulos SIL" w:hAnsi="Doulos SIL"/>
          <w:kern w:val="2"/>
          <w:sz w:val="24"/>
        </w:rPr>
        <w:t>au²</w:t>
        <w:tab/>
        <w:t>maa²</w:t>
        <w:tab/>
        <w:t>haɯ³</w:t>
        <w:tab/>
        <w:t>laan¹</w:t>
        <w:tab/>
        <w:t>taa⁴</w:t>
        <w:tab/>
        <w:t>ɔ¹</w:t>
      </w:r>
    </w:p>
    <w:p>
      <w:pPr>
        <w:pStyle w:val="Normal"/>
        <w:tabs>
          <w:tab w:val="left" w:pos="720" w:leader="none"/>
          <w:tab w:val="left" w:pos="1418" w:leader="none"/>
          <w:tab w:val="left" w:pos="2127" w:leader="none"/>
          <w:tab w:val="left" w:pos="2977" w:leader="none"/>
          <w:tab w:val="left" w:pos="4253" w:leader="none"/>
          <w:tab w:val="left" w:pos="5387" w:leader="none"/>
        </w:tabs>
        <w:rPr>
          <w:kern w:val="2"/>
          <w:sz w:val="24"/>
        </w:rPr>
      </w:pPr>
      <w:r>
        <w:rPr>
          <w:kern w:val="2"/>
          <w:sz w:val="24"/>
        </w:rPr>
        <w:tab/>
        <w:t>take</w:t>
        <w:tab/>
        <w:t>come</w:t>
        <w:tab/>
      </w:r>
      <w:r>
        <w:rPr>
          <w:smallCaps/>
          <w:kern w:val="2"/>
          <w:sz w:val="24"/>
        </w:rPr>
        <w:t>give</w:t>
      </w:r>
      <w:r>
        <w:rPr>
          <w:kern w:val="2"/>
          <w:sz w:val="24"/>
        </w:rPr>
        <w:tab/>
        <w:t>grandchild</w:t>
        <w:tab/>
      </w:r>
      <w:r>
        <w:rPr>
          <w:smallCaps/>
          <w:kern w:val="2"/>
          <w:sz w:val="24"/>
        </w:rPr>
        <w:t>prt</w:t>
      </w:r>
      <w:r>
        <w:rPr>
          <w:kern w:val="2"/>
          <w:sz w:val="24"/>
        </w:rPr>
        <w:t>.</w:t>
      </w:r>
      <w:r>
        <w:rPr>
          <w:smallCaps/>
          <w:kern w:val="2"/>
          <w:sz w:val="24"/>
        </w:rPr>
        <w:t>imp</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(he) meets the (the confused soul), he should bring it home.’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pPr>
      <w:r>
        <w:rPr>
          <w:kern w:val="2"/>
          <w:sz w:val="24"/>
        </w:rPr>
        <w:t>80)</w:t>
        <w:tab/>
      </w:r>
      <w:r>
        <w:rPr>
          <w:rFonts w:cs="Phake Script" w:ascii="Phake Script" w:hAnsi="Phake Script"/>
          <w:kern w:val="2"/>
          <w:sz w:val="40"/>
        </w:rPr>
        <w:t>tnj</w:t>
        <w:tab/>
        <w:t>pj</w:t>
        <w:tab/>
        <w:t>xa</w:t>
        <w:tab/>
        <w:t>fj</w:t>
        <w:tab/>
        <w:t>niNq</w:t>
        <w:tab/>
        <w:t>lF</w:t>
        <w:tab/>
        <w:t xml:space="preserve">cotq / </w:t>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rFonts w:ascii="Doulos SIL" w:hAnsi="Doulos SIL" w:cs="Doulos SIL"/>
          <w:kern w:val="2"/>
          <w:sz w:val="24"/>
        </w:rPr>
      </w:pPr>
      <w:r>
        <w:rPr>
          <w:rFonts w:cs="Doulos SIL" w:ascii="Doulos SIL" w:hAnsi="Doulos SIL"/>
          <w:kern w:val="2"/>
          <w:sz w:val="24"/>
        </w:rPr>
        <w:tab/>
        <w:t>tan⁴ nai⁴</w:t>
        <w:tab/>
        <w:t>pai²</w:t>
        <w:tab/>
        <w:t>khā⁶</w:t>
        <w:tab/>
        <w:t>phāi³</w:t>
        <w:tab/>
        <w:t>nɛn²</w:t>
        <w:tab/>
        <w:t>lɛm²</w:t>
        <w:tab/>
        <w:t>cɔt¹</w:t>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pPr>
      <w:r>
        <w:rPr>
          <w:kern w:val="2"/>
          <w:sz w:val="24"/>
        </w:rPr>
        <w:tab/>
        <w:t>now</w:t>
        <w:tab/>
        <w:t>go</w:t>
        <w:tab/>
        <w:t>search</w:t>
        <w:tab/>
        <w:t>walk</w:t>
        <w:tab/>
        <w:t>border</w:t>
        <w:tab/>
        <w:t>see</w:t>
        <w:tab/>
        <w:t>everywhere</w:t>
      </w:r>
    </w:p>
    <w:p>
      <w:pPr>
        <w:pStyle w:val="Normal"/>
        <w:tabs>
          <w:tab w:val="left" w:pos="720" w:leader="none"/>
        </w:tabs>
        <w:ind w:left="720" w:hanging="0"/>
        <w:rPr>
          <w:kern w:val="2"/>
          <w:sz w:val="24"/>
        </w:rPr>
      </w:pPr>
      <w:r>
        <w:rPr>
          <w:kern w:val="2"/>
          <w:sz w:val="24"/>
        </w:rPr>
        <w:t>‘</w:t>
      </w:r>
      <w:r>
        <w:rPr>
          <w:kern w:val="2"/>
          <w:sz w:val="24"/>
        </w:rPr>
        <w:t>Go and search at the borders and look everywhere.’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The Aiton version adds </w:t>
      </w:r>
      <w:r>
        <w:rPr>
          <w:rFonts w:cs="Phake Script" w:ascii="Phake Script" w:hAnsi="Phake Script"/>
          <w:sz w:val="36"/>
        </w:rPr>
        <w:t>lj</w:t>
      </w:r>
      <w:r>
        <w:rPr>
          <w:sz w:val="24"/>
        </w:rPr>
        <w:t xml:space="preserve"> ‘every, many’ after </w:t>
      </w:r>
      <w:r>
        <w:rPr>
          <w:rFonts w:cs="Phake Script" w:ascii="Phake Script" w:hAnsi="Phake Script"/>
          <w:sz w:val="36"/>
        </w:rPr>
        <w:t>fj</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81)</w:t>
        <w:tab/>
      </w:r>
      <w:r>
        <w:rPr>
          <w:rFonts w:cs="Phake Script" w:ascii="Phake Script" w:hAnsi="Phake Script"/>
          <w:kern w:val="2"/>
          <w:sz w:val="40"/>
        </w:rPr>
        <w:t>tg</w:t>
        <w:tab/>
        <w:t>ka</w:t>
        <w:tab/>
        <w:t>huN</w:t>
        <w:tab/>
        <w:t>hog</w:t>
        <w:tab/>
        <w:t>el</w:t>
        <w:tab/>
        <w:t>sokq</w:t>
        <w:tab/>
        <w:t>yW</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kā¹</w:t>
        <w:tab/>
        <w:t>hoi³</w:t>
        <w:tab/>
        <w:t>hauŋ⁵</w:t>
        <w:tab/>
        <w:t>lɛ¹</w:t>
        <w:tab/>
        <w:t>sauk⁴</w:t>
        <w:tab/>
        <w:t>yau⁴</w:t>
      </w:r>
    </w:p>
    <w:p>
      <w:pPr>
        <w:pStyle w:val="Normal"/>
        <w:tabs>
          <w:tab w:val="left" w:pos="720" w:leader="none"/>
        </w:tabs>
        <w:rPr>
          <w:kern w:val="2"/>
          <w:sz w:val="24"/>
        </w:rPr>
      </w:pPr>
      <w:r>
        <w:rPr>
          <w:kern w:val="2"/>
          <w:sz w:val="24"/>
        </w:rPr>
        <w:tab/>
        <w:t>all</w:t>
        <w:tab/>
        <w:t>go</w:t>
        <w:tab/>
        <w:t>creek</w:t>
        <w:tab/>
        <w:t>drain</w:t>
        <w:tab/>
        <w:t>roam</w:t>
        <w:tab/>
        <w:t>seach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240" w:leader="none"/>
        </w:tabs>
        <w:rPr/>
      </w:pPr>
      <w:r>
        <w:rPr>
          <w:kern w:val="2"/>
          <w:sz w:val="24"/>
        </w:rPr>
        <w:tab/>
      </w:r>
      <w:r>
        <w:rPr>
          <w:rFonts w:cs="Phake Script" w:ascii="Phake Script" w:hAnsi="Phake Script"/>
          <w:kern w:val="2"/>
          <w:sz w:val="40"/>
        </w:rPr>
        <w:t>nU</w:t>
        <w:tab/>
        <w:t>cot</w:t>
        <w:tab/>
        <w:t>hn</w:t>
        <w:tab/>
        <w:t xml:space="preserve">ecq / </w:t>
      </w:r>
    </w:p>
    <w:p>
      <w:pPr>
        <w:pStyle w:val="Normal"/>
        <w:tabs>
          <w:tab w:val="left" w:pos="720" w:leader="none"/>
          <w:tab w:val="left" w:pos="1440" w:leader="none"/>
          <w:tab w:val="left" w:pos="2520" w:leader="none"/>
          <w:tab w:val="left" w:pos="3240" w:leader="none"/>
        </w:tabs>
        <w:rPr>
          <w:rFonts w:ascii="Doulos SIL" w:hAnsi="Doulos SIL" w:cs="Doulos SIL"/>
          <w:kern w:val="2"/>
          <w:sz w:val="24"/>
        </w:rPr>
      </w:pPr>
      <w:r>
        <w:rPr>
          <w:rFonts w:cs="Doulos SIL" w:ascii="Doulos SIL" w:hAnsi="Doulos SIL"/>
          <w:kern w:val="2"/>
          <w:sz w:val="24"/>
        </w:rPr>
        <w:tab/>
        <w:t>nū²</w:t>
        <w:tab/>
        <w:t>cɔt¹</w:t>
        <w:tab/>
        <w:t>han⁶</w:t>
        <w:tab/>
        <w:t>ce²</w:t>
      </w:r>
    </w:p>
    <w:p>
      <w:pPr>
        <w:pStyle w:val="Normal"/>
        <w:tabs>
          <w:tab w:val="left" w:pos="720" w:leader="none"/>
          <w:tab w:val="left" w:pos="1440" w:leader="none"/>
          <w:tab w:val="left" w:pos="2520" w:leader="none"/>
          <w:tab w:val="left" w:pos="3240" w:leader="none"/>
        </w:tabs>
        <w:rPr>
          <w:kern w:val="2"/>
          <w:sz w:val="24"/>
        </w:rPr>
      </w:pPr>
      <w:r>
        <w:rPr>
          <w:kern w:val="2"/>
          <w:sz w:val="24"/>
        </w:rPr>
        <w:tab/>
        <w:t>look</w:t>
        <w:tab/>
        <w:t>complete</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Go and and search thoroughly in the creeks and drains and look everywhere.’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the last line is</w:t>
      </w:r>
    </w:p>
    <w:p>
      <w:pPr>
        <w:pStyle w:val="Normal"/>
        <w:tabs>
          <w:tab w:val="left" w:pos="720" w:leader="none"/>
          <w:tab w:val="left" w:pos="1440" w:leader="none"/>
          <w:tab w:val="left" w:pos="2610" w:leader="none"/>
          <w:tab w:val="left" w:pos="3510" w:leader="none"/>
        </w:tabs>
        <w:rPr/>
      </w:pPr>
      <w:r>
        <w:rPr>
          <w:kern w:val="2"/>
          <w:sz w:val="24"/>
        </w:rPr>
        <w:t>81.1)</w:t>
        <w:tab/>
      </w:r>
      <w:r>
        <w:rPr>
          <w:rFonts w:cs="Phake Script" w:ascii="Phake Script" w:hAnsi="Phake Script"/>
          <w:kern w:val="2"/>
          <w:sz w:val="40"/>
        </w:rPr>
        <w:t>koj</w:t>
        <w:tab/>
        <w:t>cot</w:t>
        <w:tab/>
        <w:t>nU</w:t>
        <w:tab/>
        <w:t xml:space="preserve">ecq / </w:t>
      </w:r>
    </w:p>
    <w:p>
      <w:pPr>
        <w:pStyle w:val="Normal"/>
        <w:tabs>
          <w:tab w:val="left" w:pos="720" w:leader="none"/>
          <w:tab w:val="left" w:pos="1440" w:leader="none"/>
          <w:tab w:val="left" w:pos="2610" w:leader="none"/>
          <w:tab w:val="left" w:pos="3510" w:leader="none"/>
        </w:tabs>
        <w:rPr>
          <w:rFonts w:ascii="Doulos SIL" w:hAnsi="Doulos SIL" w:cs="Doulos SIL"/>
          <w:kern w:val="2"/>
          <w:sz w:val="24"/>
        </w:rPr>
      </w:pPr>
      <w:r>
        <w:rPr>
          <w:rFonts w:cs="Doulos SIL" w:ascii="Doulos SIL" w:hAnsi="Doulos SIL"/>
          <w:kern w:val="2"/>
          <w:sz w:val="24"/>
        </w:rPr>
        <w:tab/>
        <w:t>kɔi³</w:t>
        <w:tab/>
        <w:t>cɔt¹</w:t>
        <w:tab/>
        <w:t>nū²</w:t>
        <w:tab/>
        <w:t>cɛ²</w:t>
      </w:r>
    </w:p>
    <w:p>
      <w:pPr>
        <w:pStyle w:val="Normal"/>
        <w:tabs>
          <w:tab w:val="left" w:pos="720" w:leader="none"/>
          <w:tab w:val="left" w:pos="1440" w:leader="none"/>
          <w:tab w:val="left" w:pos="2610" w:leader="none"/>
          <w:tab w:val="left" w:pos="3510" w:leader="none"/>
        </w:tabs>
        <w:rPr>
          <w:kern w:val="2"/>
          <w:sz w:val="24"/>
        </w:rPr>
      </w:pPr>
      <w:r>
        <w:rPr>
          <w:kern w:val="2"/>
          <w:sz w:val="24"/>
        </w:rPr>
        <w:tab/>
        <w:t>only</w:t>
        <w:tab/>
        <w:t>complete</w:t>
        <w:tab/>
        <w:t>look</w:t>
        <w:tab/>
      </w:r>
      <w:r>
        <w:rPr>
          <w:smallCaps/>
          <w:kern w:val="2"/>
          <w:sz w:val="24"/>
        </w:rPr>
        <w:t>prt</w:t>
      </w:r>
    </w:p>
    <w:p>
      <w:pPr>
        <w:pStyle w:val="Normal"/>
        <w:tabs>
          <w:tab w:val="left" w:pos="720" w:leader="none"/>
        </w:tabs>
        <w:rPr/>
      </w:pPr>
      <w:r>
        <w:rPr>
          <w:kern w:val="2"/>
          <w:sz w:val="24"/>
        </w:rPr>
        <w:tab/>
        <w:t>‘Look for it thoroughly.’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160" w:leader="none"/>
        </w:tabs>
        <w:rPr/>
      </w:pPr>
      <w:r>
        <w:rPr>
          <w:kern w:val="2"/>
          <w:sz w:val="24"/>
        </w:rPr>
        <w:t>82)</w:t>
        <w:tab/>
      </w:r>
      <w:r>
        <w:rPr>
          <w:rFonts w:cs="Phake Script" w:ascii="Phake Script" w:hAnsi="Phake Script"/>
          <w:kern w:val="2"/>
          <w:sz w:val="40"/>
        </w:rPr>
        <w:t>sglk</w:t>
        <w:tab/>
        <w:t>mW</w:t>
        <w:tab/>
        <w:t>sU</w:t>
        <w:tab/>
        <w:t>nj</w:t>
        <w:tab/>
        <w:t>ng</w:t>
        <w:tab/>
        <w:t>wa</w:t>
        <w:tab/>
        <w:t>lF</w:t>
        <w:tab/>
        <w:t xml:space="preserve">hn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süŋ⁶ lak¹</w:t>
        <w:tab/>
        <w:t>mau¹</w:t>
        <w:tab/>
        <w:t>sū¹</w:t>
        <w:tab/>
        <w:t>nai³</w:t>
        <w:tab/>
        <w:t>nüŋ¹</w:t>
        <w:tab/>
        <w:t>wā⁵</w:t>
        <w:tab/>
        <w:t>lɛm²</w:t>
        <w:tab/>
        <w:t>han⁶</w:t>
      </w:r>
    </w:p>
    <w:p>
      <w:pPr>
        <w:pStyle w:val="Normal"/>
        <w:tabs>
          <w:tab w:val="left" w:pos="720" w:leader="none"/>
          <w:tab w:val="left" w:pos="2160" w:leader="none"/>
        </w:tabs>
        <w:rPr/>
      </w:pPr>
      <w:r>
        <w:rPr>
          <w:kern w:val="2"/>
          <w:sz w:val="24"/>
        </w:rPr>
        <w:tab/>
        <w:t>if</w:t>
        <w:tab/>
      </w:r>
      <w:r>
        <w:rPr>
          <w:smallCaps/>
          <w:kern w:val="2"/>
          <w:sz w:val="24"/>
        </w:rPr>
        <w:t>neg</w:t>
      </w:r>
      <w:r>
        <w:rPr>
          <w:kern w:val="2"/>
          <w:sz w:val="24"/>
        </w:rPr>
        <w:tab/>
        <w:t>reach</w:t>
        <w:tab/>
        <w:t>get</w:t>
        <w:tab/>
        <w:t>thus</w:t>
        <w:tab/>
        <w:t>that</w:t>
        <w:tab/>
        <w:t>look</w:t>
        <w:tab/>
        <w:t>see</w:t>
      </w:r>
    </w:p>
    <w:p>
      <w:pPr>
        <w:pStyle w:val="Normal"/>
        <w:tabs>
          <w:tab w:val="left" w:pos="720" w:leader="none"/>
        </w:tabs>
        <w:ind w:left="720" w:hanging="0"/>
        <w:rPr>
          <w:kern w:val="2"/>
          <w:sz w:val="24"/>
        </w:rPr>
      </w:pPr>
      <w:r>
        <w:rPr>
          <w:kern w:val="2"/>
          <w:sz w:val="24"/>
        </w:rPr>
        <w:t>‘</w:t>
      </w:r>
      <w:r>
        <w:rPr>
          <w:kern w:val="2"/>
          <w:sz w:val="24"/>
        </w:rPr>
        <w:t>If (you) don’t get to see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pPr>
      <w:r>
        <w:rPr>
          <w:kern w:val="2"/>
          <w:sz w:val="24"/>
        </w:rPr>
        <w:t>82.1)</w:t>
        <w:tab/>
      </w:r>
      <w:r>
        <w:rPr>
          <w:rFonts w:cs="Phake Script" w:ascii="Phake Script" w:hAnsi="Phake Script"/>
          <w:kern w:val="2"/>
          <w:sz w:val="40"/>
        </w:rPr>
        <w:t>tgnj</w:t>
        <w:tab/>
        <w:t>mow</w:t>
        <w:tab/>
        <w:t>hnq</w:t>
        <w:tab/>
        <w:t>nj</w:t>
        <w:tab/>
        <w:t>woa</w:t>
        <w:tab/>
        <w:t>lF</w:t>
        <w:tab/>
        <w:t xml:space="preserve">hn </w:t>
        <w:tab/>
        <w:t>cM</w:t>
        <w:tab/>
        <w:t xml:space="preserve">/ </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rFonts w:ascii="Doulos SIL" w:hAnsi="Doulos SIL" w:cs="Doulos SIL"/>
          <w:kern w:val="2"/>
          <w:sz w:val="24"/>
        </w:rPr>
      </w:pPr>
      <w:r>
        <w:rPr>
          <w:rFonts w:cs="Doulos SIL" w:ascii="Doulos SIL" w:hAnsi="Doulos SIL"/>
          <w:kern w:val="2"/>
          <w:sz w:val="24"/>
        </w:rPr>
        <w:tab/>
        <w:t>taŋ¹ nai³</w:t>
        <w:tab/>
        <w:t>mau¹</w:t>
        <w:tab/>
        <w:t>han¹</w:t>
        <w:tab/>
        <w:t>nai³/dai³</w:t>
        <w:tab/>
        <w:t>waa²</w:t>
        <w:tab/>
        <w:t>lɛm²</w:t>
        <w:tab/>
        <w:t>han¹</w:t>
        <w:tab/>
        <w:t>cam³</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kern w:val="2"/>
          <w:sz w:val="24"/>
        </w:rPr>
      </w:pPr>
      <w:r>
        <w:rPr>
          <w:rFonts w:cs="Doulos SIL" w:ascii="Doulos SIL" w:hAnsi="Doulos SIL"/>
          <w:kern w:val="2"/>
          <w:sz w:val="24"/>
        </w:rPr>
        <w:tab/>
      </w:r>
      <w:r>
        <w:rPr>
          <w:kern w:val="2"/>
          <w:sz w:val="24"/>
        </w:rPr>
        <w:t>if</w:t>
        <w:tab/>
      </w:r>
      <w:r>
        <w:rPr>
          <w:smallCaps/>
          <w:kern w:val="2"/>
          <w:sz w:val="24"/>
        </w:rPr>
        <w:t>neg</w:t>
      </w:r>
      <w:r>
        <w:rPr>
          <w:kern w:val="2"/>
          <w:sz w:val="24"/>
        </w:rPr>
        <w:tab/>
        <w:t>see</w:t>
        <w:tab/>
        <w:t>get</w:t>
        <w:tab/>
        <w:t>say</w:t>
        <w:tab/>
        <w:t>look</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(you) don’t get to see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420" w:leader="none"/>
        </w:tabs>
        <w:rPr/>
      </w:pPr>
      <w:r>
        <w:rPr>
          <w:kern w:val="2"/>
          <w:sz w:val="24"/>
        </w:rPr>
        <w:t>83)</w:t>
        <w:tab/>
      </w:r>
      <w:r>
        <w:rPr>
          <w:rFonts w:cs="Phake Script" w:ascii="Phake Script" w:hAnsi="Phake Script"/>
          <w:kern w:val="2"/>
          <w:sz w:val="40"/>
        </w:rPr>
        <w:t>ljcJg</w:t>
        <w:tab/>
        <w:t>pj</w:t>
        <w:tab/>
        <w:t>xa</w:t>
        <w:tab/>
        <w:t>fit</w:t>
      </w:r>
    </w:p>
    <w:p>
      <w:pPr>
        <w:pStyle w:val="Normal"/>
        <w:tabs>
          <w:tab w:val="left" w:pos="720" w:leader="none"/>
          <w:tab w:val="left" w:pos="1800" w:leader="none"/>
          <w:tab w:val="left" w:pos="2520" w:leader="none"/>
          <w:tab w:val="left" w:pos="3420" w:leader="none"/>
        </w:tabs>
        <w:rPr>
          <w:rFonts w:ascii="Doulos SIL" w:hAnsi="Doulos SIL" w:cs="Doulos SIL"/>
          <w:kern w:val="2"/>
          <w:sz w:val="24"/>
        </w:rPr>
      </w:pPr>
      <w:r>
        <w:rPr>
          <w:rFonts w:cs="Doulos SIL" w:ascii="Doulos SIL" w:hAnsi="Doulos SIL"/>
          <w:kern w:val="2"/>
          <w:sz w:val="24"/>
        </w:rPr>
        <w:tab/>
        <w:t>lai⁴ cüŋ¹</w:t>
        <w:tab/>
        <w:t>pai²</w:t>
        <w:tab/>
        <w:t>khā⁶</w:t>
        <w:tab/>
        <w:t>phet¹</w:t>
      </w:r>
    </w:p>
    <w:p>
      <w:pPr>
        <w:pStyle w:val="Normal"/>
        <w:tabs>
          <w:tab w:val="left" w:pos="720" w:leader="none"/>
          <w:tab w:val="left" w:pos="1800" w:leader="none"/>
          <w:tab w:val="left" w:pos="2520" w:leader="none"/>
          <w:tab w:val="left" w:pos="3420" w:leader="none"/>
        </w:tabs>
        <w:rPr>
          <w:kern w:val="2"/>
          <w:sz w:val="24"/>
        </w:rPr>
      </w:pPr>
      <w:r>
        <w:rPr>
          <w:kern w:val="2"/>
          <w:sz w:val="24"/>
        </w:rPr>
        <w:tab/>
        <w:t>then</w:t>
        <w:tab/>
        <w:t>go</w:t>
        <w:tab/>
        <w:t>search</w:t>
        <w:tab/>
        <w:t>ghost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420" w:leader="none"/>
        </w:tabs>
        <w:rPr/>
      </w:pPr>
      <w:r>
        <w:rPr>
          <w:kern w:val="2"/>
          <w:sz w:val="24"/>
        </w:rPr>
        <w:tab/>
      </w:r>
      <w:r>
        <w:rPr>
          <w:rFonts w:cs="Phake Script" w:ascii="Phake Script" w:hAnsi="Phake Script"/>
          <w:kern w:val="2"/>
          <w:sz w:val="40"/>
        </w:rPr>
        <w:t>cE</w:t>
        <w:tab/>
        <w:t>tn</w:t>
        <w:tab/>
        <w:t>fU</w:t>
        <w:tab/>
        <w:t xml:space="preserve">yukq / </w:t>
      </w:r>
    </w:p>
    <w:p>
      <w:pPr>
        <w:pStyle w:val="Normal"/>
        <w:tabs>
          <w:tab w:val="left" w:pos="720" w:leader="none"/>
          <w:tab w:val="left" w:pos="1440" w:leader="none"/>
          <w:tab w:val="left" w:pos="2520" w:leader="none"/>
          <w:tab w:val="left" w:pos="3420" w:leader="none"/>
        </w:tabs>
        <w:rPr>
          <w:rFonts w:ascii="Doulos SIL" w:hAnsi="Doulos SIL" w:cs="Doulos SIL"/>
          <w:kern w:val="2"/>
          <w:sz w:val="24"/>
        </w:rPr>
      </w:pPr>
      <w:r>
        <w:rPr>
          <w:rFonts w:cs="Doulos SIL" w:ascii="Doulos SIL" w:hAnsi="Doulos SIL"/>
          <w:kern w:val="2"/>
          <w:sz w:val="24"/>
        </w:rPr>
        <w:tab/>
        <w:t>caü²</w:t>
        <w:tab/>
        <w:t>tan²</w:t>
        <w:tab/>
        <w:t>phū³</w:t>
        <w:tab/>
        <w:t>yuk⁴</w:t>
      </w:r>
    </w:p>
    <w:p>
      <w:pPr>
        <w:pStyle w:val="Normal"/>
        <w:tabs>
          <w:tab w:val="left" w:pos="720" w:leader="none"/>
          <w:tab w:val="left" w:pos="1440" w:leader="none"/>
          <w:tab w:val="left" w:pos="2520" w:leader="none"/>
          <w:tab w:val="left" w:pos="3420" w:leader="none"/>
        </w:tabs>
        <w:rPr>
          <w:kern w:val="2"/>
          <w:sz w:val="24"/>
        </w:rPr>
      </w:pPr>
      <w:r>
        <w:rPr>
          <w:kern w:val="2"/>
          <w:sz w:val="24"/>
        </w:rPr>
        <w:tab/>
        <w:t>heart</w:t>
        <w:tab/>
        <w:t>ignorant</w:t>
        <w:tab/>
        <w:t>person</w:t>
        <w:tab/>
        <w:t>bad in character</w:t>
      </w:r>
    </w:p>
    <w:p>
      <w:pPr>
        <w:pStyle w:val="Normal"/>
        <w:tabs>
          <w:tab w:val="left" w:pos="720" w:leader="none"/>
        </w:tabs>
        <w:ind w:left="720" w:hanging="0"/>
        <w:rPr/>
      </w:pPr>
      <w:r>
        <w:rPr>
          <w:kern w:val="2"/>
          <w:sz w:val="24"/>
        </w:rPr>
        <w:t>‘</w:t>
      </w:r>
      <w:r>
        <w:rPr>
          <w:kern w:val="2"/>
          <w:sz w:val="24"/>
        </w:rPr>
        <w:t>Then go to search for the evil spirits, the stupid and the wicked persons.’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listed the bad spirits as follows:  </w:t>
      </w:r>
      <w:r>
        <w:rPr>
          <w:rFonts w:cs="Phake Script" w:ascii="Phake Script" w:hAnsi="Phake Script"/>
          <w:kern w:val="2"/>
          <w:sz w:val="36"/>
        </w:rPr>
        <w:t>fitqcEtnq  fIyukqfImanI</w:t>
      </w:r>
      <w:r>
        <w:rPr>
          <w:kern w:val="2"/>
          <w:sz w:val="24"/>
        </w:rPr>
        <w:t>.</w:t>
      </w:r>
    </w:p>
    <w:p>
      <w:pPr>
        <w:pStyle w:val="Normal"/>
        <w:tabs>
          <w:tab w:val="left" w:pos="720" w:leader="none"/>
        </w:tabs>
        <w:rPr/>
      </w:pPr>
      <w:r>
        <w:rPr>
          <w:kern w:val="2"/>
          <w:sz w:val="24"/>
        </w:rPr>
        <w:tab/>
        <w:t xml:space="preserve">In the Aiton version, the word </w:t>
      </w:r>
      <w:r>
        <w:rPr>
          <w:rFonts w:cs="Phake Script" w:ascii="Phake Script" w:hAnsi="Phake Script"/>
          <w:kern w:val="2"/>
          <w:sz w:val="36"/>
        </w:rPr>
        <w:t>fitq</w:t>
      </w:r>
      <w:r>
        <w:rPr>
          <w:kern w:val="2"/>
          <w:sz w:val="24"/>
        </w:rPr>
        <w:t xml:space="preserve"> is replaced by </w:t>
      </w:r>
      <w:r>
        <w:rPr>
          <w:rFonts w:cs="Phake Script" w:ascii="Phake Script" w:hAnsi="Phake Script"/>
          <w:kern w:val="2"/>
          <w:sz w:val="36"/>
        </w:rPr>
        <w:t xml:space="preserve">fIfitca </w:t>
      </w:r>
      <w:r>
        <w:rPr>
          <w:rFonts w:cs="Doulos SIL" w:ascii="Doulos SIL" w:hAnsi="Doulos SIL"/>
          <w:i/>
          <w:kern w:val="2"/>
          <w:sz w:val="24"/>
        </w:rPr>
        <w:t xml:space="preserve">phii¹ phɛt¹ caa³ </w:t>
      </w:r>
      <w:r>
        <w:rPr>
          <w:kern w:val="2"/>
          <w:sz w:val="24"/>
        </w:rPr>
        <w:t>‘bad spirit’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84)</w:t>
        <w:tab/>
      </w:r>
      <w:r>
        <w:rPr>
          <w:rFonts w:cs="Phake Script" w:ascii="Phake Script" w:hAnsi="Phake Script"/>
          <w:kern w:val="2"/>
          <w:sz w:val="40"/>
        </w:rPr>
        <w:t>AW</w:t>
        <w:tab/>
        <w:t>tg</w:t>
        <w:tab/>
        <w:t>kn</w:t>
        <w:tab/>
        <w:t xml:space="preserve">NW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tüŋ¹</w:t>
        <w:tab/>
        <w:t>kan²</w:t>
        <w:tab/>
        <w:t>yāu²</w:t>
      </w:r>
    </w:p>
    <w:p>
      <w:pPr>
        <w:pStyle w:val="Normal"/>
        <w:tabs>
          <w:tab w:val="left" w:pos="720" w:leader="none"/>
        </w:tabs>
        <w:rPr>
          <w:kern w:val="2"/>
          <w:sz w:val="24"/>
        </w:rPr>
      </w:pPr>
      <w:r>
        <w:rPr>
          <w:kern w:val="2"/>
          <w:sz w:val="24"/>
        </w:rPr>
        <w:tab/>
        <w:t>take</w:t>
        <w:tab/>
        <w:t>all</w:t>
        <w:tab/>
        <w:t>handle</w:t>
        <w:tab/>
        <w:t>long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hok</w:t>
        <w:tab/>
        <w:t>pj</w:t>
        <w:tab/>
        <w:t>lF</w:t>
        <w:tab/>
        <w:t>kup</w:t>
        <w:tab/>
        <w:t xml:space="preserve">kg / </w:t>
      </w:r>
    </w:p>
    <w:p>
      <w:pPr>
        <w:pStyle w:val="Normal"/>
        <w:tabs>
          <w:tab w:val="left" w:pos="720" w:leader="none"/>
        </w:tabs>
        <w:rPr>
          <w:rFonts w:ascii="Doulos SIL" w:hAnsi="Doulos SIL" w:cs="Doulos SIL"/>
          <w:kern w:val="2"/>
          <w:sz w:val="24"/>
        </w:rPr>
      </w:pPr>
      <w:r>
        <w:rPr>
          <w:rFonts w:cs="Doulos SIL" w:ascii="Doulos SIL" w:hAnsi="Doulos SIL"/>
          <w:kern w:val="2"/>
          <w:sz w:val="24"/>
        </w:rPr>
        <w:tab/>
        <w:t>hauk¹</w:t>
        <w:tab/>
        <w:t>pāi²</w:t>
        <w:tab/>
        <w:t>lɛm²</w:t>
        <w:tab/>
        <w:t>kup¹</w:t>
        <w:tab/>
        <w:t>kāŋ¹</w:t>
      </w:r>
    </w:p>
    <w:p>
      <w:pPr>
        <w:pStyle w:val="Normal"/>
        <w:tabs>
          <w:tab w:val="left" w:pos="720" w:leader="none"/>
        </w:tabs>
        <w:rPr/>
      </w:pPr>
      <w:r>
        <w:rPr>
          <w:kern w:val="2"/>
          <w:sz w:val="24"/>
        </w:rPr>
        <w:tab/>
        <w:t>lance</w:t>
        <w:tab/>
        <w:t>end</w:t>
        <w:tab/>
      </w:r>
      <w:r>
        <w:rPr>
          <w:smallCaps/>
          <w:kern w:val="2"/>
          <w:sz w:val="24"/>
        </w:rPr>
        <w:t>clf</w:t>
      </w:r>
      <w:r>
        <w:rPr>
          <w:kern w:val="2"/>
          <w:sz w:val="24"/>
        </w:rPr>
        <w:tab/>
        <w:t>with</w:t>
        <w:tab/>
        <w:t>crossbow</w:t>
      </w:r>
    </w:p>
    <w:p>
      <w:pPr>
        <w:pStyle w:val="Normal"/>
        <w:tabs>
          <w:tab w:val="left" w:pos="720" w:leader="none"/>
        </w:tabs>
        <w:ind w:left="720" w:hanging="0"/>
        <w:rPr>
          <w:kern w:val="2"/>
          <w:sz w:val="24"/>
        </w:rPr>
      </w:pPr>
      <w:r>
        <w:rPr>
          <w:kern w:val="2"/>
          <w:sz w:val="24"/>
        </w:rPr>
        <w:t>‘</w:t>
      </w:r>
      <w:r>
        <w:rPr>
          <w:kern w:val="2"/>
          <w:sz w:val="24"/>
        </w:rPr>
        <w:t>Take the long handled lance, with the crossbow.’</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w:t>
      </w:r>
      <w:r>
        <w:rPr>
          <w:rFonts w:cs="Aiton Script" w:ascii="Aiton Script" w:hAnsi="Aiton Script"/>
          <w:sz w:val="36"/>
        </w:rPr>
        <w:t>NW</w:t>
      </w:r>
      <w:r>
        <w:rPr>
          <w:sz w:val="24"/>
        </w:rPr>
        <w:t xml:space="preserve"> is spelled as </w:t>
      </w:r>
      <w:r>
        <w:rPr>
          <w:rFonts w:cs="Aiton Script" w:ascii="Aiton Script" w:hAnsi="Aiton Script"/>
          <w:sz w:val="36"/>
        </w:rPr>
        <w:t>yow</w:t>
      </w:r>
      <w:r>
        <w:rPr>
          <w:sz w:val="24"/>
        </w:rPr>
        <w:t xml:space="preserv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pPr>
      <w:r>
        <w:rPr>
          <w:kern w:val="2"/>
          <w:sz w:val="24"/>
        </w:rPr>
        <w:t>85)</w:t>
        <w:tab/>
      </w:r>
      <w:r>
        <w:rPr>
          <w:rFonts w:cs="Phake Script" w:ascii="Phake Script" w:hAnsi="Phake Script"/>
          <w:kern w:val="2"/>
          <w:sz w:val="40"/>
        </w:rPr>
        <w:t>pU</w:t>
        <w:tab/>
        <w:t>lk</w:t>
        <w:tab/>
        <w:t>kX</w:t>
        <w:tab/>
        <w:t>sok</w:t>
        <w:tab/>
        <w:t>fI</w:t>
        <w:tab/>
        <w:t>fitq</w:t>
        <w:tab/>
        <w:t>hj</w:t>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rFonts w:ascii="Doulos SIL" w:hAnsi="Doulos SIL" w:cs="Doulos SIL"/>
          <w:kern w:val="2"/>
          <w:sz w:val="24"/>
        </w:rPr>
      </w:pPr>
      <w:r>
        <w:rPr>
          <w:rFonts w:cs="Doulos SIL" w:ascii="Doulos SIL" w:hAnsi="Doulos SIL"/>
          <w:kern w:val="2"/>
          <w:sz w:val="24"/>
        </w:rPr>
        <w:tab/>
        <w:t>pū¹</w:t>
        <w:tab/>
        <w:t>lak¹</w:t>
        <w:tab/>
        <w:t>kā¹</w:t>
        <w:tab/>
        <w:t>sauk⁴</w:t>
        <w:tab/>
        <w:t>phī⁶</w:t>
        <w:tab/>
        <w:t>phet¹</w:t>
        <w:tab/>
        <w:t>hāi⁴</w:t>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kern w:val="2"/>
          <w:sz w:val="24"/>
        </w:rPr>
      </w:pPr>
      <w:r>
        <w:rPr>
          <w:kern w:val="2"/>
          <w:sz w:val="24"/>
        </w:rPr>
        <w:tab/>
        <w:t>grandfather</w:t>
        <w:tab/>
        <w:t>again</w:t>
        <w:tab/>
        <w:t>go</w:t>
        <w:tab/>
        <w:t>search</w:t>
        <w:tab/>
        <w:t>ghost</w:t>
        <w:tab/>
        <w:t>bad ghost</w:t>
        <w:tab/>
        <w:t>bad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880" w:leader="none"/>
        </w:tabs>
        <w:rPr/>
      </w:pPr>
      <w:r>
        <w:rPr>
          <w:kern w:val="2"/>
          <w:sz w:val="24"/>
        </w:rPr>
        <w:tab/>
      </w:r>
      <w:r>
        <w:rPr>
          <w:rFonts w:cs="Phake Script" w:ascii="Phake Script" w:hAnsi="Phake Script"/>
          <w:kern w:val="2"/>
          <w:sz w:val="40"/>
        </w:rPr>
        <w:t>kg</w:t>
        <w:tab/>
        <w:t>pg</w:t>
        <w:tab/>
        <w:t>hF</w:t>
        <w:tab/>
        <w:t xml:space="preserve">mJgq / </w:t>
      </w:r>
    </w:p>
    <w:p>
      <w:pPr>
        <w:pStyle w:val="Normal"/>
        <w:tabs>
          <w:tab w:val="left" w:pos="720" w:leader="none"/>
          <w:tab w:val="left" w:pos="1530" w:leader="none"/>
          <w:tab w:val="left" w:pos="2880" w:leader="none"/>
        </w:tabs>
        <w:rPr>
          <w:rFonts w:ascii="Doulos SIL" w:hAnsi="Doulos SIL" w:cs="Doulos SIL"/>
          <w:kern w:val="2"/>
          <w:sz w:val="24"/>
        </w:rPr>
      </w:pPr>
      <w:r>
        <w:rPr>
          <w:rFonts w:cs="Doulos SIL" w:ascii="Doulos SIL" w:hAnsi="Doulos SIL"/>
          <w:kern w:val="2"/>
          <w:sz w:val="24"/>
        </w:rPr>
        <w:tab/>
        <w:t>kāŋ²</w:t>
        <w:tab/>
        <w:t>pāŋ¹</w:t>
        <w:tab/>
        <w:t>him²</w:t>
        <w:tab/>
        <w:t>məŋ²</w:t>
      </w:r>
    </w:p>
    <w:p>
      <w:pPr>
        <w:pStyle w:val="Normal"/>
        <w:tabs>
          <w:tab w:val="left" w:pos="720" w:leader="none"/>
          <w:tab w:val="left" w:pos="1530" w:leader="none"/>
          <w:tab w:val="left" w:pos="2880" w:leader="none"/>
        </w:tabs>
        <w:rPr>
          <w:kern w:val="2"/>
          <w:sz w:val="24"/>
        </w:rPr>
      </w:pPr>
      <w:r>
        <w:rPr>
          <w:kern w:val="2"/>
          <w:sz w:val="24"/>
        </w:rPr>
        <w:tab/>
        <w:t>middle</w:t>
        <w:tab/>
        <w:t>open ground</w:t>
        <w:tab/>
        <w:t>edge</w:t>
        <w:tab/>
        <w:t>country/city</w:t>
      </w:r>
    </w:p>
    <w:p>
      <w:pPr>
        <w:pStyle w:val="Normal"/>
        <w:tabs>
          <w:tab w:val="left" w:pos="720" w:leader="none"/>
        </w:tabs>
        <w:ind w:left="720" w:hanging="0"/>
        <w:rPr>
          <w:kern w:val="2"/>
          <w:sz w:val="24"/>
        </w:rPr>
      </w:pPr>
      <w:r>
        <w:rPr>
          <w:kern w:val="2"/>
          <w:sz w:val="24"/>
        </w:rPr>
        <w:t>‘</w:t>
      </w:r>
      <w:r>
        <w:rPr>
          <w:kern w:val="2"/>
          <w:sz w:val="24"/>
        </w:rPr>
        <w:t>Grandfather, go to look for the very bad spirits on the open ground outside of the village.’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Incorrectly written as </w:t>
      </w:r>
      <w:r>
        <w:rPr>
          <w:rFonts w:cs="Phake Script" w:ascii="Phake Script" w:hAnsi="Phake Script"/>
          <w:kern w:val="2"/>
          <w:sz w:val="36"/>
        </w:rPr>
        <w:t>tI</w:t>
      </w:r>
      <w:r>
        <w:rPr>
          <w:kern w:val="2"/>
          <w:sz w:val="24"/>
        </w:rPr>
        <w:t xml:space="preserve"> in the MS.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first section of the Aiton version is:</w:t>
      </w:r>
    </w:p>
    <w:p>
      <w:pPr>
        <w:pStyle w:val="Normal"/>
        <w:tabs>
          <w:tab w:val="left" w:pos="720" w:leader="none"/>
          <w:tab w:val="left" w:pos="1980" w:leader="none"/>
          <w:tab w:val="left" w:pos="2790" w:leader="none"/>
          <w:tab w:val="left" w:pos="3870" w:leader="none"/>
          <w:tab w:val="left" w:pos="4590" w:leader="none"/>
        </w:tabs>
        <w:rPr/>
      </w:pPr>
      <w:r>
        <w:rPr>
          <w:kern w:val="2"/>
          <w:sz w:val="24"/>
        </w:rPr>
        <w:t>85</w:t>
        <w:tab/>
      </w:r>
      <w:r>
        <w:rPr>
          <w:rFonts w:cs="Phake Script" w:ascii="Phake Script" w:hAnsi="Phake Script"/>
          <w:kern w:val="2"/>
          <w:sz w:val="40"/>
        </w:rPr>
        <w:t>pU</w:t>
        <w:tab/>
        <w:t>cow</w:t>
        <w:tab/>
        <w:t>lkpoj</w:t>
        <w:tab/>
        <w:t>kZa</w:t>
        <w:tab/>
        <w:t>sok</w:t>
        <w:tab/>
        <w:t>/</w:t>
      </w:r>
    </w:p>
    <w:p>
      <w:pPr>
        <w:pStyle w:val="Normal"/>
        <w:tabs>
          <w:tab w:val="left" w:pos="720" w:leader="none"/>
          <w:tab w:val="left" w:pos="1980" w:leader="none"/>
          <w:tab w:val="left" w:pos="2790" w:leader="none"/>
          <w:tab w:val="left" w:pos="3870" w:leader="none"/>
          <w:tab w:val="left" w:pos="4590" w:leader="none"/>
        </w:tabs>
        <w:rPr>
          <w:rFonts w:ascii="Doulos SIL" w:hAnsi="Doulos SIL" w:cs="Doulos SIL"/>
          <w:kern w:val="2"/>
          <w:sz w:val="24"/>
        </w:rPr>
      </w:pPr>
      <w:r>
        <w:rPr>
          <w:rFonts w:cs="Doulos SIL" w:ascii="Doulos SIL" w:hAnsi="Doulos SIL"/>
          <w:kern w:val="2"/>
          <w:sz w:val="24"/>
        </w:rPr>
        <w:tab/>
        <w:t>puu¹</w:t>
        <w:tab/>
        <w:t>cau³</w:t>
        <w:tab/>
        <w:t>lak¹ pɔi²</w:t>
        <w:tab/>
        <w:t>kaa¹</w:t>
        <w:tab/>
        <w:t>sɔk³</w:t>
      </w:r>
    </w:p>
    <w:p>
      <w:pPr>
        <w:pStyle w:val="Normal"/>
        <w:tabs>
          <w:tab w:val="left" w:pos="720" w:leader="none"/>
          <w:tab w:val="left" w:pos="1980" w:leader="none"/>
          <w:tab w:val="left" w:pos="2790" w:leader="none"/>
          <w:tab w:val="left" w:pos="3870" w:leader="none"/>
          <w:tab w:val="left" w:pos="4590" w:leader="none"/>
        </w:tabs>
        <w:rPr/>
      </w:pPr>
      <w:r>
        <w:rPr>
          <w:kern w:val="2"/>
          <w:sz w:val="24"/>
        </w:rPr>
        <w:tab/>
        <w:t>grandfather</w:t>
        <w:tab/>
      </w:r>
      <w:r>
        <w:rPr>
          <w:smallCaps/>
          <w:kern w:val="2"/>
          <w:sz w:val="24"/>
        </w:rPr>
        <w:t>resp</w:t>
      </w:r>
      <w:r>
        <w:rPr>
          <w:kern w:val="2"/>
          <w:sz w:val="24"/>
        </w:rPr>
        <w:tab/>
        <w:t>now</w:t>
        <w:tab/>
        <w:t>go</w:t>
        <w:tab/>
        <w:t>search</w:t>
      </w:r>
    </w:p>
    <w:p>
      <w:pPr>
        <w:pStyle w:val="Normal"/>
        <w:tabs>
          <w:tab w:val="left" w:pos="720" w:leader="none"/>
        </w:tabs>
        <w:rPr>
          <w:kern w:val="2"/>
          <w:sz w:val="24"/>
        </w:rPr>
      </w:pPr>
      <w:r>
        <w:rPr>
          <w:kern w:val="2"/>
          <w:sz w:val="24"/>
        </w:rPr>
        <w:tab/>
        <w:t>‘Grandfather goes to search.’</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86)</w:t>
        <w:tab/>
      </w:r>
      <w:r>
        <w:rPr>
          <w:rFonts w:cs="Phake Script" w:ascii="Phake Script" w:hAnsi="Phake Script"/>
          <w:kern w:val="2"/>
          <w:sz w:val="40"/>
        </w:rPr>
        <w:t>sg</w:t>
        <w:tab/>
        <w:t>wa</w:t>
        <w:tab/>
        <w:t>fI</w:t>
        <w:tab/>
        <w:t>fit</w:t>
        <w:tab/>
        <w:t>ca</w:t>
        <w:tab/>
        <w:t>mW</w:t>
        <w:tab/>
        <w:t>poj</w:t>
        <w:tab/>
        <w:t>fa</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phī⁶</w:t>
        <w:tab/>
        <w:t>phet¹</w:t>
        <w:tab/>
        <w:t>cā⁴</w:t>
        <w:tab/>
        <w:t>mau¹</w:t>
        <w:tab/>
        <w:t>pɔi¹</w:t>
        <w:tab/>
        <w:t>phā³</w:t>
      </w:r>
    </w:p>
    <w:p>
      <w:pPr>
        <w:pStyle w:val="Normal"/>
        <w:tabs>
          <w:tab w:val="left" w:pos="720" w:leader="none"/>
        </w:tabs>
        <w:rPr/>
      </w:pPr>
      <w:r>
        <w:rPr>
          <w:kern w:val="2"/>
          <w:sz w:val="24"/>
        </w:rPr>
        <w:tab/>
        <w:t>if</w:t>
        <w:tab/>
        <w:t>that</w:t>
        <w:tab/>
        <w:t>spirit</w:t>
        <w:tab/>
        <w:t>bad</w:t>
        <w:tab/>
        <w:t>bad</w:t>
        <w:tab/>
      </w:r>
      <w:r>
        <w:rPr>
          <w:smallCaps/>
          <w:kern w:val="2"/>
          <w:sz w:val="24"/>
        </w:rPr>
        <w:t>neg</w:t>
      </w:r>
      <w:r>
        <w:rPr>
          <w:kern w:val="2"/>
          <w:sz w:val="24"/>
        </w:rPr>
        <w:tab/>
        <w:t>release</w:t>
        <w:tab/>
        <w:t>release</w:t>
      </w:r>
    </w:p>
    <w:p>
      <w:pPr>
        <w:pStyle w:val="Normal"/>
        <w:tabs>
          <w:tab w:val="left" w:pos="720" w:leader="none"/>
        </w:tabs>
        <w:rPr>
          <w:kern w:val="2"/>
          <w:sz w:val="24"/>
        </w:rPr>
      </w:pPr>
      <w:r>
        <w:rPr>
          <w:kern w:val="2"/>
          <w:sz w:val="24"/>
        </w:rPr>
      </w:r>
    </w:p>
    <w:p>
      <w:pPr>
        <w:pStyle w:val="Normal"/>
        <w:tabs>
          <w:tab w:val="left" w:pos="720" w:leader="none"/>
          <w:tab w:val="left" w:pos="1980" w:leader="none"/>
        </w:tabs>
        <w:rPr/>
      </w:pPr>
      <w:r>
        <w:rPr>
          <w:kern w:val="2"/>
          <w:sz w:val="24"/>
        </w:rPr>
        <w:tab/>
      </w:r>
      <w:r>
        <w:rPr>
          <w:rFonts w:cs="Phake Script" w:ascii="Phake Script" w:hAnsi="Phake Script"/>
          <w:kern w:val="2"/>
          <w:sz w:val="40"/>
        </w:rPr>
        <w:t>yMniw</w:t>
        <w:tab/>
        <w:t xml:space="preserve">cM / </w:t>
      </w:r>
    </w:p>
    <w:p>
      <w:pPr>
        <w:pStyle w:val="Normal"/>
        <w:tabs>
          <w:tab w:val="left" w:pos="720" w:leader="none"/>
          <w:tab w:val="left" w:pos="1980" w:leader="none"/>
        </w:tabs>
        <w:rPr>
          <w:rFonts w:ascii="Doulos SIL" w:hAnsi="Doulos SIL" w:cs="Doulos SIL"/>
          <w:kern w:val="2"/>
          <w:sz w:val="24"/>
        </w:rPr>
      </w:pPr>
      <w:r>
        <w:rPr>
          <w:rFonts w:cs="Doulos SIL" w:ascii="Doulos SIL" w:hAnsi="Doulos SIL"/>
          <w:kern w:val="2"/>
          <w:sz w:val="24"/>
        </w:rPr>
        <w:tab/>
        <w:t>yām² neu²</w:t>
        <w:tab/>
        <w:t>cam⁴</w:t>
      </w:r>
    </w:p>
    <w:p>
      <w:pPr>
        <w:pStyle w:val="Normal"/>
        <w:tabs>
          <w:tab w:val="left" w:pos="720" w:leader="none"/>
          <w:tab w:val="left" w:pos="1980" w:leader="none"/>
        </w:tabs>
        <w:rPr>
          <w:kern w:val="2"/>
          <w:sz w:val="24"/>
        </w:rPr>
      </w:pPr>
      <w:r>
        <w:rPr>
          <w:kern w:val="2"/>
          <w:sz w:val="24"/>
        </w:rPr>
        <w:tab/>
        <w:t>now</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bad spirits will still not release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 </w:t>
        <w:tab/>
      </w:r>
      <w:r>
        <w:rPr>
          <w:sz w:val="24"/>
        </w:rPr>
        <w:t xml:space="preserve">The Aiton version has </w:t>
      </w:r>
      <w:r>
        <w:rPr>
          <w:rFonts w:cs="Phake Script" w:ascii="Phake Script" w:hAnsi="Phake Script"/>
          <w:sz w:val="36"/>
        </w:rPr>
        <w:t>pojhE</w:t>
      </w:r>
      <w:r>
        <w:rPr>
          <w:sz w:val="24"/>
        </w:rPr>
        <w:t xml:space="preserve"> for </w:t>
      </w:r>
      <w:r>
        <w:rPr>
          <w:rFonts w:cs="Phake Script" w:ascii="Phake Script" w:hAnsi="Phake Script"/>
          <w:sz w:val="36"/>
        </w:rPr>
        <w:t>pojfa</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87)</w:t>
        <w:tab/>
      </w:r>
      <w:r>
        <w:rPr>
          <w:rFonts w:cs="Phake Script" w:ascii="Phake Script" w:hAnsi="Phake Script"/>
          <w:kern w:val="2"/>
          <w:sz w:val="40"/>
        </w:rPr>
        <w:t>AW</w:t>
        <w:tab/>
        <w:t>tg</w:t>
        <w:tab/>
        <w:t>mE</w:t>
        <w:tab/>
        <w:t>lF</w:t>
        <w:tab/>
        <w:t>hok</w:t>
        <w:tab/>
        <w:t>pj</w:t>
        <w:tab/>
        <w:t>viw</w:t>
        <w:tab/>
        <w:t>sip</w:t>
        <w:tab/>
        <w:t>xgq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tüŋ¹</w:t>
        <w:tab/>
        <w:t>maü²</w:t>
        <w:tab/>
        <w:t>lɛm²</w:t>
        <w:tab/>
        <w:t>hauk¹</w:t>
        <w:tab/>
        <w:t>pāi²</w:t>
        <w:tab/>
        <w:t>theu⁶</w:t>
        <w:tab/>
        <w:t>sep¹</w:t>
        <w:tab/>
        <w:t>khaŋ</w:t>
      </w:r>
    </w:p>
    <w:p>
      <w:pPr>
        <w:pStyle w:val="Normal"/>
        <w:tabs>
          <w:tab w:val="left" w:pos="720" w:leader="none"/>
        </w:tabs>
        <w:rPr/>
      </w:pPr>
      <w:r>
        <w:rPr>
          <w:kern w:val="2"/>
          <w:sz w:val="24"/>
        </w:rPr>
        <w:tab/>
        <w:t>take</w:t>
        <w:tab/>
        <w:t>all</w:t>
        <w:tab/>
        <w:t>blade</w:t>
        <w:tab/>
      </w:r>
      <w:r>
        <w:rPr>
          <w:smallCaps/>
          <w:kern w:val="2"/>
          <w:sz w:val="24"/>
        </w:rPr>
        <w:t>clf</w:t>
      </w:r>
      <w:r>
        <w:rPr>
          <w:kern w:val="2"/>
          <w:sz w:val="24"/>
        </w:rPr>
        <w:tab/>
        <w:t>lance</w:t>
        <w:tab/>
        <w:t>edge</w:t>
        <w:tab/>
        <w:t>thin</w:t>
        <w:tab/>
        <w:t>stab</w:t>
        <w:tab/>
        <w:t>side of body</w:t>
      </w:r>
    </w:p>
    <w:p>
      <w:pPr>
        <w:pStyle w:val="Normal"/>
        <w:tabs>
          <w:tab w:val="left" w:pos="720" w:leader="none"/>
        </w:tabs>
        <w:ind w:left="720" w:hanging="0"/>
        <w:rPr>
          <w:kern w:val="2"/>
          <w:sz w:val="24"/>
        </w:rPr>
      </w:pPr>
      <w:r>
        <w:rPr>
          <w:kern w:val="2"/>
          <w:sz w:val="24"/>
        </w:rPr>
        <w:t>‘</w:t>
      </w:r>
      <w:r>
        <w:rPr>
          <w:kern w:val="2"/>
          <w:sz w:val="24"/>
        </w:rPr>
        <w:t>Take the thin blade of the lance and stab the side (of the bad spirit).’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Aithown Che stated that </w:t>
      </w:r>
      <w:r>
        <w:rPr>
          <w:rFonts w:cs="Phake Script" w:ascii="Phake Script" w:hAnsi="Phake Script"/>
          <w:kern w:val="2"/>
          <w:sz w:val="36"/>
        </w:rPr>
        <w:t>viwq</w:t>
      </w:r>
      <w:r>
        <w:rPr>
          <w:kern w:val="2"/>
          <w:sz w:val="24"/>
        </w:rPr>
        <w:t xml:space="preserve"> </w:t>
      </w:r>
      <w:r>
        <w:rPr>
          <w:rFonts w:cs="Doulos SIL" w:ascii="Doulos SIL" w:hAnsi="Doulos SIL"/>
          <w:i/>
          <w:kern w:val="2"/>
          <w:sz w:val="24"/>
        </w:rPr>
        <w:t>theu⁶</w:t>
      </w:r>
      <w:r>
        <w:rPr>
          <w:kern w:val="2"/>
          <w:sz w:val="24"/>
        </w:rPr>
        <w:t xml:space="preserve"> means ‘very thin and flexible’.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88)</w:t>
        <w:tab/>
      </w:r>
      <w:r>
        <w:rPr>
          <w:rFonts w:cs="Phake Script" w:ascii="Phake Script" w:hAnsi="Phake Script"/>
          <w:kern w:val="2"/>
          <w:sz w:val="40"/>
        </w:rPr>
        <w:t>sg</w:t>
        <w:tab/>
        <w:t>el</w:t>
        <w:tab/>
        <w:t>yg</w:t>
        <w:tab/>
        <w:t>hicq</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lɛ²</w:t>
        <w:tab/>
        <w:t>yaŋ²</w:t>
        <w:tab/>
        <w:t>het¹</w:t>
      </w:r>
    </w:p>
    <w:p>
      <w:pPr>
        <w:pStyle w:val="Normal"/>
        <w:tabs>
          <w:tab w:val="left" w:pos="720" w:leader="none"/>
        </w:tabs>
        <w:rPr/>
      </w:pPr>
      <w:r>
        <w:rPr>
          <w:kern w:val="2"/>
          <w:sz w:val="24"/>
        </w:rPr>
        <w:tab/>
        <w:t>if</w:t>
        <w:tab/>
      </w:r>
      <w:r>
        <w:rPr>
          <w:smallCaps/>
          <w:kern w:val="2"/>
          <w:sz w:val="24"/>
        </w:rPr>
        <w:t>prt</w:t>
      </w:r>
      <w:r>
        <w:rPr>
          <w:kern w:val="2"/>
          <w:sz w:val="24"/>
        </w:rPr>
        <w:tab/>
        <w:t>have</w:t>
        <w:tab/>
        <w:t>do</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s>
        <w:rPr/>
      </w:pPr>
      <w:r>
        <w:rPr>
          <w:kern w:val="2"/>
          <w:sz w:val="24"/>
        </w:rPr>
        <w:tab/>
      </w:r>
      <w:r>
        <w:rPr>
          <w:rFonts w:cs="Phake Script" w:ascii="Phake Script" w:hAnsi="Phake Script"/>
          <w:kern w:val="2"/>
          <w:sz w:val="40"/>
        </w:rPr>
        <w:t>kM</w:t>
        <w:tab/>
        <w:t>kJm</w:t>
        <w:tab/>
        <w:t>mW</w:t>
        <w:tab/>
        <w:t>pojfa</w:t>
        <w:tab/>
        <w:t xml:space="preserve">cM / </w:t>
      </w:r>
    </w:p>
    <w:p>
      <w:pPr>
        <w:pStyle w:val="Normal"/>
        <w:tabs>
          <w:tab w:val="left" w:pos="720" w:leader="none"/>
          <w:tab w:val="left" w:pos="1440" w:leader="none"/>
          <w:tab w:val="left" w:pos="2160" w:leader="none"/>
          <w:tab w:val="left" w:pos="2880" w:leader="none"/>
          <w:tab w:val="left" w:pos="3960" w:leader="none"/>
        </w:tabs>
        <w:rPr>
          <w:rFonts w:ascii="Doulos SIL" w:hAnsi="Doulos SIL" w:cs="Doulos SIL"/>
          <w:kern w:val="2"/>
          <w:sz w:val="24"/>
        </w:rPr>
      </w:pPr>
      <w:r>
        <w:rPr>
          <w:rFonts w:cs="Doulos SIL" w:ascii="Doulos SIL" w:hAnsi="Doulos SIL"/>
          <w:kern w:val="2"/>
          <w:sz w:val="24"/>
        </w:rPr>
        <w:tab/>
        <w:t>kam²</w:t>
        <w:tab/>
        <w:t>küm²</w:t>
        <w:tab/>
        <w:t>mau¹</w:t>
        <w:tab/>
        <w:t>pɔi¹ phā³</w:t>
        <w:tab/>
        <w:t>cam⁴</w:t>
      </w:r>
    </w:p>
    <w:p>
      <w:pPr>
        <w:pStyle w:val="Normal"/>
        <w:tabs>
          <w:tab w:val="left" w:pos="720" w:leader="none"/>
          <w:tab w:val="left" w:pos="1440" w:leader="none"/>
          <w:tab w:val="left" w:pos="2160" w:leader="none"/>
          <w:tab w:val="left" w:pos="2880" w:leader="none"/>
          <w:tab w:val="left" w:pos="3960" w:leader="none"/>
        </w:tabs>
        <w:rPr>
          <w:kern w:val="2"/>
          <w:sz w:val="24"/>
        </w:rPr>
      </w:pPr>
      <w:r>
        <w:rPr>
          <w:kern w:val="2"/>
          <w:sz w:val="24"/>
        </w:rPr>
        <w:tab/>
        <w:t>catch</w:t>
        <w:tab/>
        <w:t>tight</w:t>
        <w:tab/>
      </w:r>
      <w:r>
        <w:rPr>
          <w:smallCaps/>
          <w:kern w:val="2"/>
          <w:sz w:val="24"/>
        </w:rPr>
        <w:t>neg</w:t>
      </w:r>
      <w:r>
        <w:rPr>
          <w:kern w:val="2"/>
          <w:sz w:val="24"/>
        </w:rPr>
        <w:tab/>
        <w:t>release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they grab it tightly and will not release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pPr>
      <w:r>
        <w:rPr>
          <w:kern w:val="2"/>
          <w:sz w:val="24"/>
        </w:rPr>
        <w:t>89)</w:t>
        <w:tab/>
      </w:r>
      <w:r>
        <w:rPr>
          <w:rFonts w:cs="Phake Script" w:ascii="Phake Script" w:hAnsi="Phake Script"/>
          <w:kern w:val="2"/>
          <w:sz w:val="40"/>
        </w:rPr>
        <w:t>AW</w:t>
        <w:tab/>
        <w:t>tgq</w:t>
        <w:tab/>
        <w:t>kg</w:t>
        <w:tab/>
        <w:t>xa</w:t>
        <w:tab/>
        <w:t>xJw</w:t>
        <w:tab/>
        <w:t>nit</w:t>
        <w:tab/>
        <w:t xml:space="preserve">yJwq / </w:t>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rFonts w:ascii="Doulos SIL" w:hAnsi="Doulos SIL" w:cs="Doulos SIL"/>
          <w:kern w:val="2"/>
          <w:sz w:val="24"/>
        </w:rPr>
      </w:pPr>
      <w:r>
        <w:rPr>
          <w:rFonts w:cs="Doulos SIL" w:ascii="Doulos SIL" w:hAnsi="Doulos SIL"/>
          <w:kern w:val="2"/>
          <w:sz w:val="24"/>
        </w:rPr>
        <w:tab/>
        <w:t>au²</w:t>
        <w:tab/>
        <w:t>tüŋ¹</w:t>
        <w:tab/>
        <w:t>kāŋ¹</w:t>
        <w:tab/>
        <w:t>khā⁶</w:t>
        <w:tab/>
        <w:t>khü²</w:t>
        <w:tab/>
        <w:t>net¹</w:t>
        <w:tab/>
        <w:t>yü²</w:t>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pPr>
      <w:r>
        <w:rPr>
          <w:kern w:val="2"/>
          <w:sz w:val="24"/>
        </w:rPr>
        <w:tab/>
        <w:t>take</w:t>
        <w:tab/>
        <w:t>both</w:t>
        <w:tab/>
        <w:t>crossbow</w:t>
        <w:tab/>
        <w:t>part of bow</w:t>
        <w:tab/>
        <w:t>strike in sliding motion</w:t>
        <w:tab/>
        <w:t>flick</w:t>
        <w:tab/>
        <w:t>shoot</w:t>
      </w:r>
    </w:p>
    <w:p>
      <w:pPr>
        <w:pStyle w:val="Normal"/>
        <w:tabs>
          <w:tab w:val="left" w:pos="720" w:leader="none"/>
          <w:tab w:val="left" w:pos="1350" w:leader="none"/>
          <w:tab w:val="left" w:pos="1980" w:leader="none"/>
          <w:tab w:val="left" w:pos="3060" w:leader="none"/>
          <w:tab w:val="left" w:pos="4230" w:leader="none"/>
          <w:tab w:val="left" w:pos="6660" w:leader="none"/>
          <w:tab w:val="left" w:pos="8280" w:leader="none"/>
        </w:tabs>
        <w:ind w:left="720" w:hanging="0"/>
        <w:rPr>
          <w:kern w:val="2"/>
          <w:sz w:val="24"/>
        </w:rPr>
      </w:pPr>
      <w:r>
        <w:rPr>
          <w:kern w:val="2"/>
          <w:sz w:val="24"/>
        </w:rPr>
        <w:t>‘</w:t>
      </w:r>
      <w:r>
        <w:rPr>
          <w:kern w:val="2"/>
          <w:sz w:val="24"/>
        </w:rPr>
        <w:t>Take the crossbow and striking at them, shoot them.’</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rFonts w:cs="Phake Script" w:ascii="Phake Script" w:hAnsi="Phake Script"/>
          <w:sz w:val="36"/>
        </w:rPr>
        <w:t>ka</w:t>
      </w:r>
      <w:r>
        <w:rPr>
          <w:sz w:val="24"/>
        </w:rPr>
        <w:t xml:space="preserve"> in place of </w:t>
      </w:r>
      <w:r>
        <w:rPr>
          <w:rFonts w:cs="Phake Script" w:ascii="Phake Script" w:hAnsi="Phake Script"/>
          <w:sz w:val="36"/>
        </w:rPr>
        <w:t>xJw</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90)</w:t>
        <w:tab/>
      </w:r>
      <w:r>
        <w:rPr>
          <w:rFonts w:cs="Phake Script" w:ascii="Phake Script" w:hAnsi="Phake Script"/>
          <w:kern w:val="2"/>
          <w:sz w:val="40"/>
        </w:rPr>
        <w:t>nn</w:t>
        <w:tab/>
        <w:t>eka</w:t>
        <w:tab/>
        <w:t>mW</w:t>
        <w:tab/>
        <w:t>poj</w:t>
        <w:tab/>
        <w:t>hE</w:t>
        <w:tab/>
        <w:t>pn</w:t>
        <w:tab/>
        <w:t xml:space="preserve">ma / </w:t>
      </w:r>
    </w:p>
    <w:p>
      <w:pPr>
        <w:pStyle w:val="Normal"/>
        <w:tabs>
          <w:tab w:val="left" w:pos="720" w:leader="none"/>
        </w:tabs>
        <w:rPr>
          <w:rFonts w:ascii="Doulos SIL" w:hAnsi="Doulos SIL" w:cs="Doulos SIL"/>
          <w:kern w:val="2"/>
          <w:sz w:val="24"/>
        </w:rPr>
      </w:pPr>
      <w:r>
        <w:rPr>
          <w:rFonts w:cs="Doulos SIL" w:ascii="Doulos SIL" w:hAnsi="Doulos SIL"/>
          <w:kern w:val="2"/>
          <w:sz w:val="24"/>
        </w:rPr>
        <w:tab/>
        <w:t>nan⁴</w:t>
        <w:tab/>
        <w:t>kɔ⁴</w:t>
        <w:tab/>
        <w:t>mau¹</w:t>
        <w:tab/>
        <w:t>pɔi¹</w:t>
        <w:tab/>
        <w:t>haü³</w:t>
        <w:tab/>
        <w:t>pan²</w:t>
        <w:tab/>
        <w:t>mā²</w:t>
      </w:r>
    </w:p>
    <w:p>
      <w:pPr>
        <w:pStyle w:val="Normal"/>
        <w:tabs>
          <w:tab w:val="left" w:pos="720" w:leader="none"/>
        </w:tabs>
        <w:rPr/>
      </w:pPr>
      <w:r>
        <w:rPr>
          <w:kern w:val="2"/>
          <w:sz w:val="24"/>
        </w:rPr>
        <w:tab/>
        <w:t>that</w:t>
        <w:tab/>
      </w:r>
      <w:r>
        <w:rPr>
          <w:smallCaps/>
          <w:kern w:val="2"/>
          <w:sz w:val="24"/>
        </w:rPr>
        <w:t>link</w:t>
      </w:r>
      <w:r>
        <w:rPr>
          <w:kern w:val="2"/>
          <w:sz w:val="24"/>
        </w:rPr>
        <w:tab/>
      </w:r>
      <w:r>
        <w:rPr>
          <w:smallCaps/>
          <w:kern w:val="2"/>
          <w:sz w:val="24"/>
        </w:rPr>
        <w:t>neg</w:t>
      </w:r>
      <w:r>
        <w:rPr>
          <w:kern w:val="2"/>
          <w:sz w:val="24"/>
        </w:rPr>
        <w:tab/>
        <w:t>release</w:t>
        <w:tab/>
        <w:t>give</w:t>
        <w:tab/>
        <w:t>give</w:t>
        <w:tab/>
        <w:t xml:space="preserve">come </w:t>
      </w:r>
    </w:p>
    <w:p>
      <w:pPr>
        <w:pStyle w:val="Normal"/>
        <w:tabs>
          <w:tab w:val="left" w:pos="720" w:leader="none"/>
        </w:tabs>
        <w:ind w:left="720" w:hanging="0"/>
        <w:rPr/>
      </w:pPr>
      <w:r>
        <w:rPr>
          <w:kern w:val="2"/>
          <w:sz w:val="24"/>
        </w:rPr>
        <w:t>‘</w:t>
      </w:r>
      <w:r>
        <w:rPr>
          <w:kern w:val="2"/>
          <w:sz w:val="24"/>
        </w:rPr>
        <w:t>If they still don’t release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330" w:leader="none"/>
          <w:tab w:val="left" w:pos="4320" w:leader="none"/>
        </w:tabs>
        <w:rPr/>
      </w:pPr>
      <w:r>
        <w:rPr>
          <w:kern w:val="2"/>
          <w:sz w:val="24"/>
        </w:rPr>
        <w:t>91)</w:t>
        <w:tab/>
      </w:r>
      <w:r>
        <w:rPr>
          <w:rFonts w:cs="Phake Script" w:ascii="Phake Script" w:hAnsi="Phake Script"/>
          <w:kern w:val="2"/>
          <w:sz w:val="40"/>
        </w:rPr>
        <w:t>ljcJg</w:t>
        <w:tab/>
        <w:t>AW</w:t>
        <w:tab/>
        <w:t>tg</w:t>
        <w:tab/>
        <w:t>tW</w:t>
        <w:tab/>
        <w:t>fj</w:t>
      </w:r>
    </w:p>
    <w:p>
      <w:pPr>
        <w:pStyle w:val="Normal"/>
        <w:tabs>
          <w:tab w:val="left" w:pos="720" w:leader="none"/>
          <w:tab w:val="left" w:pos="1890" w:leader="none"/>
          <w:tab w:val="left" w:pos="261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lai⁴ cüŋ¹</w:t>
        <w:tab/>
        <w:t>au²</w:t>
        <w:tab/>
        <w:t>tüŋ¹</w:t>
        <w:tab/>
        <w:t>tāu²</w:t>
        <w:tab/>
        <w:t>phāi⁶</w:t>
      </w:r>
    </w:p>
    <w:p>
      <w:pPr>
        <w:pStyle w:val="Normal"/>
        <w:tabs>
          <w:tab w:val="left" w:pos="720" w:leader="none"/>
          <w:tab w:val="left" w:pos="1890" w:leader="none"/>
          <w:tab w:val="left" w:pos="2610" w:leader="none"/>
          <w:tab w:val="left" w:pos="3330" w:leader="none"/>
          <w:tab w:val="left" w:pos="4320" w:leader="none"/>
        </w:tabs>
        <w:rPr/>
      </w:pPr>
      <w:r>
        <w:rPr>
          <w:kern w:val="2"/>
          <w:sz w:val="24"/>
        </w:rPr>
        <w:tab/>
        <w:t>therefore</w:t>
        <w:tab/>
        <w:t>take</w:t>
        <w:tab/>
        <w:t>all</w:t>
        <w:tab/>
        <w:t>sword</w:t>
        <w:tab/>
        <w:t>sharp</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340" w:leader="none"/>
          <w:tab w:val="left" w:pos="3240" w:leader="none"/>
          <w:tab w:val="left" w:pos="3960" w:leader="none"/>
        </w:tabs>
        <w:rPr/>
      </w:pPr>
      <w:r>
        <w:rPr>
          <w:kern w:val="2"/>
          <w:sz w:val="24"/>
        </w:rPr>
        <w:tab/>
      </w:r>
      <w:r>
        <w:rPr>
          <w:rFonts w:cs="Phake Script" w:ascii="Phake Script" w:hAnsi="Phake Script"/>
          <w:kern w:val="2"/>
          <w:sz w:val="40"/>
        </w:rPr>
        <w:t>np</w:t>
        <w:tab/>
        <w:t>xuM</w:t>
        <w:tab/>
        <w:t>ca</w:t>
        <w:tab/>
        <w:t>ka</w:t>
        <w:tab/>
        <w:t xml:space="preserve">gJtq / </w:t>
      </w:r>
    </w:p>
    <w:p>
      <w:pPr>
        <w:pStyle w:val="Normal"/>
        <w:tabs>
          <w:tab w:val="left" w:pos="720" w:leader="none"/>
          <w:tab w:val="left" w:pos="1440" w:leader="none"/>
          <w:tab w:val="left" w:pos="2340" w:leader="none"/>
          <w:tab w:val="left" w:pos="3240" w:leader="none"/>
          <w:tab w:val="left" w:pos="3960" w:leader="none"/>
        </w:tabs>
        <w:rPr>
          <w:rFonts w:ascii="Doulos SIL" w:hAnsi="Doulos SIL" w:cs="Doulos SIL"/>
          <w:kern w:val="2"/>
          <w:sz w:val="24"/>
        </w:rPr>
      </w:pPr>
      <w:r>
        <w:rPr>
          <w:rFonts w:cs="Doulos SIL" w:ascii="Doulos SIL" w:hAnsi="Doulos SIL"/>
          <w:kern w:val="2"/>
          <w:sz w:val="24"/>
        </w:rPr>
        <w:tab/>
        <w:t>nāp¹</w:t>
        <w:tab/>
        <w:t>khom²</w:t>
        <w:tab/>
        <w:t>cā²</w:t>
        <w:tab/>
        <w:t>kā¹</w:t>
        <w:tab/>
        <w:t>ŋət⁴</w:t>
      </w:r>
    </w:p>
    <w:p>
      <w:pPr>
        <w:pStyle w:val="Normal"/>
        <w:tabs>
          <w:tab w:val="left" w:pos="720" w:leader="none"/>
          <w:tab w:val="left" w:pos="1440" w:leader="none"/>
          <w:tab w:val="left" w:pos="2340" w:leader="none"/>
          <w:tab w:val="left" w:pos="3240" w:leader="none"/>
          <w:tab w:val="left" w:pos="3960" w:leader="none"/>
        </w:tabs>
        <w:rPr>
          <w:kern w:val="2"/>
          <w:sz w:val="24"/>
        </w:rPr>
      </w:pPr>
      <w:r>
        <w:rPr>
          <w:kern w:val="2"/>
          <w:sz w:val="24"/>
        </w:rPr>
        <w:tab/>
        <w:t>sword</w:t>
        <w:tab/>
        <w:t>sharp</w:t>
        <w:tab/>
        <w:t>rough</w:t>
        <w:tab/>
        <w:t>go</w:t>
        <w:tab/>
        <w:t>cut</w:t>
      </w:r>
    </w:p>
    <w:p>
      <w:pPr>
        <w:pStyle w:val="Normal"/>
        <w:tabs>
          <w:tab w:val="left" w:pos="720" w:leader="none"/>
        </w:tabs>
        <w:ind w:left="720" w:hanging="0"/>
        <w:rPr>
          <w:kern w:val="2"/>
          <w:sz w:val="24"/>
        </w:rPr>
      </w:pPr>
      <w:r>
        <w:rPr>
          <w:kern w:val="2"/>
          <w:sz w:val="24"/>
        </w:rPr>
        <w:t>‘</w:t>
      </w:r>
      <w:r>
        <w:rPr>
          <w:kern w:val="2"/>
          <w:sz w:val="24"/>
        </w:rPr>
        <w:t>Take a sharp sword with a razor sharp edge and go to chop them.’</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pPr>
      <w:r>
        <w:rPr>
          <w:kern w:val="2"/>
          <w:sz w:val="24"/>
        </w:rPr>
        <w:t>92)</w:t>
        <w:tab/>
      </w:r>
      <w:r>
        <w:rPr>
          <w:rFonts w:cs="Phake Script" w:ascii="Phake Script" w:hAnsi="Phake Script"/>
          <w:kern w:val="2"/>
          <w:sz w:val="40"/>
        </w:rPr>
        <w:t>hE</w:t>
        <w:tab/>
        <w:t>mn</w:t>
        <w:tab/>
        <w:t>pWwW</w:t>
        <w:tab/>
        <w:t>fk</w:t>
        <w:tab/>
        <w:t>nI</w:t>
        <w:tab/>
        <w:t>kj</w:t>
        <w:tab/>
        <w:t>tJn</w:t>
        <w:tab/>
        <w:t xml:space="preserve">pj / </w:t>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rFonts w:ascii="Doulos SIL" w:hAnsi="Doulos SIL" w:cs="Doulos SIL"/>
          <w:kern w:val="2"/>
          <w:sz w:val="24"/>
        </w:rPr>
      </w:pPr>
      <w:r>
        <w:rPr>
          <w:rFonts w:cs="Doulos SIL" w:ascii="Doulos SIL" w:hAnsi="Doulos SIL"/>
          <w:kern w:val="2"/>
          <w:sz w:val="24"/>
        </w:rPr>
        <w:tab/>
        <w:t>haü³</w:t>
        <w:tab/>
        <w:t>mün²</w:t>
        <w:tab/>
        <w:t>pāu² wāu²</w:t>
        <w:tab/>
        <w:t>phāk³</w:t>
        <w:tab/>
        <w:t>nī⁶</w:t>
        <w:tab/>
        <w:t>kai²</w:t>
        <w:tab/>
        <w:t>tün¹</w:t>
        <w:tab/>
        <w:t>pāi⁵</w:t>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pPr>
      <w:r>
        <w:rPr>
          <w:kern w:val="2"/>
          <w:sz w:val="24"/>
        </w:rPr>
        <w:tab/>
        <w:t>give</w:t>
        <w:tab/>
      </w:r>
      <w:r>
        <w:rPr>
          <w:smallCaps/>
          <w:kern w:val="2"/>
          <w:sz w:val="24"/>
        </w:rPr>
        <w:t>3sg</w:t>
      </w:r>
      <w:r>
        <w:rPr>
          <w:kern w:val="2"/>
          <w:sz w:val="24"/>
        </w:rPr>
        <w:tab/>
        <w:t>frightened</w:t>
        <w:tab/>
        <w:t>separated</w:t>
        <w:tab/>
        <w:t>go away</w:t>
        <w:tab/>
        <w:t>far</w:t>
        <w:tab/>
        <w:t>fear</w:t>
        <w:tab/>
        <w:t>flee</w:t>
      </w:r>
    </w:p>
    <w:p>
      <w:pPr>
        <w:pStyle w:val="Normal"/>
        <w:tabs>
          <w:tab w:val="left" w:pos="720" w:leader="none"/>
        </w:tabs>
        <w:ind w:left="720" w:hanging="0"/>
        <w:rPr>
          <w:kern w:val="2"/>
          <w:sz w:val="24"/>
        </w:rPr>
      </w:pPr>
      <w:r>
        <w:rPr>
          <w:kern w:val="2"/>
          <w:sz w:val="24"/>
        </w:rPr>
        <w:t>‘</w:t>
      </w:r>
      <w:r>
        <w:rPr>
          <w:kern w:val="2"/>
          <w:sz w:val="24"/>
        </w:rPr>
        <w:t>Make the (bad spirits) run away, far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There was some discussion as to the meaning of </w:t>
      </w:r>
      <w:r>
        <w:rPr>
          <w:rFonts w:cs="Phake Script" w:ascii="Phake Script" w:hAnsi="Phake Script"/>
          <w:kern w:val="2"/>
          <w:sz w:val="36"/>
        </w:rPr>
        <w:t>pWwW</w:t>
      </w:r>
      <w:r>
        <w:rPr>
          <w:kern w:val="2"/>
          <w:sz w:val="24"/>
        </w:rPr>
        <w:t xml:space="preserve"> . It was stated that it was onomatopoeic, referring to the call of the </w:t>
      </w:r>
      <w:r>
        <w:rPr>
          <w:i/>
          <w:kern w:val="2"/>
          <w:sz w:val="24"/>
        </w:rPr>
        <w:t>khon</w:t>
      </w:r>
      <w:r>
        <w:rPr>
          <w:kern w:val="2"/>
          <w:sz w:val="24"/>
        </w:rPr>
        <w:t xml:space="preserve"> after it has been cut.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93)</w:t>
        <w:tab/>
      </w:r>
      <w:r>
        <w:rPr>
          <w:rFonts w:cs="Phake Script" w:ascii="Phake Script" w:hAnsi="Phake Script"/>
          <w:kern w:val="2"/>
          <w:sz w:val="40"/>
        </w:rPr>
        <w:t>cg</w:t>
        <w:tab/>
        <w:t>tkq</w:t>
        <w:tab/>
        <w:t>fa</w:t>
        <w:tab/>
        <w:t>poj</w:t>
        <w:tab/>
        <w:t>hE</w:t>
        <w:tab/>
        <w:t>nuN</w:t>
        <w:tab/>
        <w:t>gj</w:t>
      </w:r>
    </w:p>
    <w:p>
      <w:pPr>
        <w:pStyle w:val="Normal"/>
        <w:tabs>
          <w:tab w:val="left" w:pos="720" w:leader="none"/>
        </w:tabs>
        <w:rPr>
          <w:rFonts w:ascii="Doulos SIL" w:hAnsi="Doulos SIL" w:cs="Doulos SIL"/>
          <w:kern w:val="2"/>
          <w:sz w:val="24"/>
        </w:rPr>
      </w:pPr>
      <w:r>
        <w:rPr>
          <w:rFonts w:cs="Doulos SIL" w:ascii="Doulos SIL" w:hAnsi="Doulos SIL"/>
          <w:kern w:val="2"/>
          <w:sz w:val="24"/>
        </w:rPr>
        <w:tab/>
        <w:t>cüŋ¹</w:t>
        <w:tab/>
        <w:t>tak¹</w:t>
        <w:tab/>
        <w:t>phā³</w:t>
        <w:tab/>
        <w:t>pɔi¹</w:t>
        <w:tab/>
        <w:t>haü³</w:t>
        <w:tab/>
        <w:t>noi³</w:t>
        <w:tab/>
        <w:t>ŋāi⁵</w:t>
      </w:r>
    </w:p>
    <w:p>
      <w:pPr>
        <w:pStyle w:val="Normal"/>
        <w:tabs>
          <w:tab w:val="left" w:pos="720" w:leader="none"/>
        </w:tabs>
        <w:rPr>
          <w:kern w:val="2"/>
          <w:sz w:val="24"/>
        </w:rPr>
      </w:pPr>
      <w:r>
        <w:rPr>
          <w:kern w:val="2"/>
          <w:sz w:val="24"/>
        </w:rPr>
        <w:tab/>
        <w:t>so</w:t>
        <w:tab/>
        <w:t>will</w:t>
        <w:tab/>
        <w:t>release</w:t>
        <w:tab/>
        <w:t>release</w:t>
        <w:tab/>
        <w:t>allow</w:t>
        <w:tab/>
        <w:t>with</w:t>
        <w:tab/>
        <w:t>easy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pn</w:t>
        <w:tab/>
        <w:t>xonq</w:t>
        <w:tab/>
        <w:t>cM</w:t>
        <w:tab/>
        <w:t xml:space="preserve">yW / </w:t>
      </w:r>
    </w:p>
    <w:p>
      <w:pPr>
        <w:pStyle w:val="Normal"/>
        <w:tabs>
          <w:tab w:val="left" w:pos="720" w:leader="none"/>
        </w:tabs>
        <w:rPr>
          <w:rFonts w:ascii="Doulos SIL" w:hAnsi="Doulos SIL" w:cs="Doulos SIL"/>
          <w:kern w:val="2"/>
          <w:sz w:val="24"/>
        </w:rPr>
      </w:pPr>
      <w:r>
        <w:rPr>
          <w:rFonts w:cs="Doulos SIL" w:ascii="Doulos SIL" w:hAnsi="Doulos SIL"/>
          <w:kern w:val="2"/>
          <w:sz w:val="24"/>
        </w:rPr>
        <w:tab/>
        <w:t>pan²</w:t>
        <w:tab/>
        <w:t>khɔn⁶</w:t>
        <w:tab/>
        <w:t>cam⁴</w:t>
        <w:tab/>
        <w:t>yau⁴</w:t>
      </w:r>
    </w:p>
    <w:p>
      <w:pPr>
        <w:pStyle w:val="Normal"/>
        <w:tabs>
          <w:tab w:val="left" w:pos="720" w:leader="none"/>
        </w:tabs>
        <w:rPr>
          <w:kern w:val="2"/>
          <w:sz w:val="24"/>
        </w:rPr>
      </w:pPr>
      <w:r>
        <w:rPr>
          <w:kern w:val="2"/>
          <w:sz w:val="24"/>
        </w:rPr>
        <w:tab/>
        <w:t>give</w:t>
        <w:tab/>
        <w:t>soul</w:t>
        <w:tab/>
      </w:r>
      <w:r>
        <w:rPr>
          <w:smallCaps/>
          <w:kern w:val="2"/>
          <w:sz w:val="24"/>
        </w:rPr>
        <w:t>prt</w:t>
      </w:r>
      <w:r>
        <w:rPr>
          <w:kern w:val="2"/>
          <w:sz w:val="24"/>
        </w:rPr>
        <w:tab/>
      </w:r>
      <w:r>
        <w:rPr>
          <w:smallCaps/>
          <w:kern w:val="2"/>
          <w:sz w:val="24"/>
        </w:rPr>
        <w:t>finished</w:t>
      </w:r>
    </w:p>
    <w:p>
      <w:pPr>
        <w:pStyle w:val="Normal"/>
        <w:tabs>
          <w:tab w:val="left" w:pos="720" w:leader="none"/>
        </w:tabs>
        <w:ind w:left="720" w:hanging="0"/>
        <w:rPr/>
      </w:pPr>
      <w:r>
        <w:rPr>
          <w:kern w:val="2"/>
          <w:sz w:val="24"/>
        </w:rPr>
        <w:t>‘</w:t>
      </w:r>
      <w:r>
        <w:rPr>
          <w:kern w:val="2"/>
          <w:sz w:val="24"/>
        </w:rPr>
        <w:t xml:space="preserve">The the spirits will easily release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s>
        <w:rPr/>
      </w:pPr>
      <w:r>
        <w:rPr>
          <w:kern w:val="2"/>
          <w:sz w:val="24"/>
        </w:rPr>
        <w:t>93.1)</w:t>
        <w:tab/>
      </w:r>
      <w:r>
        <w:rPr>
          <w:rFonts w:cs="Phake Script" w:ascii="Phake Script" w:hAnsi="Phake Script"/>
          <w:kern w:val="2"/>
          <w:sz w:val="40"/>
        </w:rPr>
        <w:t>mn</w:t>
        <w:tab/>
        <w:t>cgq</w:t>
        <w:tab/>
        <w:t>fa</w:t>
        <w:tab/>
        <w:t>poj</w:t>
        <w:tab/>
        <w:t>hE</w:t>
        <w:tab/>
        <w:t>nj</w:t>
        <w:tab/>
        <w:t>gj</w:t>
        <w:tab/>
        <w:t>pn</w:t>
        <w:tab/>
        <w:t>xon</w:t>
      </w:r>
    </w:p>
    <w:p>
      <w:pPr>
        <w:pStyle w:val="Normal"/>
        <w:tabs>
          <w:tab w:val="left" w:pos="720" w:leader="none"/>
        </w:tabs>
        <w:rPr/>
      </w:pPr>
      <w:r>
        <w:rPr>
          <w:rFonts w:cs="Doulos SIL" w:ascii="Doulos SIL" w:hAnsi="Doulos SIL"/>
          <w:kern w:val="2"/>
          <w:sz w:val="24"/>
        </w:rPr>
        <w:tab/>
        <w:t>man²</w:t>
        <w:tab/>
        <w:t>caŋ¹</w:t>
        <w:tab/>
        <w:t>phaa³</w:t>
        <w:tab/>
        <w:t>pɔi¹</w:t>
        <w:tab/>
        <w:t>haɯ³</w:t>
        <w:tab/>
        <w:t>dai³</w:t>
        <w:tab/>
        <w:t>ŋaai²</w:t>
        <w:tab/>
        <w:t>pan²</w:t>
        <w:tab/>
        <w:t>khɔn¹</w:t>
        <w:tab/>
      </w:r>
    </w:p>
    <w:p>
      <w:pPr>
        <w:pStyle w:val="Normal"/>
        <w:tabs>
          <w:tab w:val="left" w:pos="720" w:leader="none"/>
        </w:tabs>
        <w:rPr>
          <w:kern w:val="2"/>
          <w:sz w:val="24"/>
        </w:rPr>
      </w:pPr>
      <w:r>
        <w:rPr>
          <w:kern w:val="2"/>
          <w:sz w:val="24"/>
        </w:rPr>
        <w:tab/>
        <w:t>he</w:t>
        <w:tab/>
        <w:t>then</w:t>
        <w:tab/>
        <w:t>release</w:t>
        <w:tab/>
        <w:t>release</w:t>
        <w:tab/>
        <w:t>allow</w:t>
        <w:tab/>
        <w:t>get</w:t>
        <w:tab/>
        <w:t>easy</w:t>
        <w:tab/>
        <w:t>give</w:t>
        <w:tab/>
        <w:t>soul</w:t>
      </w:r>
    </w:p>
    <w:p>
      <w:pPr>
        <w:pStyle w:val="Normal"/>
        <w:tabs>
          <w:tab w:val="left" w:pos="720" w:leader="none"/>
        </w:tabs>
        <w:ind w:left="720" w:hanging="0"/>
        <w:rPr/>
      </w:pPr>
      <w:r>
        <w:rPr>
          <w:sz w:val="24"/>
        </w:rPr>
        <w:t>‘</w:t>
      </w:r>
      <w:r>
        <w:rPr>
          <w:sz w:val="24"/>
        </w:rPr>
        <w:t xml:space="preserve">Then easily he will release the </w:t>
      </w:r>
      <w:r>
        <w:rPr>
          <w:i/>
          <w:sz w:val="24"/>
        </w:rPr>
        <w:t>khon</w:t>
      </w:r>
      <w:r>
        <w:rPr>
          <w:sz w:val="24"/>
        </w:rPr>
        <w: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3600" w:leader="none"/>
        </w:tabs>
        <w:rPr/>
      </w:pPr>
      <w:r>
        <w:rPr>
          <w:kern w:val="2"/>
          <w:sz w:val="24"/>
        </w:rPr>
        <w:t>94)</w:t>
        <w:tab/>
      </w:r>
      <w:r>
        <w:rPr>
          <w:rFonts w:cs="Phake Script" w:ascii="Phake Script" w:hAnsi="Phake Script"/>
          <w:kern w:val="2"/>
          <w:sz w:val="40"/>
        </w:rPr>
        <w:t>watI</w:t>
        <w:tab/>
        <w:t>pU</w:t>
        <w:tab/>
        <w:t>cW</w:t>
        <w:tab/>
        <w:t>sJw</w:t>
        <w:tab/>
        <w:t>tI</w:t>
        <w:tab/>
        <w:t>NE</w:t>
      </w:r>
    </w:p>
    <w:p>
      <w:pPr>
        <w:pStyle w:val="Normal"/>
        <w:tabs>
          <w:tab w:val="left" w:pos="720" w:leader="none"/>
          <w:tab w:val="left" w:pos="1620" w:leader="none"/>
          <w:tab w:val="left" w:pos="2880" w:leader="none"/>
          <w:tab w:val="left" w:pos="3600" w:leader="none"/>
        </w:tabs>
        <w:rPr>
          <w:rFonts w:ascii="Doulos SIL" w:hAnsi="Doulos SIL" w:cs="Doulos SIL"/>
          <w:kern w:val="2"/>
          <w:sz w:val="24"/>
        </w:rPr>
      </w:pPr>
      <w:r>
        <w:rPr>
          <w:rFonts w:cs="Doulos SIL" w:ascii="Doulos SIL" w:hAnsi="Doulos SIL"/>
          <w:kern w:val="2"/>
          <w:sz w:val="24"/>
        </w:rPr>
        <w:tab/>
        <w:t>wā⁵ tī⁵</w:t>
        <w:tab/>
        <w:t>pū¹</w:t>
        <w:tab/>
        <w:t>cau³</w:t>
        <w:tab/>
        <w:t>sü</w:t>
        <w:tab/>
        <w:t>tī⁵</w:t>
        <w:tab/>
        <w:t>yaü¹</w:t>
      </w:r>
    </w:p>
    <w:p>
      <w:pPr>
        <w:pStyle w:val="Normal"/>
        <w:tabs>
          <w:tab w:val="left" w:pos="720" w:leader="none"/>
          <w:tab w:val="left" w:pos="1620" w:leader="none"/>
          <w:tab w:val="left" w:pos="2880" w:leader="none"/>
          <w:tab w:val="left" w:pos="3600" w:leader="none"/>
        </w:tabs>
        <w:rPr/>
      </w:pPr>
      <w:r>
        <w:rPr>
          <w:kern w:val="2"/>
          <w:sz w:val="24"/>
        </w:rPr>
        <w:tab/>
      </w:r>
      <w:r>
        <w:rPr>
          <w:smallCaps/>
          <w:kern w:val="2"/>
          <w:sz w:val="24"/>
        </w:rPr>
        <w:t>prt</w:t>
      </w:r>
      <w:r>
        <w:rPr>
          <w:kern w:val="2"/>
          <w:sz w:val="24"/>
        </w:rPr>
        <w:tab/>
        <w:t>grandfather</w:t>
        <w:tab/>
      </w:r>
      <w:r>
        <w:rPr>
          <w:smallCaps/>
          <w:kern w:val="2"/>
          <w:sz w:val="24"/>
        </w:rPr>
        <w:t>resp</w:t>
      </w:r>
      <w:r>
        <w:rPr>
          <w:kern w:val="2"/>
          <w:sz w:val="24"/>
        </w:rPr>
        <w:tab/>
        <w:t>place</w:t>
        <w:tab/>
        <w:t>place</w:t>
        <w:tab/>
        <w:t>big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fj</w:t>
        <w:tab/>
        <w:t>nig</w:t>
        <w:tab/>
        <w:t>kW</w:t>
        <w:tab/>
        <w:t xml:space="preserve">S / </w:t>
      </w:r>
    </w:p>
    <w:p>
      <w:pPr>
        <w:pStyle w:val="Normal"/>
        <w:tabs>
          <w:tab w:val="left" w:pos="720" w:leader="none"/>
        </w:tabs>
        <w:rPr>
          <w:rFonts w:ascii="Doulos SIL" w:hAnsi="Doulos SIL" w:cs="Doulos SIL"/>
          <w:kern w:val="2"/>
          <w:sz w:val="24"/>
        </w:rPr>
      </w:pPr>
      <w:r>
        <w:rPr>
          <w:rFonts w:cs="Doulos SIL" w:ascii="Doulos SIL" w:hAnsi="Doulos SIL"/>
          <w:kern w:val="2"/>
          <w:sz w:val="24"/>
        </w:rPr>
        <w:tab/>
        <w:t>phai²</w:t>
        <w:tab/>
        <w:t>khaiŋ⁶</w:t>
        <w:tab/>
        <w:t>kau²</w:t>
        <w:tab/>
        <w:t>əi²</w:t>
      </w:r>
    </w:p>
    <w:p>
      <w:pPr>
        <w:pStyle w:val="Normal"/>
        <w:tabs>
          <w:tab w:val="left" w:pos="720" w:leader="none"/>
        </w:tabs>
        <w:rPr>
          <w:kern w:val="2"/>
          <w:sz w:val="24"/>
        </w:rPr>
      </w:pPr>
      <w:r>
        <w:rPr>
          <w:kern w:val="2"/>
          <w:sz w:val="24"/>
        </w:rPr>
        <w:tab/>
        <w:t>fire</w:t>
        <w:tab/>
        <w:t>strong</w:t>
        <w:tab/>
      </w:r>
      <w:r>
        <w:rPr>
          <w:smallCaps/>
          <w:kern w:val="2"/>
          <w:sz w:val="24"/>
        </w:rPr>
        <w:t>1sg</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Oh, respected grandfather, who sits by the large fire,’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last line, the Aiton version is simply </w:t>
      </w:r>
      <w:r>
        <w:rPr>
          <w:rFonts w:cs="Aiton Script" w:ascii="Aiton Script" w:hAnsi="Aiton Script"/>
          <w:kern w:val="2"/>
          <w:sz w:val="36"/>
        </w:rPr>
        <w:t>fjhJgq</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95)</w:t>
        <w:tab/>
      </w:r>
      <w:r>
        <w:rPr>
          <w:rFonts w:cs="Phake Script" w:ascii="Phake Script" w:hAnsi="Phake Script"/>
          <w:kern w:val="2"/>
          <w:sz w:val="40"/>
        </w:rPr>
        <w:t>xiNeta</w:t>
        <w:tab/>
        <w:t>pj</w:t>
        <w:tab/>
        <w:t>xa</w:t>
        <w:tab/>
        <w:t>xon</w:t>
        <w:tab/>
        <w:t>wg</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wāŋ¹</w:t>
      </w:r>
    </w:p>
    <w:p>
      <w:pPr>
        <w:pStyle w:val="Normal"/>
        <w:tabs>
          <w:tab w:val="left" w:pos="720" w:leader="none"/>
          <w:tab w:val="left" w:pos="1980" w:leader="none"/>
          <w:tab w:val="left" w:pos="2790" w:leader="none"/>
          <w:tab w:val="left" w:pos="3600" w:leader="none"/>
        </w:tabs>
        <w:rPr>
          <w:kern w:val="2"/>
          <w:sz w:val="24"/>
        </w:rPr>
      </w:pPr>
      <w:r>
        <w:rPr>
          <w:kern w:val="2"/>
          <w:sz w:val="24"/>
        </w:rPr>
        <w:tab/>
        <w:t>please</w:t>
        <w:tab/>
        <w:t>go</w:t>
        <w:tab/>
        <w:t>search</w:t>
        <w:tab/>
        <w:t>soul</w:t>
        <w:tab/>
        <w:t>confused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050" w:leader="none"/>
          <w:tab w:val="left" w:pos="5040" w:leader="none"/>
        </w:tabs>
        <w:rPr/>
      </w:pPr>
      <w:r>
        <w:rPr>
          <w:kern w:val="2"/>
          <w:sz w:val="24"/>
        </w:rPr>
        <w:tab/>
      </w:r>
      <w:r>
        <w:rPr>
          <w:rFonts w:cs="Phake Script" w:ascii="Phake Script" w:hAnsi="Phake Script"/>
          <w:kern w:val="2"/>
          <w:sz w:val="40"/>
        </w:rPr>
        <w:t>pE</w:t>
        <w:tab/>
        <w:t>sW</w:t>
        <w:tab/>
        <w:t>fig</w:t>
        <w:tab/>
        <w:t>fU</w:t>
        <w:tab/>
        <w:t>cW</w:t>
        <w:tab/>
        <w:t xml:space="preserve">enwn / </w:t>
      </w:r>
    </w:p>
    <w:p>
      <w:pPr>
        <w:pStyle w:val="Normal"/>
        <w:tabs>
          <w:tab w:val="left" w:pos="720" w:leader="none"/>
          <w:tab w:val="left" w:pos="1440" w:leader="none"/>
          <w:tab w:val="left" w:pos="2160" w:leader="none"/>
          <w:tab w:val="left" w:pos="3060" w:leader="none"/>
          <w:tab w:val="left" w:pos="4050" w:leader="none"/>
          <w:tab w:val="left" w:pos="5040" w:leader="none"/>
        </w:tabs>
        <w:rPr>
          <w:rFonts w:ascii="Doulos SIL" w:hAnsi="Doulos SIL" w:cs="Doulos SIL"/>
          <w:kern w:val="2"/>
          <w:sz w:val="24"/>
        </w:rPr>
      </w:pPr>
      <w:r>
        <w:rPr>
          <w:rFonts w:cs="Doulos SIL" w:ascii="Doulos SIL" w:hAnsi="Doulos SIL"/>
          <w:kern w:val="2"/>
          <w:sz w:val="24"/>
        </w:rPr>
        <w:tab/>
        <w:t>paü⁴</w:t>
        <w:tab/>
        <w:t>sau²</w:t>
        <w:tab/>
        <w:t>phɛŋ</w:t>
        <w:tab/>
        <w:t>phū³</w:t>
        <w:tab/>
        <w:t>cau³</w:t>
        <w:tab/>
        <w:t>nɛ¹ wān²</w:t>
      </w:r>
    </w:p>
    <w:p>
      <w:pPr>
        <w:pStyle w:val="Normal"/>
        <w:tabs>
          <w:tab w:val="left" w:pos="720" w:leader="none"/>
          <w:tab w:val="left" w:pos="1440" w:leader="none"/>
          <w:tab w:val="left" w:pos="2160" w:leader="none"/>
          <w:tab w:val="left" w:pos="3060" w:leader="none"/>
          <w:tab w:val="left" w:pos="4050" w:leader="none"/>
          <w:tab w:val="left" w:pos="5040" w:leader="none"/>
        </w:tabs>
        <w:rPr>
          <w:kern w:val="2"/>
          <w:sz w:val="24"/>
        </w:rPr>
      </w:pPr>
      <w:r>
        <w:rPr>
          <w:kern w:val="2"/>
          <w:sz w:val="24"/>
        </w:rPr>
        <w:tab/>
        <w:t>watch</w:t>
        <w:tab/>
        <w:t>stay</w:t>
        <w:tab/>
        <w:t>quietly</w:t>
        <w:tab/>
        <w:t>person</w:t>
        <w:tab/>
      </w:r>
      <w:r>
        <w:rPr>
          <w:smallCaps/>
          <w:kern w:val="2"/>
          <w:sz w:val="24"/>
        </w:rPr>
        <w:t>resp</w:t>
      </w:r>
      <w:r>
        <w:rPr>
          <w:kern w:val="2"/>
          <w:sz w:val="24"/>
        </w:rPr>
        <w:tab/>
      </w:r>
      <w:r>
        <w:rPr>
          <w:smallCaps/>
          <w:kern w:val="2"/>
          <w:sz w:val="24"/>
        </w:rPr>
        <w:t>prt</w:t>
      </w:r>
    </w:p>
    <w:p>
      <w:pPr>
        <w:pStyle w:val="Normal"/>
        <w:tabs>
          <w:tab w:val="left" w:pos="720" w:leader="none"/>
        </w:tabs>
        <w:ind w:left="720" w:hanging="0"/>
        <w:rPr/>
      </w:pPr>
      <w:r>
        <w:rPr>
          <w:kern w:val="2"/>
          <w:sz w:val="24"/>
        </w:rPr>
        <w:t>‘</w:t>
      </w:r>
      <w:r>
        <w:rPr>
          <w:kern w:val="2"/>
          <w:sz w:val="24"/>
        </w:rPr>
        <w:t xml:space="preserve">Please go and search for the troubled </w:t>
      </w:r>
      <w:r>
        <w:rPr>
          <w:i/>
          <w:kern w:val="2"/>
          <w:sz w:val="24"/>
        </w:rPr>
        <w:t>khon</w:t>
      </w:r>
      <w:r>
        <w:rPr>
          <w:kern w:val="2"/>
          <w:sz w:val="24"/>
        </w:rPr>
        <w:t xml:space="preserve"> and watch over it so it may stay quietly with the grandchild,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980" w:leader="none"/>
          <w:tab w:val="left" w:pos="2700" w:leader="none"/>
          <w:tab w:val="left" w:pos="3510" w:leader="none"/>
          <w:tab w:val="left" w:pos="4320" w:leader="none"/>
        </w:tabs>
        <w:rPr/>
      </w:pPr>
      <w:r>
        <w:rPr>
          <w:kern w:val="2"/>
          <w:sz w:val="24"/>
        </w:rPr>
        <w:t>95.1)</w:t>
        <w:tab/>
      </w:r>
      <w:r>
        <w:rPr>
          <w:rFonts w:cs="Phake Script" w:ascii="Phake Script" w:hAnsi="Phake Script"/>
          <w:kern w:val="2"/>
          <w:sz w:val="40"/>
        </w:rPr>
        <w:t>xiNeta</w:t>
        <w:tab/>
        <w:t>pj</w:t>
        <w:tab/>
        <w:t>Aow</w:t>
        <w:tab/>
        <w:t>xon</w:t>
        <w:tab/>
        <w:t>ln</w:t>
      </w:r>
    </w:p>
    <w:p>
      <w:pPr>
        <w:pStyle w:val="Normal"/>
        <w:tabs>
          <w:tab w:val="left" w:pos="720" w:leader="none"/>
          <w:tab w:val="left" w:pos="198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khɛn² tɔ²</w:t>
        <w:tab/>
        <w:t>pai²</w:t>
        <w:tab/>
        <w:t>au²</w:t>
        <w:tab/>
        <w:t>khɔn¹</w:t>
        <w:tab/>
        <w:t>laan¹</w:t>
      </w:r>
    </w:p>
    <w:p>
      <w:pPr>
        <w:pStyle w:val="Normal"/>
        <w:tabs>
          <w:tab w:val="left" w:pos="720" w:leader="none"/>
          <w:tab w:val="left" w:pos="1980" w:leader="none"/>
          <w:tab w:val="left" w:pos="2700" w:leader="none"/>
          <w:tab w:val="left" w:pos="3510" w:leader="none"/>
          <w:tab w:val="left" w:pos="4320" w:leader="none"/>
        </w:tabs>
        <w:rPr>
          <w:kern w:val="2"/>
          <w:sz w:val="24"/>
        </w:rPr>
      </w:pPr>
      <w:r>
        <w:rPr>
          <w:kern w:val="2"/>
          <w:sz w:val="24"/>
        </w:rPr>
        <w:tab/>
        <w:t>please</w:t>
        <w:tab/>
        <w:t>go</w:t>
        <w:tab/>
        <w:t>take</w:t>
        <w:tab/>
        <w:t>soul</w:t>
        <w:tab/>
        <w:t>grandchild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060" w:leader="none"/>
          <w:tab w:val="left" w:pos="3780" w:leader="none"/>
          <w:tab w:val="left" w:pos="4770" w:leader="none"/>
        </w:tabs>
        <w:rPr/>
      </w:pPr>
      <w:r>
        <w:rPr>
          <w:kern w:val="2"/>
          <w:sz w:val="24"/>
        </w:rPr>
        <w:tab/>
      </w:r>
      <w:r>
        <w:rPr>
          <w:rFonts w:cs="Phake Script" w:ascii="Phake Script" w:hAnsi="Phake Script"/>
          <w:kern w:val="2"/>
          <w:sz w:val="40"/>
        </w:rPr>
        <w:t>pE</w:t>
        <w:tab/>
        <w:t>sW</w:t>
        <w:tab/>
        <w:t>fig</w:t>
        <w:tab/>
        <w:t>mow</w:t>
        <w:tab/>
        <w:t>fk</w:t>
        <w:tab/>
        <w:t xml:space="preserve">enwn / </w:t>
      </w:r>
    </w:p>
    <w:p>
      <w:pPr>
        <w:pStyle w:val="Normal"/>
        <w:tabs>
          <w:tab w:val="left" w:pos="720" w:leader="none"/>
          <w:tab w:val="left" w:pos="1530" w:leader="none"/>
          <w:tab w:val="left" w:pos="2160" w:leader="none"/>
          <w:tab w:val="left" w:pos="3060" w:leader="none"/>
          <w:tab w:val="left" w:pos="3780" w:leader="none"/>
          <w:tab w:val="left" w:pos="4770" w:leader="none"/>
        </w:tabs>
        <w:rPr>
          <w:rFonts w:ascii="Doulos SIL" w:hAnsi="Doulos SIL" w:cs="Doulos SIL"/>
          <w:kern w:val="2"/>
          <w:sz w:val="24"/>
        </w:rPr>
      </w:pPr>
      <w:r>
        <w:rPr>
          <w:rFonts w:cs="Doulos SIL" w:ascii="Doulos SIL" w:hAnsi="Doulos SIL"/>
          <w:kern w:val="2"/>
          <w:sz w:val="24"/>
        </w:rPr>
        <w:tab/>
        <w:t>paɯ³</w:t>
        <w:tab/>
        <w:t>sau²</w:t>
        <w:tab/>
        <w:t>phɛŋ</w:t>
        <w:tab/>
        <w:t>mau¹</w:t>
        <w:tab/>
        <w:t>phaak³</w:t>
        <w:tab/>
        <w:t>nɛ¹ waan²</w:t>
      </w:r>
    </w:p>
    <w:p>
      <w:pPr>
        <w:pStyle w:val="Normal"/>
        <w:tabs>
          <w:tab w:val="left" w:pos="720" w:leader="none"/>
          <w:tab w:val="left" w:pos="1530" w:leader="none"/>
          <w:tab w:val="left" w:pos="2160" w:leader="none"/>
          <w:tab w:val="left" w:pos="3060" w:leader="none"/>
          <w:tab w:val="left" w:pos="3780" w:leader="none"/>
          <w:tab w:val="left" w:pos="4770" w:leader="none"/>
        </w:tabs>
        <w:rPr>
          <w:kern w:val="2"/>
          <w:sz w:val="24"/>
        </w:rPr>
      </w:pPr>
      <w:r>
        <w:rPr>
          <w:kern w:val="2"/>
          <w:sz w:val="24"/>
        </w:rPr>
        <w:tab/>
        <w:t>watch</w:t>
        <w:tab/>
        <w:t>stay</w:t>
        <w:tab/>
        <w:t>quietly</w:t>
        <w:tab/>
      </w:r>
      <w:r>
        <w:rPr>
          <w:smallCaps/>
          <w:kern w:val="2"/>
          <w:sz w:val="24"/>
        </w:rPr>
        <w:t>neg</w:t>
      </w:r>
      <w:r>
        <w:rPr>
          <w:kern w:val="2"/>
          <w:sz w:val="24"/>
        </w:rPr>
        <w:tab/>
        <w:t>separate</w:t>
        <w:tab/>
      </w:r>
      <w:r>
        <w:rPr>
          <w:smallCaps/>
          <w:kern w:val="2"/>
          <w:sz w:val="24"/>
        </w:rPr>
        <w:t>prt</w:t>
      </w:r>
    </w:p>
    <w:p>
      <w:pPr>
        <w:pStyle w:val="Normal"/>
        <w:tabs>
          <w:tab w:val="left" w:pos="720" w:leader="none"/>
        </w:tabs>
        <w:rPr/>
      </w:pPr>
      <w:r>
        <w:rPr>
          <w:kern w:val="2"/>
          <w:sz w:val="24"/>
        </w:rPr>
        <w:tab/>
        <w:t xml:space="preserve">‘Please go and bring the troubled </w:t>
      </w:r>
      <w:r>
        <w:rPr>
          <w:i/>
          <w:kern w:val="2"/>
          <w:sz w:val="24"/>
        </w:rPr>
        <w:t>khon</w:t>
      </w:r>
      <w:r>
        <w:rPr>
          <w:kern w:val="2"/>
          <w:sz w:val="24"/>
        </w:rPr>
        <w:t xml:space="preserve"> and watch over it so it may stay quietly.’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240" w:leader="none"/>
          <w:tab w:val="left" w:pos="3960" w:leader="none"/>
        </w:tabs>
        <w:rPr/>
      </w:pPr>
      <w:r>
        <w:rPr>
          <w:kern w:val="2"/>
          <w:sz w:val="24"/>
        </w:rPr>
        <w:t>96)</w:t>
        <w:tab/>
      </w:r>
      <w:r>
        <w:rPr>
          <w:rFonts w:cs="Phake Script" w:ascii="Phake Script" w:hAnsi="Phake Script"/>
          <w:kern w:val="2"/>
          <w:sz w:val="40"/>
        </w:rPr>
        <w:t>njel</w:t>
        <w:tab/>
        <w:t>tg</w:t>
        <w:tab/>
        <w:t>ka</w:t>
        <w:tab/>
        <w:t>lj</w:t>
        <w:tab/>
        <w:t>lJm</w:t>
      </w:r>
    </w:p>
    <w:p>
      <w:pPr>
        <w:pStyle w:val="Normal"/>
        <w:tabs>
          <w:tab w:val="left" w:pos="720" w:leader="none"/>
          <w:tab w:val="left" w:pos="1800" w:leader="none"/>
          <w:tab w:val="left" w:pos="2520" w:leader="none"/>
          <w:tab w:val="left" w:pos="3240" w:leader="none"/>
          <w:tab w:val="left" w:pos="3960" w:leader="none"/>
        </w:tabs>
        <w:rPr>
          <w:rFonts w:ascii="Doulos SIL" w:hAnsi="Doulos SIL" w:cs="Doulos SIL"/>
          <w:kern w:val="2"/>
          <w:sz w:val="24"/>
        </w:rPr>
      </w:pPr>
      <w:r>
        <w:rPr>
          <w:rFonts w:cs="Doulos SIL" w:ascii="Doulos SIL" w:hAnsi="Doulos SIL"/>
          <w:kern w:val="2"/>
          <w:sz w:val="24"/>
        </w:rPr>
        <w:tab/>
        <w:t>nai⁴ le²</w:t>
        <w:tab/>
        <w:t>tüŋ¹</w:t>
        <w:tab/>
        <w:t>kā¹</w:t>
        <w:tab/>
        <w:t>lāi⁶</w:t>
        <w:tab/>
        <w:t>lüm²</w:t>
      </w:r>
    </w:p>
    <w:p>
      <w:pPr>
        <w:pStyle w:val="Normal"/>
        <w:tabs>
          <w:tab w:val="left" w:pos="720" w:leader="none"/>
          <w:tab w:val="left" w:pos="1800" w:leader="none"/>
          <w:tab w:val="left" w:pos="2520" w:leader="none"/>
          <w:tab w:val="left" w:pos="3240" w:leader="none"/>
          <w:tab w:val="left" w:pos="3960" w:leader="none"/>
        </w:tabs>
        <w:rPr/>
      </w:pPr>
      <w:r>
        <w:rPr>
          <w:kern w:val="2"/>
          <w:sz w:val="24"/>
        </w:rPr>
        <w:tab/>
      </w:r>
      <w:r>
        <w:rPr>
          <w:smallCaps/>
          <w:kern w:val="2"/>
          <w:sz w:val="24"/>
        </w:rPr>
        <w:t>prt</w:t>
      </w:r>
      <w:r>
        <w:rPr>
          <w:kern w:val="2"/>
          <w:sz w:val="24"/>
        </w:rPr>
        <w:tab/>
        <w:t>all</w:t>
        <w:tab/>
        <w:t>go</w:t>
        <w:tab/>
        <w:t>many</w:t>
        <w:tab/>
        <w:t>country</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2880" w:leader="none"/>
          <w:tab w:val="left" w:pos="3960" w:leader="none"/>
          <w:tab w:val="left" w:pos="4770" w:leader="none"/>
        </w:tabs>
        <w:rPr/>
      </w:pPr>
      <w:r>
        <w:rPr>
          <w:kern w:val="2"/>
          <w:sz w:val="24"/>
        </w:rPr>
        <w:tab/>
      </w:r>
      <w:r>
        <w:rPr>
          <w:rFonts w:cs="Phake Script" w:ascii="Phake Script" w:hAnsi="Phake Script"/>
          <w:kern w:val="2"/>
          <w:sz w:val="40"/>
        </w:rPr>
        <w:t>pg</w:t>
        <w:tab/>
        <w:t>hF</w:t>
        <w:tab/>
        <w:t>mJg</w:t>
        <w:tab/>
        <w:t>lF</w:t>
        <w:tab/>
        <w:t xml:space="preserve">cotq / </w:t>
      </w:r>
    </w:p>
    <w:p>
      <w:pPr>
        <w:pStyle w:val="Normal"/>
        <w:tabs>
          <w:tab w:val="left" w:pos="720" w:leader="none"/>
          <w:tab w:val="left" w:pos="2160" w:leader="none"/>
          <w:tab w:val="left" w:pos="2880" w:leader="none"/>
          <w:tab w:val="left" w:pos="3960" w:leader="none"/>
          <w:tab w:val="left" w:pos="4770" w:leader="none"/>
        </w:tabs>
        <w:rPr>
          <w:rFonts w:ascii="Doulos SIL" w:hAnsi="Doulos SIL" w:cs="Doulos SIL"/>
          <w:kern w:val="2"/>
          <w:sz w:val="24"/>
        </w:rPr>
      </w:pPr>
      <w:r>
        <w:rPr>
          <w:rFonts w:cs="Doulos SIL" w:ascii="Doulos SIL" w:hAnsi="Doulos SIL"/>
          <w:kern w:val="2"/>
          <w:sz w:val="24"/>
        </w:rPr>
        <w:tab/>
        <w:t>paŋ¹</w:t>
        <w:tab/>
        <w:t>him²</w:t>
        <w:tab/>
        <w:t>məŋ²</w:t>
        <w:tab/>
        <w:t>lɛm²</w:t>
        <w:tab/>
        <w:t>cɔt¹</w:t>
      </w:r>
    </w:p>
    <w:p>
      <w:pPr>
        <w:pStyle w:val="Normal"/>
        <w:tabs>
          <w:tab w:val="left" w:pos="720" w:leader="none"/>
          <w:tab w:val="left" w:pos="2160" w:leader="none"/>
          <w:tab w:val="left" w:pos="2880" w:leader="none"/>
          <w:tab w:val="left" w:pos="3960" w:leader="none"/>
          <w:tab w:val="left" w:pos="4770" w:leader="none"/>
        </w:tabs>
        <w:rPr/>
      </w:pPr>
      <w:r>
        <w:rPr>
          <w:kern w:val="2"/>
          <w:sz w:val="24"/>
        </w:rPr>
        <w:tab/>
        <w:t>open ground</w:t>
        <w:tab/>
        <w:t>side</w:t>
        <w:tab/>
        <w:t>country</w:t>
        <w:tab/>
        <w:t>look</w:t>
        <w:tab/>
        <w:t>everywhere</w:t>
      </w:r>
    </w:p>
    <w:p>
      <w:pPr>
        <w:pStyle w:val="Normal"/>
        <w:tabs>
          <w:tab w:val="left" w:pos="720" w:leader="none"/>
        </w:tabs>
        <w:ind w:left="720" w:hanging="0"/>
        <w:rPr/>
      </w:pPr>
      <w:r>
        <w:rPr>
          <w:kern w:val="2"/>
          <w:sz w:val="24"/>
        </w:rPr>
        <w:t>‘</w:t>
      </w:r>
      <w:r>
        <w:rPr>
          <w:kern w:val="2"/>
          <w:sz w:val="24"/>
        </w:rPr>
        <w:t>Go searching in many places, in the open ground outside the edges of the village.’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In the Aiton version it is </w:t>
      </w:r>
      <w:r>
        <w:rPr>
          <w:rFonts w:cs="Aiton Script" w:ascii="Aiton Script" w:hAnsi="Aiton Script"/>
          <w:kern w:val="2"/>
          <w:sz w:val="36"/>
        </w:rPr>
        <w:t>lJpq</w:t>
      </w:r>
      <w:r>
        <w:rPr>
          <w:kern w:val="2"/>
          <w:sz w:val="24"/>
        </w:rPr>
        <w:t xml:space="preserve"> not </w:t>
      </w:r>
      <w:r>
        <w:rPr>
          <w:rFonts w:cs="Aiton Script" w:ascii="Aiton Script" w:hAnsi="Aiton Script"/>
          <w:kern w:val="2"/>
          <w:sz w:val="36"/>
        </w:rPr>
        <w:t>lJmq</w:t>
      </w:r>
      <w:r>
        <w:rPr>
          <w:kern w:val="2"/>
          <w:sz w:val="24"/>
        </w:rPr>
        <w:t xml:space="preserve"> , cf Shan </w:t>
      </w:r>
      <w:r>
        <w:rPr>
          <w:rFonts w:cs="Myanmar Text"/>
          <w:kern w:val="2"/>
          <w:sz w:val="24"/>
          <w:szCs w:val="24"/>
          <w:lang w:bidi="my-MM"/>
        </w:rPr>
        <w:t xml:space="preserve"> </w:t>
      </w:r>
      <w:r>
        <w:rPr>
          <w:rFonts w:cs="Myanmar Text"/>
          <w:kern w:val="2"/>
          <w:sz w:val="24"/>
          <w:sz w:val="24"/>
          <w:szCs w:val="24"/>
          <w:lang w:bidi="my-MM"/>
        </w:rPr>
        <w:t>လိုပ်ႇ</w:t>
      </w:r>
      <w:r>
        <w:rPr>
          <w:kern w:val="2"/>
          <w:sz w:val="24"/>
          <w:sz w:val="24"/>
          <w:szCs w:val="24"/>
          <w:lang w:bidi="my-MM"/>
        </w:rPr>
        <w:t xml:space="preserve"> </w:t>
      </w:r>
      <w:r>
        <w:rPr>
          <w:kern w:val="2"/>
          <w:sz w:val="24"/>
          <w:sz w:val="24"/>
          <w:szCs w:val="24"/>
        </w:rPr>
        <w:t>‘</w:t>
      </w:r>
      <w:r>
        <w:rPr>
          <w:kern w:val="2"/>
          <w:sz w:val="24"/>
          <w:szCs w:val="24"/>
        </w:rPr>
        <w:t>co</w:t>
      </w:r>
      <w:r>
        <w:rPr>
          <w:kern w:val="2"/>
          <w:sz w:val="24"/>
        </w:rPr>
        <w:t xml:space="preserve">untry’. Nabin stated that </w:t>
      </w:r>
      <w:r>
        <w:rPr>
          <w:rFonts w:cs="Aiton Script" w:ascii="Aiton Script" w:hAnsi="Aiton Script"/>
          <w:kern w:val="2"/>
          <w:sz w:val="36"/>
        </w:rPr>
        <w:t>lJpq</w:t>
      </w:r>
      <w:r>
        <w:rPr>
          <w:kern w:val="2"/>
          <w:sz w:val="24"/>
        </w:rPr>
        <w:t xml:space="preserve"> is used more widely. </w:t>
      </w:r>
      <w:r>
        <w:rPr>
          <w:rFonts w:cs="Aiton Script" w:ascii="Aiton Script" w:hAnsi="Aiton Script"/>
          <w:kern w:val="2"/>
          <w:sz w:val="36"/>
        </w:rPr>
        <w:t>mJgq</w:t>
      </w:r>
      <w:r>
        <w:rPr>
          <w:kern w:val="2"/>
          <w:sz w:val="24"/>
        </w:rPr>
        <w:t xml:space="preserve"> is replaced by </w:t>
      </w:r>
      <w:r>
        <w:rPr>
          <w:rFonts w:cs="Aiton Script" w:ascii="Aiton Script" w:hAnsi="Aiton Script"/>
          <w:kern w:val="2"/>
          <w:sz w:val="36"/>
        </w:rPr>
        <w:t>xopq</w:t>
      </w:r>
      <w:r>
        <w:rPr>
          <w:kern w:val="2"/>
          <w:sz w:val="24"/>
        </w:rPr>
        <w:t xml:space="preserve"> ‘border’ in the Aiton version.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780" w:leader="none"/>
          <w:tab w:val="left" w:pos="5490" w:leader="none"/>
        </w:tabs>
        <w:rPr/>
      </w:pPr>
      <w:r>
        <w:rPr>
          <w:kern w:val="2"/>
          <w:sz w:val="24"/>
        </w:rPr>
        <w:t>97)</w:t>
        <w:tab/>
      </w:r>
      <w:r>
        <w:rPr>
          <w:rFonts w:cs="Phake Script" w:ascii="Phake Script" w:hAnsi="Phake Script"/>
          <w:kern w:val="2"/>
          <w:sz w:val="40"/>
        </w:rPr>
        <w:t>tgka</w:t>
        <w:tab/>
        <w:t>fI</w:t>
        <w:tab/>
        <w:t>fit</w:t>
        <w:tab/>
        <w:t>yuk</w:t>
        <w:tab/>
        <w:t>el</w:t>
      </w:r>
    </w:p>
    <w:p>
      <w:pPr>
        <w:pStyle w:val="Normal"/>
        <w:tabs>
          <w:tab w:val="left" w:pos="720" w:leader="none"/>
          <w:tab w:val="left" w:pos="1800" w:leader="none"/>
          <w:tab w:val="left" w:pos="2610" w:leader="none"/>
          <w:tab w:val="left" w:pos="3780" w:leader="none"/>
          <w:tab w:val="left" w:pos="5490" w:leader="none"/>
        </w:tabs>
        <w:rPr>
          <w:rFonts w:ascii="Doulos SIL" w:hAnsi="Doulos SIL" w:cs="Doulos SIL"/>
          <w:kern w:val="2"/>
          <w:sz w:val="24"/>
        </w:rPr>
      </w:pPr>
      <w:r>
        <w:rPr>
          <w:rFonts w:cs="Doulos SIL" w:ascii="Doulos SIL" w:hAnsi="Doulos SIL"/>
          <w:kern w:val="2"/>
          <w:sz w:val="24"/>
        </w:rPr>
        <w:tab/>
        <w:t>tüŋ¹ kā¹</w:t>
        <w:tab/>
        <w:t>phī¹</w:t>
        <w:tab/>
        <w:t>phɛt¹</w:t>
        <w:tab/>
        <w:t>yuk⁴</w:t>
        <w:tab/>
        <w:t>lɛ¹</w:t>
      </w:r>
    </w:p>
    <w:p>
      <w:pPr>
        <w:pStyle w:val="Normal"/>
        <w:tabs>
          <w:tab w:val="left" w:pos="720" w:leader="none"/>
          <w:tab w:val="left" w:pos="1800" w:leader="none"/>
          <w:tab w:val="left" w:pos="2610" w:leader="none"/>
          <w:tab w:val="left" w:pos="3780" w:leader="none"/>
          <w:tab w:val="left" w:pos="5490" w:leader="none"/>
        </w:tabs>
        <w:rPr>
          <w:kern w:val="2"/>
          <w:sz w:val="24"/>
        </w:rPr>
      </w:pPr>
      <w:r>
        <w:rPr>
          <w:kern w:val="2"/>
          <w:sz w:val="24"/>
        </w:rPr>
        <w:tab/>
        <w:t>all</w:t>
        <w:tab/>
        <w:t>ghost</w:t>
        <w:tab/>
        <w:t>bad ghost</w:t>
        <w:tab/>
        <w:t>bad in character</w:t>
        <w:tab/>
        <w:t>roam</w:t>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3600" w:leader="none"/>
          <w:tab w:val="left" w:pos="4500" w:leader="none"/>
          <w:tab w:val="left" w:pos="5220" w:leader="none"/>
        </w:tabs>
        <w:rPr/>
      </w:pPr>
      <w:r>
        <w:rPr>
          <w:kern w:val="2"/>
          <w:sz w:val="24"/>
        </w:rPr>
        <w:tab/>
      </w:r>
      <w:r>
        <w:rPr>
          <w:rFonts w:cs="Phake Script" w:ascii="Phake Script" w:hAnsi="Phake Script"/>
          <w:kern w:val="2"/>
          <w:sz w:val="40"/>
        </w:rPr>
        <w:t>sokq</w:t>
        <w:tab/>
        <w:t>yW</w:t>
        <w:tab/>
        <w:t>mW</w:t>
        <w:tab/>
        <w:t>kut</w:t>
        <w:tab/>
        <w:t>nU</w:t>
        <w:tab/>
        <w:t xml:space="preserve">ec / </w:t>
      </w:r>
    </w:p>
    <w:p>
      <w:pPr>
        <w:pStyle w:val="Normal"/>
        <w:tabs>
          <w:tab w:val="left" w:pos="720" w:leader="none"/>
          <w:tab w:val="left" w:pos="1620" w:leader="none"/>
          <w:tab w:val="left" w:pos="2880" w:leader="none"/>
          <w:tab w:val="left" w:pos="3600" w:leader="none"/>
          <w:tab w:val="left" w:pos="4500" w:leader="none"/>
          <w:tab w:val="left" w:pos="5220" w:leader="none"/>
        </w:tabs>
        <w:rPr>
          <w:rFonts w:ascii="Doulos SIL" w:hAnsi="Doulos SIL" w:cs="Doulos SIL"/>
          <w:kern w:val="2"/>
          <w:sz w:val="24"/>
        </w:rPr>
      </w:pPr>
      <w:r>
        <w:rPr>
          <w:rFonts w:cs="Doulos SIL" w:ascii="Doulos SIL" w:hAnsi="Doulos SIL"/>
          <w:kern w:val="2"/>
          <w:sz w:val="24"/>
        </w:rPr>
        <w:tab/>
        <w:t>sauk⁴</w:t>
        <w:tab/>
        <w:t>yau⁴</w:t>
        <w:tab/>
        <w:t>mau¹</w:t>
        <w:tab/>
        <w:t>kut⁴</w:t>
        <w:tab/>
        <w:t>nū²</w:t>
        <w:tab/>
        <w:t>ce²</w:t>
      </w:r>
    </w:p>
    <w:p>
      <w:pPr>
        <w:pStyle w:val="Normal"/>
        <w:tabs>
          <w:tab w:val="left" w:pos="720" w:leader="none"/>
          <w:tab w:val="left" w:pos="1620" w:leader="none"/>
          <w:tab w:val="left" w:pos="2880" w:leader="none"/>
          <w:tab w:val="left" w:pos="3600" w:leader="none"/>
          <w:tab w:val="left" w:pos="4500" w:leader="none"/>
          <w:tab w:val="left" w:pos="5220" w:leader="none"/>
        </w:tabs>
        <w:rPr/>
      </w:pPr>
      <w:r>
        <w:rPr>
          <w:kern w:val="2"/>
          <w:sz w:val="24"/>
        </w:rPr>
        <w:tab/>
        <w:t>search</w:t>
        <w:tab/>
      </w:r>
      <w:r>
        <w:rPr>
          <w:smallCaps/>
          <w:kern w:val="2"/>
          <w:sz w:val="24"/>
        </w:rPr>
        <w:t>finished</w:t>
      </w:r>
      <w:r>
        <w:rPr>
          <w:kern w:val="2"/>
          <w:sz w:val="24"/>
        </w:rPr>
        <w:tab/>
      </w:r>
      <w:r>
        <w:rPr>
          <w:smallCaps/>
          <w:kern w:val="2"/>
          <w:sz w:val="24"/>
        </w:rPr>
        <w:t>neg</w:t>
      </w:r>
      <w:r>
        <w:rPr>
          <w:kern w:val="2"/>
          <w:sz w:val="24"/>
        </w:rPr>
        <w:tab/>
        <w:t>miss</w:t>
        <w:tab/>
        <w:t>look</w:t>
        <w:tab/>
        <w:t>thoroughly</w:t>
        <w:tab/>
      </w:r>
    </w:p>
    <w:p>
      <w:pPr>
        <w:pStyle w:val="Normal"/>
        <w:tabs>
          <w:tab w:val="left" w:pos="720" w:leader="none"/>
        </w:tabs>
        <w:ind w:left="720" w:hanging="0"/>
        <w:rPr/>
      </w:pPr>
      <w:r>
        <w:rPr>
          <w:kern w:val="2"/>
          <w:sz w:val="24"/>
        </w:rPr>
        <w:t>‘</w:t>
      </w:r>
      <w:r>
        <w:rPr>
          <w:kern w:val="2"/>
          <w:sz w:val="24"/>
        </w:rPr>
        <w:t>If you have searched for all the bad spirits, don’t fail to look thoroughly.’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800" w:leader="none"/>
          <w:tab w:val="left" w:pos="2520" w:leader="none"/>
          <w:tab w:val="left" w:pos="3420" w:leader="none"/>
          <w:tab w:val="left" w:pos="4680" w:leader="none"/>
        </w:tabs>
        <w:rPr/>
      </w:pPr>
      <w:r>
        <w:rPr>
          <w:kern w:val="2"/>
          <w:sz w:val="24"/>
        </w:rPr>
        <w:t>97.1)</w:t>
        <w:tab/>
      </w:r>
      <w:r>
        <w:rPr>
          <w:rFonts w:cs="Phake Script" w:ascii="Phake Script" w:hAnsi="Phake Script"/>
          <w:kern w:val="2"/>
          <w:sz w:val="40"/>
        </w:rPr>
        <w:t>tgka</w:t>
        <w:tab/>
        <w:t>fI</w:t>
        <w:tab/>
        <w:t>fit</w:t>
        <w:tab/>
        <w:t>ykxa</w:t>
        <w:tab/>
        <w:t>el</w:t>
      </w:r>
    </w:p>
    <w:p>
      <w:pPr>
        <w:pStyle w:val="Normal"/>
        <w:tabs>
          <w:tab w:val="left" w:pos="720" w:leader="none"/>
          <w:tab w:val="left" w:pos="1800" w:leader="none"/>
          <w:tab w:val="left" w:pos="2520" w:leader="none"/>
          <w:tab w:val="left" w:pos="3420" w:leader="none"/>
          <w:tab w:val="left" w:pos="4680" w:leader="none"/>
        </w:tabs>
        <w:rPr>
          <w:rFonts w:ascii="Doulos SIL" w:hAnsi="Doulos SIL" w:cs="Doulos SIL"/>
          <w:kern w:val="2"/>
          <w:sz w:val="24"/>
        </w:rPr>
      </w:pPr>
      <w:r>
        <w:rPr>
          <w:rFonts w:cs="Doulos SIL" w:ascii="Doulos SIL" w:hAnsi="Doulos SIL"/>
          <w:kern w:val="2"/>
          <w:sz w:val="24"/>
        </w:rPr>
        <w:tab/>
        <w:t>taŋ¹ kaa¹</w:t>
        <w:tab/>
        <w:t>phii¹</w:t>
        <w:tab/>
        <w:t>phɛt¹</w:t>
        <w:tab/>
        <w:t xml:space="preserve">yak¹ khaa¹ </w:t>
        <w:tab/>
        <w:t>lɛ¹</w:t>
      </w:r>
    </w:p>
    <w:p>
      <w:pPr>
        <w:pStyle w:val="Normal"/>
        <w:tabs>
          <w:tab w:val="left" w:pos="720" w:leader="none"/>
          <w:tab w:val="left" w:pos="1800" w:leader="none"/>
          <w:tab w:val="left" w:pos="2520" w:leader="none"/>
          <w:tab w:val="left" w:pos="3420" w:leader="none"/>
          <w:tab w:val="left" w:pos="4680" w:leader="none"/>
        </w:tabs>
        <w:rPr>
          <w:kern w:val="2"/>
          <w:sz w:val="24"/>
        </w:rPr>
      </w:pPr>
      <w:r>
        <w:rPr>
          <w:kern w:val="2"/>
          <w:sz w:val="24"/>
        </w:rPr>
        <w:tab/>
        <w:t>all</w:t>
        <w:tab/>
        <w:t>spirit</w:t>
        <w:tab/>
        <w:t>bad</w:t>
        <w:tab/>
        <w:t>ghost</w:t>
        <w:tab/>
        <w:t>roam</w:t>
      </w:r>
    </w:p>
    <w:p>
      <w:pPr>
        <w:pStyle w:val="Normal"/>
        <w:tabs>
          <w:tab w:val="left" w:pos="720" w:leader="none"/>
        </w:tabs>
        <w:rPr>
          <w:kern w:val="2"/>
          <w:sz w:val="24"/>
        </w:rPr>
      </w:pPr>
      <w:r>
        <w:rPr>
          <w:kern w:val="2"/>
          <w:sz w:val="24"/>
        </w:rPr>
      </w:r>
    </w:p>
    <w:p>
      <w:pPr>
        <w:pStyle w:val="Normal"/>
        <w:tabs>
          <w:tab w:val="left" w:pos="720" w:leader="none"/>
          <w:tab w:val="left" w:pos="1560" w:leader="none"/>
          <w:tab w:val="left" w:pos="2880" w:leader="none"/>
        </w:tabs>
        <w:rPr/>
      </w:pPr>
      <w:r>
        <w:rPr>
          <w:kern w:val="2"/>
          <w:sz w:val="24"/>
        </w:rPr>
        <w:tab/>
      </w:r>
      <w:r>
        <w:rPr>
          <w:rFonts w:cs="Phake Script" w:ascii="Phake Script" w:hAnsi="Phake Script"/>
          <w:kern w:val="2"/>
          <w:sz w:val="40"/>
        </w:rPr>
        <w:t>sokq</w:t>
        <w:tab/>
        <w:t>yow</w:t>
        <w:tab/>
        <w:t>mow</w:t>
        <w:tab/>
        <w:t>kot</w:t>
        <w:tab/>
        <w:t>hnq</w:t>
        <w:tab/>
        <w:t xml:space="preserve">hE / </w:t>
      </w:r>
    </w:p>
    <w:p>
      <w:pPr>
        <w:pStyle w:val="Normal"/>
        <w:tabs>
          <w:tab w:val="left" w:pos="720" w:leader="none"/>
          <w:tab w:val="left" w:pos="1560" w:leader="none"/>
          <w:tab w:val="left" w:pos="2880" w:leader="none"/>
        </w:tabs>
        <w:rPr>
          <w:rFonts w:ascii="Doulos SIL" w:hAnsi="Doulos SIL" w:cs="Doulos SIL"/>
          <w:kern w:val="2"/>
          <w:sz w:val="24"/>
        </w:rPr>
      </w:pPr>
      <w:r>
        <w:rPr>
          <w:rFonts w:cs="Doulos SIL" w:ascii="Doulos SIL" w:hAnsi="Doulos SIL"/>
          <w:kern w:val="2"/>
          <w:sz w:val="24"/>
        </w:rPr>
        <w:tab/>
        <w:t>sɔk³</w:t>
        <w:tab/>
        <w:t>ʒau³</w:t>
        <w:tab/>
        <w:t>mau¹</w:t>
        <w:tab/>
        <w:t>kɔt</w:t>
        <w:tab/>
        <w:t>han¹</w:t>
        <w:tab/>
        <w:t>haɯ³</w:t>
      </w:r>
    </w:p>
    <w:p>
      <w:pPr>
        <w:pStyle w:val="Normal"/>
        <w:tabs>
          <w:tab w:val="left" w:pos="720" w:leader="none"/>
          <w:tab w:val="left" w:pos="1560" w:leader="none"/>
          <w:tab w:val="left" w:pos="2880" w:leader="none"/>
        </w:tabs>
        <w:rPr/>
      </w:pPr>
      <w:r>
        <w:rPr>
          <w:kern w:val="2"/>
          <w:sz w:val="24"/>
        </w:rPr>
        <w:tab/>
        <w:t>search</w:t>
        <w:tab/>
      </w:r>
      <w:r>
        <w:rPr>
          <w:smallCaps/>
          <w:kern w:val="2"/>
          <w:sz w:val="24"/>
        </w:rPr>
        <w:t>finished</w:t>
      </w:r>
      <w:r>
        <w:rPr>
          <w:kern w:val="2"/>
          <w:sz w:val="24"/>
        </w:rPr>
        <w:tab/>
      </w:r>
      <w:r>
        <w:rPr>
          <w:smallCaps/>
          <w:kern w:val="2"/>
          <w:sz w:val="24"/>
        </w:rPr>
        <w:t>neg</w:t>
      </w:r>
      <w:r>
        <w:rPr>
          <w:kern w:val="2"/>
          <w:sz w:val="24"/>
        </w:rPr>
        <w:tab/>
        <w:t>?*</w:t>
        <w:tab/>
        <w:t>see</w:t>
        <w:tab/>
        <w:t>give</w:t>
      </w:r>
    </w:p>
    <w:p>
      <w:pPr>
        <w:pStyle w:val="Normal"/>
        <w:tabs>
          <w:tab w:val="left" w:pos="720" w:leader="none"/>
        </w:tabs>
        <w:ind w:left="720" w:hanging="0"/>
        <w:rPr/>
      </w:pPr>
      <w:r>
        <w:rPr>
          <w:kern w:val="2"/>
          <w:sz w:val="24"/>
        </w:rPr>
        <w:t>‘</w:t>
      </w:r>
      <w:r>
        <w:rPr>
          <w:kern w:val="2"/>
          <w:sz w:val="24"/>
        </w:rPr>
        <w:t>If you have searched for all the bad spirits, don’t fail to look thoroughly.’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Probably an error for </w:t>
      </w:r>
      <w:r>
        <w:rPr>
          <w:rFonts w:cs="Aiton Script" w:ascii="Aiton Script" w:hAnsi="Aiton Script"/>
          <w:kern w:val="2"/>
          <w:sz w:val="36"/>
        </w:rPr>
        <w:t>kutq</w:t>
      </w:r>
      <w:r>
        <w:rPr>
          <w:kern w:val="2"/>
          <w:sz w:val="24"/>
        </w:rPr>
        <w:t xml:space="preserve"> </w:t>
      </w:r>
      <w:r>
        <w:rPr>
          <w:rFonts w:cs="Doulos SIL" w:ascii="Doulos SIL" w:hAnsi="Doulos SIL"/>
          <w:i/>
          <w:kern w:val="2"/>
          <w:sz w:val="24"/>
        </w:rPr>
        <w:t>kut⁴</w:t>
      </w:r>
      <w:r>
        <w:rPr>
          <w:kern w:val="2"/>
          <w:sz w:val="24"/>
        </w:rPr>
        <w:t xml:space="preserve"> ‘miss’.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Phake version is:</w:t>
      </w:r>
    </w:p>
    <w:p>
      <w:pPr>
        <w:pStyle w:val="Normal"/>
        <w:tabs>
          <w:tab w:val="left" w:pos="720" w:leader="none"/>
          <w:tab w:val="left" w:pos="1800" w:leader="none"/>
          <w:tab w:val="left" w:pos="2700" w:leader="none"/>
          <w:tab w:val="left" w:pos="3510" w:leader="none"/>
          <w:tab w:val="left" w:pos="4230" w:leader="none"/>
          <w:tab w:val="left" w:pos="5040" w:leader="none"/>
        </w:tabs>
        <w:rPr/>
      </w:pPr>
      <w:r>
        <w:rPr>
          <w:kern w:val="2"/>
          <w:sz w:val="24"/>
        </w:rPr>
        <w:t>97.2)</w:t>
        <w:tab/>
      </w:r>
      <w:r>
        <w:rPr>
          <w:rFonts w:cs="Phake Script" w:ascii="Phake Script" w:hAnsi="Phake Script"/>
          <w:kern w:val="2"/>
          <w:sz w:val="40"/>
        </w:rPr>
        <w:t>tgka</w:t>
        <w:tab/>
        <w:t>huNq</w:t>
        <w:tab/>
        <w:t>hogq</w:t>
        <w:tab/>
        <w:t>el</w:t>
        <w:tab/>
        <w:t>sokq</w:t>
        <w:tab/>
        <w:t>yW</w:t>
      </w:r>
    </w:p>
    <w:p>
      <w:pPr>
        <w:pStyle w:val="Normal"/>
        <w:tabs>
          <w:tab w:val="left" w:pos="720" w:leader="none"/>
          <w:tab w:val="left" w:pos="1800" w:leader="none"/>
          <w:tab w:val="left" w:pos="270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tüŋ¹ kā¹</w:t>
        <w:tab/>
        <w:t>hoi³</w:t>
        <w:tab/>
        <w:t>hauŋ⁵</w:t>
        <w:tab/>
        <w:t>lɛ¹</w:t>
        <w:tab/>
        <w:t>sauk⁴</w:t>
        <w:tab/>
        <w:t>yau⁴</w:t>
      </w:r>
    </w:p>
    <w:p>
      <w:pPr>
        <w:pStyle w:val="Normal"/>
        <w:tabs>
          <w:tab w:val="left" w:pos="720" w:leader="none"/>
          <w:tab w:val="left" w:pos="1800" w:leader="none"/>
          <w:tab w:val="left" w:pos="2700" w:leader="none"/>
          <w:tab w:val="left" w:pos="3510" w:leader="none"/>
          <w:tab w:val="left" w:pos="4230" w:leader="none"/>
          <w:tab w:val="left" w:pos="5040" w:leader="none"/>
        </w:tabs>
        <w:rPr>
          <w:kern w:val="2"/>
          <w:sz w:val="24"/>
        </w:rPr>
      </w:pPr>
      <w:r>
        <w:rPr>
          <w:kern w:val="2"/>
          <w:sz w:val="24"/>
        </w:rPr>
        <w:tab/>
        <w:t>all</w:t>
        <w:tab/>
        <w:t>stream</w:t>
        <w:tab/>
        <w:t>drain</w:t>
        <w:tab/>
        <w:t>roam</w:t>
        <w:tab/>
        <w:t>search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3150" w:leader="none"/>
          <w:tab w:val="left" w:pos="3960" w:leader="none"/>
        </w:tabs>
        <w:rPr/>
      </w:pPr>
      <w:r>
        <w:rPr>
          <w:kern w:val="2"/>
          <w:sz w:val="24"/>
        </w:rPr>
        <w:tab/>
      </w:r>
      <w:r>
        <w:rPr>
          <w:rFonts w:cs="Phake Script" w:ascii="Phake Script" w:hAnsi="Phake Script"/>
          <w:kern w:val="2"/>
          <w:sz w:val="40"/>
        </w:rPr>
        <w:t>mow</w:t>
        <w:tab/>
        <w:t>xotq</w:t>
        <w:tab/>
        <w:t>hnq</w:t>
        <w:tab/>
        <w:t xml:space="preserve">nE / </w:t>
      </w:r>
    </w:p>
    <w:p>
      <w:pPr>
        <w:pStyle w:val="Normal"/>
        <w:tabs>
          <w:tab w:val="left" w:pos="720" w:leader="none"/>
          <w:tab w:val="left" w:pos="1440" w:leader="none"/>
          <w:tab w:val="left" w:pos="3150" w:leader="none"/>
          <w:tab w:val="left" w:pos="3960" w:leader="none"/>
        </w:tabs>
        <w:rPr>
          <w:rFonts w:ascii="Doulos SIL" w:hAnsi="Doulos SIL" w:cs="Doulos SIL"/>
          <w:kern w:val="2"/>
          <w:sz w:val="24"/>
        </w:rPr>
      </w:pPr>
      <w:r>
        <w:rPr>
          <w:rFonts w:cs="Doulos SIL" w:ascii="Doulos SIL" w:hAnsi="Doulos SIL"/>
          <w:kern w:val="2"/>
          <w:sz w:val="24"/>
        </w:rPr>
        <w:tab/>
        <w:t>mau¹</w:t>
        <w:tab/>
        <w:t>khɔt¹</w:t>
        <w:tab/>
        <w:t>han⁵</w:t>
        <w:tab/>
        <w:t>naɯ²</w:t>
      </w:r>
    </w:p>
    <w:p>
      <w:pPr>
        <w:pStyle w:val="Normal"/>
        <w:tabs>
          <w:tab w:val="left" w:pos="720" w:leader="none"/>
          <w:tab w:val="left" w:pos="1440" w:leader="none"/>
          <w:tab w:val="left" w:pos="3150" w:leader="none"/>
          <w:tab w:val="left" w:pos="3960" w:leader="none"/>
        </w:tabs>
        <w:rPr/>
      </w:pPr>
      <w:r>
        <w:rPr>
          <w:kern w:val="2"/>
          <w:sz w:val="24"/>
        </w:rPr>
        <w:tab/>
      </w:r>
      <w:r>
        <w:rPr>
          <w:smallCaps/>
          <w:kern w:val="2"/>
          <w:sz w:val="24"/>
        </w:rPr>
        <w:t>neg</w:t>
      </w:r>
      <w:r>
        <w:rPr>
          <w:kern w:val="2"/>
          <w:sz w:val="24"/>
        </w:rPr>
        <w:tab/>
        <w:t>come to an end</w:t>
        <w:tab/>
        <w:t>see</w:t>
        <w:tab/>
        <w:t>in</w:t>
      </w:r>
    </w:p>
    <w:p>
      <w:pPr>
        <w:pStyle w:val="Normal"/>
        <w:tabs>
          <w:tab w:val="left" w:pos="720" w:leader="none"/>
        </w:tabs>
        <w:ind w:left="720" w:hanging="0"/>
        <w:rPr/>
      </w:pPr>
      <w:r>
        <w:rPr>
          <w:kern w:val="2"/>
          <w:sz w:val="24"/>
        </w:rPr>
        <w:t>‘</w:t>
      </w:r>
      <w:r>
        <w:rPr>
          <w:kern w:val="2"/>
          <w:sz w:val="24"/>
        </w:rPr>
        <w:t>If you have searched all the drains and streams, don’t let your looking cease.’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98)</w:t>
        <w:tab/>
      </w:r>
      <w:r>
        <w:rPr>
          <w:rFonts w:cs="Phake Script" w:ascii="Phake Script" w:hAnsi="Phake Script"/>
          <w:kern w:val="2"/>
          <w:sz w:val="40"/>
        </w:rPr>
        <w:t>tg</w:t>
        <w:tab/>
        <w:t>nn</w:t>
        <w:tab/>
        <w:t>mW</w:t>
        <w:tab/>
        <w:t>sU</w:t>
        <w:tab/>
        <w:t>nj</w:t>
        <w:tab/>
        <w:t>ng</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nan⁴</w:t>
        <w:tab/>
        <w:t>mau¹</w:t>
        <w:tab/>
        <w:t>sū¹</w:t>
        <w:tab/>
        <w:t>nai³</w:t>
        <w:tab/>
        <w:t>nüŋ¹</w:t>
      </w:r>
    </w:p>
    <w:p>
      <w:pPr>
        <w:pStyle w:val="Normal"/>
        <w:tabs>
          <w:tab w:val="left" w:pos="720" w:leader="none"/>
        </w:tabs>
        <w:rPr>
          <w:kern w:val="2"/>
          <w:sz w:val="24"/>
        </w:rPr>
      </w:pPr>
      <w:r>
        <w:rPr>
          <w:kern w:val="2"/>
          <w:sz w:val="24"/>
        </w:rPr>
        <w:tab/>
        <w:t>all</w:t>
        <w:tab/>
        <w:t>that</w:t>
        <w:tab/>
        <w:t>not</w:t>
        <w:tab/>
        <w:t>to</w:t>
        <w:tab/>
        <w:t>get</w:t>
        <w:tab/>
        <w:t>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wa</w:t>
        <w:tab/>
        <w:t>hW</w:t>
        <w:tab/>
        <w:t>xnq</w:t>
        <w:tab/>
        <w:t xml:space="preserve">cM / </w:t>
      </w:r>
    </w:p>
    <w:p>
      <w:pPr>
        <w:pStyle w:val="Normal"/>
        <w:tabs>
          <w:tab w:val="left" w:pos="720" w:leader="none"/>
        </w:tabs>
        <w:rPr>
          <w:rFonts w:ascii="Doulos SIL" w:hAnsi="Doulos SIL" w:cs="Doulos SIL"/>
          <w:kern w:val="2"/>
          <w:sz w:val="24"/>
        </w:rPr>
      </w:pPr>
      <w:r>
        <w:rPr>
          <w:rFonts w:cs="Doulos SIL" w:ascii="Doulos SIL" w:hAnsi="Doulos SIL"/>
          <w:kern w:val="2"/>
          <w:sz w:val="24"/>
        </w:rPr>
        <w:tab/>
        <w:t>wā⁵</w:t>
        <w:tab/>
        <w:t>hau²</w:t>
        <w:tab/>
        <w:t>khan⁶</w:t>
        <w:tab/>
        <w:t>cam⁴</w:t>
      </w:r>
    </w:p>
    <w:p>
      <w:pPr>
        <w:pStyle w:val="Normal"/>
        <w:tabs>
          <w:tab w:val="left" w:pos="720" w:leader="none"/>
        </w:tabs>
        <w:rPr>
          <w:kern w:val="2"/>
          <w:sz w:val="24"/>
        </w:rPr>
      </w:pPr>
      <w:r>
        <w:rPr>
          <w:kern w:val="2"/>
          <w:sz w:val="24"/>
        </w:rPr>
        <w:tab/>
        <w:t>say</w:t>
        <w:tab/>
      </w:r>
      <w:r>
        <w:rPr>
          <w:smallCaps/>
          <w:kern w:val="2"/>
          <w:sz w:val="24"/>
        </w:rPr>
        <w:t>1pl</w:t>
      </w:r>
      <w:r>
        <w:rPr>
          <w:kern w:val="2"/>
          <w:sz w:val="24"/>
        </w:rPr>
        <w:tab/>
        <w:t>quick</w:t>
        <w:tab/>
      </w:r>
      <w:r>
        <w:rPr>
          <w:smallCaps/>
          <w:kern w:val="2"/>
          <w:sz w:val="24"/>
        </w:rPr>
        <w:t>prt</w:t>
      </w:r>
    </w:p>
    <w:p>
      <w:pPr>
        <w:pStyle w:val="Normal"/>
        <w:tabs>
          <w:tab w:val="left" w:pos="720" w:leader="none"/>
        </w:tabs>
        <w:ind w:left="720" w:hanging="0"/>
        <w:rPr>
          <w:sz w:val="24"/>
        </w:rPr>
      </w:pPr>
      <w:r>
        <w:rPr>
          <w:sz w:val="24"/>
        </w:rPr>
        <w:t>‘</w:t>
      </w:r>
      <w:r>
        <w:rPr>
          <w:sz w:val="24"/>
        </w:rPr>
        <w:t>If you don’t manage to get it quickly,’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s>
        <w:rPr/>
      </w:pPr>
      <w:r>
        <w:rPr>
          <w:kern w:val="2"/>
          <w:sz w:val="24"/>
        </w:rPr>
        <w:t>98.1)</w:t>
        <w:tab/>
      </w:r>
      <w:r>
        <w:rPr>
          <w:rFonts w:cs="Phake Script" w:ascii="Phake Script" w:hAnsi="Phake Script"/>
          <w:kern w:val="2"/>
          <w:sz w:val="40"/>
        </w:rPr>
        <w:t>lj</w:t>
        <w:tab/>
        <w:t>eka</w:t>
        <w:tab/>
        <w:t>mW</w:t>
        <w:tab/>
        <w:t>sU</w:t>
        <w:tab/>
        <w:t>njgq</w:t>
      </w:r>
    </w:p>
    <w:p>
      <w:pPr>
        <w:pStyle w:val="Normal"/>
        <w:tabs>
          <w:tab w:val="left" w:pos="720" w:leader="none"/>
        </w:tabs>
        <w:rPr>
          <w:rFonts w:ascii="Doulos SIL" w:hAnsi="Doulos SIL" w:cs="Doulos SIL"/>
          <w:kern w:val="2"/>
          <w:sz w:val="24"/>
        </w:rPr>
      </w:pPr>
      <w:r>
        <w:rPr>
          <w:rFonts w:cs="Doulos SIL" w:ascii="Doulos SIL" w:hAnsi="Doulos SIL"/>
          <w:kern w:val="2"/>
          <w:sz w:val="24"/>
        </w:rPr>
        <w:tab/>
        <w:t>lai³</w:t>
        <w:tab/>
        <w:t>kɔ³</w:t>
        <w:tab/>
        <w:t>mau¹</w:t>
        <w:tab/>
        <w:t>suu¹</w:t>
        <w:tab/>
        <w:t>nai³</w:t>
        <w:tab/>
        <w:t>naŋ¹</w:t>
      </w:r>
    </w:p>
    <w:p>
      <w:pPr>
        <w:pStyle w:val="Normal"/>
        <w:tabs>
          <w:tab w:val="left" w:pos="720" w:leader="none"/>
        </w:tabs>
        <w:rPr/>
      </w:pPr>
      <w:r>
        <w:rPr>
          <w:kern w:val="2"/>
          <w:sz w:val="24"/>
        </w:rPr>
        <w:tab/>
        <w:t>so</w:t>
        <w:tab/>
      </w:r>
      <w:r>
        <w:rPr>
          <w:smallCaps/>
          <w:kern w:val="2"/>
          <w:sz w:val="24"/>
        </w:rPr>
        <w:t>link</w:t>
      </w:r>
      <w:r>
        <w:rPr>
          <w:kern w:val="2"/>
          <w:sz w:val="24"/>
        </w:rPr>
        <w:tab/>
        <w:t>not</w:t>
        <w:tab/>
        <w:t>to</w:t>
        <w:tab/>
        <w:t>get</w:t>
        <w:tab/>
        <w:t>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wa</w:t>
        <w:tab/>
        <w:t>how</w:t>
        <w:tab/>
        <w:t>hnq</w:t>
        <w:tab/>
        <w:t xml:space="preserve">cM / </w:t>
      </w:r>
    </w:p>
    <w:p>
      <w:pPr>
        <w:pStyle w:val="Normal"/>
        <w:tabs>
          <w:tab w:val="left" w:pos="720" w:leader="none"/>
        </w:tabs>
        <w:rPr>
          <w:rFonts w:ascii="Doulos SIL" w:hAnsi="Doulos SIL" w:cs="Doulos SIL"/>
          <w:kern w:val="2"/>
          <w:sz w:val="24"/>
        </w:rPr>
      </w:pPr>
      <w:r>
        <w:rPr>
          <w:rFonts w:cs="Doulos SIL" w:ascii="Doulos SIL" w:hAnsi="Doulos SIL"/>
          <w:kern w:val="2"/>
          <w:sz w:val="24"/>
        </w:rPr>
        <w:tab/>
        <w:t>waa²</w:t>
        <w:tab/>
        <w:t>hau²</w:t>
        <w:tab/>
        <w:t>han¹</w:t>
        <w:tab/>
        <w:t>cam³</w:t>
      </w:r>
    </w:p>
    <w:p>
      <w:pPr>
        <w:pStyle w:val="Normal"/>
        <w:tabs>
          <w:tab w:val="left" w:pos="720" w:leader="none"/>
        </w:tabs>
        <w:rPr>
          <w:kern w:val="2"/>
          <w:sz w:val="24"/>
        </w:rPr>
      </w:pPr>
      <w:r>
        <w:rPr>
          <w:kern w:val="2"/>
          <w:sz w:val="24"/>
        </w:rPr>
        <w:tab/>
        <w:t>say</w:t>
        <w:tab/>
      </w:r>
      <w:r>
        <w:rPr>
          <w:smallCaps/>
          <w:kern w:val="2"/>
          <w:sz w:val="24"/>
        </w:rPr>
        <w:t>1pl</w:t>
      </w:r>
      <w:r>
        <w:rPr>
          <w:kern w:val="2"/>
          <w:sz w:val="24"/>
        </w:rPr>
        <w:tab/>
        <w:t>see</w:t>
        <w:tab/>
      </w:r>
      <w:r>
        <w:rPr>
          <w:smallCaps/>
          <w:kern w:val="2"/>
          <w:sz w:val="24"/>
        </w:rPr>
        <w:t>prt</w:t>
      </w:r>
    </w:p>
    <w:p>
      <w:pPr>
        <w:pStyle w:val="Normal"/>
        <w:tabs>
          <w:tab w:val="left" w:pos="720" w:leader="none"/>
        </w:tabs>
        <w:ind w:left="720" w:hanging="0"/>
        <w:rPr/>
      </w:pPr>
      <w:r>
        <w:rPr>
          <w:sz w:val="24"/>
        </w:rPr>
        <w:t>‘</w:t>
      </w:r>
      <w:r>
        <w:rPr>
          <w:sz w:val="24"/>
        </w:rPr>
        <w:t>If you don’t manage to get it quickly,’ $L=Aiton$</w:t>
      </w:r>
    </w:p>
    <w:p>
      <w:pPr>
        <w:pStyle w:val="Normal"/>
        <w:tabs>
          <w:tab w:val="left" w:pos="720" w:leader="none"/>
        </w:tabs>
        <w:rPr>
          <w:sz w:val="24"/>
        </w:rPr>
      </w:pPr>
      <w:r>
        <w:rPr>
          <w:sz w:val="24"/>
        </w:rPr>
      </w:r>
    </w:p>
    <w:p>
      <w:pPr>
        <w:pStyle w:val="Normal"/>
        <w:tabs>
          <w:tab w:val="left" w:pos="720" w:leader="none"/>
        </w:tabs>
        <w:rPr>
          <w:sz w:val="24"/>
        </w:rPr>
      </w:pPr>
      <w:r>
        <w:rPr>
          <w:sz w:val="24"/>
        </w:rPr>
        <w:t>Phake version</w:t>
      </w:r>
    </w:p>
    <w:p>
      <w:pPr>
        <w:pStyle w:val="Normal"/>
        <w:tabs>
          <w:tab w:val="left" w:pos="720" w:leader="none"/>
        </w:tabs>
        <w:rPr/>
      </w:pPr>
      <w:r>
        <w:rPr>
          <w:kern w:val="2"/>
          <w:sz w:val="24"/>
        </w:rPr>
        <w:t>98.2)</w:t>
        <w:tab/>
      </w:r>
      <w:r>
        <w:rPr>
          <w:rFonts w:cs="Phake Script" w:ascii="Phake Script" w:hAnsi="Phake Script"/>
          <w:kern w:val="2"/>
          <w:sz w:val="40"/>
        </w:rPr>
        <w:t>tg</w:t>
        <w:tab/>
        <w:t>nj</w:t>
        <w:tab/>
        <w:t>mW</w:t>
        <w:tab/>
        <w:t>sU</w:t>
        <w:tab/>
        <w:t>nj</w:t>
        <w:tab/>
        <w:t>ngq</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nan⁴</w:t>
        <w:tab/>
        <w:t>mau¹</w:t>
        <w:tab/>
        <w:t>sū³</w:t>
        <w:tab/>
        <w:t>nai³</w:t>
        <w:tab/>
        <w:t>nüŋ¹</w:t>
      </w:r>
    </w:p>
    <w:p>
      <w:pPr>
        <w:pStyle w:val="Normal"/>
        <w:tabs>
          <w:tab w:val="left" w:pos="720" w:leader="none"/>
        </w:tabs>
        <w:rPr>
          <w:kern w:val="2"/>
          <w:sz w:val="24"/>
        </w:rPr>
      </w:pPr>
      <w:r>
        <w:rPr>
          <w:kern w:val="2"/>
          <w:sz w:val="24"/>
        </w:rPr>
        <w:tab/>
        <w:t>all</w:t>
        <w:tab/>
        <w:t>that</w:t>
        <w:tab/>
        <w:t>not</w:t>
        <w:tab/>
        <w:t>agree</w:t>
        <w:tab/>
        <w:t>get</w:t>
        <w:tab/>
        <w:t>like</w:t>
      </w:r>
    </w:p>
    <w:p>
      <w:pPr>
        <w:pStyle w:val="Normal"/>
        <w:tabs>
          <w:tab w:val="left" w:pos="720" w:leader="none"/>
        </w:tabs>
        <w:rPr>
          <w:kern w:val="2"/>
          <w:sz w:val="24"/>
        </w:rPr>
      </w:pPr>
      <w:r>
        <w:rPr>
          <w:kern w:val="2"/>
          <w:sz w:val="24"/>
        </w:rPr>
      </w:r>
    </w:p>
    <w:p>
      <w:pPr>
        <w:pStyle w:val="Normal"/>
        <w:tabs>
          <w:tab w:val="left" w:pos="720" w:leader="none"/>
          <w:tab w:val="left" w:pos="2160" w:leader="none"/>
        </w:tabs>
        <w:rPr/>
      </w:pPr>
      <w:r>
        <w:rPr>
          <w:kern w:val="2"/>
          <w:sz w:val="24"/>
        </w:rPr>
        <w:tab/>
      </w:r>
      <w:r>
        <w:rPr>
          <w:rFonts w:cs="Phake Script" w:ascii="Phake Script" w:hAnsi="Phake Script"/>
          <w:kern w:val="2"/>
          <w:sz w:val="40"/>
        </w:rPr>
        <w:t>nMxoM</w:t>
        <w:tab/>
        <w:t>woa</w:t>
        <w:tab/>
        <w:t>hW</w:t>
        <w:tab/>
        <w:t>xnq</w:t>
        <w:tab/>
        <w:t xml:space="preserve">cM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nam⁴ khām²</w:t>
        <w:tab/>
        <w:t>wā²</w:t>
        <w:tab/>
        <w:t>hau²</w:t>
        <w:tab/>
        <w:t>khan⁶</w:t>
        <w:tab/>
        <w:t>cam⁴</w:t>
      </w:r>
    </w:p>
    <w:p>
      <w:pPr>
        <w:pStyle w:val="Normal"/>
        <w:tabs>
          <w:tab w:val="left" w:pos="720" w:leader="none"/>
          <w:tab w:val="left" w:pos="2160" w:leader="none"/>
        </w:tabs>
        <w:rPr>
          <w:kern w:val="2"/>
          <w:sz w:val="24"/>
        </w:rPr>
      </w:pPr>
      <w:r>
        <w:rPr>
          <w:kern w:val="2"/>
          <w:sz w:val="24"/>
        </w:rPr>
        <w:tab/>
        <w:t>what we say</w:t>
        <w:tab/>
        <w:t>say</w:t>
        <w:tab/>
      </w:r>
      <w:r>
        <w:rPr>
          <w:smallCaps/>
          <w:kern w:val="2"/>
          <w:sz w:val="24"/>
        </w:rPr>
        <w:t>1pl</w:t>
      </w:r>
      <w:r>
        <w:rPr>
          <w:kern w:val="2"/>
          <w:sz w:val="24"/>
        </w:rPr>
        <w:tab/>
        <w:t>quick</w:t>
        <w:tab/>
      </w:r>
      <w:r>
        <w:rPr>
          <w:smallCaps/>
          <w:kern w:val="2"/>
          <w:sz w:val="24"/>
        </w:rPr>
        <w:t>prt</w:t>
      </w:r>
    </w:p>
    <w:p>
      <w:pPr>
        <w:pStyle w:val="Normal"/>
        <w:tabs>
          <w:tab w:val="left" w:pos="720" w:leader="none"/>
        </w:tabs>
        <w:ind w:left="720" w:hanging="0"/>
        <w:rPr/>
      </w:pPr>
      <w:r>
        <w:rPr>
          <w:sz w:val="24"/>
        </w:rPr>
        <w:t>‘</w:t>
      </w:r>
      <w:r>
        <w:rPr>
          <w:sz w:val="24"/>
        </w:rPr>
        <w:t>If it doesn’t agree, let it come quickly.’ $L=Phake$</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pPr>
      <w:r>
        <w:rPr>
          <w:kern w:val="2"/>
          <w:sz w:val="24"/>
        </w:rPr>
        <w:t>99)</w:t>
        <w:tab/>
      </w:r>
      <w:r>
        <w:rPr>
          <w:rFonts w:cs="Phake Script" w:ascii="Phake Script" w:hAnsi="Phake Script"/>
          <w:kern w:val="2"/>
          <w:sz w:val="40"/>
        </w:rPr>
        <w:t>pojcJg</w:t>
        <w:tab/>
        <w:t>pj</w:t>
        <w:tab/>
        <w:t>xa</w:t>
        <w:tab/>
        <w:t>hoF</w:t>
        <w:tab/>
        <w:tab/>
        <w:t>mJg</w:t>
        <w:tab/>
        <w:t>tI</w:t>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rFonts w:ascii="Doulos SIL" w:hAnsi="Doulos SIL" w:cs="Doulos SIL"/>
          <w:kern w:val="2"/>
          <w:sz w:val="24"/>
        </w:rPr>
      </w:pPr>
      <w:r>
        <w:rPr>
          <w:rFonts w:cs="Doulos SIL" w:ascii="Doulos SIL" w:hAnsi="Doulos SIL"/>
          <w:kern w:val="2"/>
          <w:sz w:val="24"/>
        </w:rPr>
        <w:tab/>
        <w:t>pɔi¹ cüŋ¹</w:t>
        <w:tab/>
        <w:t>pai²</w:t>
        <w:tab/>
        <w:t>khā⁶</w:t>
        <w:tab/>
        <w:t>khau³</w:t>
        <w:tab/>
        <w:t>him²</w:t>
        <w:tab/>
        <w:t>məŋ²</w:t>
        <w:tab/>
        <w:t>tī⁵</w:t>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kern w:val="2"/>
          <w:sz w:val="24"/>
        </w:rPr>
      </w:pPr>
      <w:r>
        <w:rPr>
          <w:kern w:val="2"/>
          <w:sz w:val="24"/>
        </w:rPr>
        <w:tab/>
        <w:t>afterwards</w:t>
        <w:tab/>
        <w:t>go</w:t>
        <w:tab/>
        <w:t>search</w:t>
        <w:tab/>
        <w:t>enter</w:t>
        <w:tab/>
        <w:t>edge</w:t>
        <w:tab/>
        <w:t>country</w:t>
        <w:tab/>
        <w:t>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kj</w:t>
        <w:tab/>
        <w:t>yn</w:t>
        <w:tab/>
        <w:t>tg</w:t>
        <w:tab/>
        <w:t xml:space="preserve">tI / </w:t>
      </w:r>
    </w:p>
    <w:p>
      <w:pPr>
        <w:pStyle w:val="Normal"/>
        <w:tabs>
          <w:tab w:val="left" w:pos="720" w:leader="none"/>
        </w:tabs>
        <w:rPr>
          <w:rFonts w:ascii="Doulos SIL" w:hAnsi="Doulos SIL" w:cs="Doulos SIL"/>
          <w:kern w:val="2"/>
          <w:sz w:val="24"/>
        </w:rPr>
      </w:pPr>
      <w:r>
        <w:rPr>
          <w:rFonts w:cs="Doulos SIL" w:ascii="Doulos SIL" w:hAnsi="Doulos SIL"/>
          <w:kern w:val="2"/>
          <w:sz w:val="24"/>
        </w:rPr>
        <w:tab/>
        <w:t>kai²</w:t>
        <w:tab/>
        <w:t>yān⁶</w:t>
        <w:tab/>
        <w:t>tüŋ¹</w:t>
        <w:tab/>
        <w:t>tī⁵</w:t>
      </w:r>
    </w:p>
    <w:p>
      <w:pPr>
        <w:pStyle w:val="Normal"/>
        <w:tabs>
          <w:tab w:val="left" w:pos="720" w:leader="none"/>
        </w:tabs>
        <w:rPr>
          <w:kern w:val="2"/>
          <w:sz w:val="24"/>
        </w:rPr>
      </w:pPr>
      <w:r>
        <w:rPr>
          <w:kern w:val="2"/>
          <w:sz w:val="24"/>
        </w:rPr>
        <w:tab/>
        <w:t>far</w:t>
        <w:tab/>
        <w:t>far</w:t>
        <w:tab/>
        <w:t>all</w:t>
        <w:tab/>
        <w:t>place</w:t>
      </w:r>
    </w:p>
    <w:p>
      <w:pPr>
        <w:pStyle w:val="Normal"/>
        <w:tabs>
          <w:tab w:val="left" w:pos="720" w:leader="none"/>
        </w:tabs>
        <w:ind w:left="720" w:hanging="0"/>
        <w:rPr/>
      </w:pPr>
      <w:r>
        <w:rPr>
          <w:kern w:val="2"/>
          <w:sz w:val="24"/>
        </w:rPr>
        <w:t>‘</w:t>
      </w:r>
      <w:r>
        <w:rPr>
          <w:kern w:val="2"/>
          <w:sz w:val="24"/>
        </w:rPr>
        <w:t>Afterwards, go and search at the borders of the country and in every place.’</w:t>
        <w:tab/>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440" w:leader="none"/>
          <w:tab w:val="left" w:pos="2340" w:leader="none"/>
          <w:tab w:val="left" w:pos="3060" w:leader="none"/>
          <w:tab w:val="left" w:pos="4050" w:leader="none"/>
        </w:tabs>
        <w:rPr/>
      </w:pPr>
      <w:r>
        <w:rPr>
          <w:kern w:val="2"/>
          <w:sz w:val="24"/>
        </w:rPr>
        <w:t>99.1)</w:t>
        <w:tab/>
      </w:r>
      <w:r>
        <w:rPr>
          <w:rFonts w:cs="Phake Script" w:ascii="Phake Script" w:hAnsi="Phake Script"/>
          <w:kern w:val="2"/>
          <w:sz w:val="40"/>
        </w:rPr>
        <w:t>pj</w:t>
        <w:tab/>
        <w:t>xa</w:t>
        <w:tab/>
        <w:t>hF</w:t>
        <w:tab/>
        <w:t>mJg</w:t>
        <w:tab/>
        <w:t>tI</w:t>
      </w:r>
    </w:p>
    <w:p>
      <w:pPr>
        <w:pStyle w:val="Normal"/>
        <w:tabs>
          <w:tab w:val="left" w:pos="720" w:leader="none"/>
          <w:tab w:val="left" w:pos="1440" w:leader="none"/>
          <w:tab w:val="left" w:pos="2340" w:leader="none"/>
          <w:tab w:val="left" w:pos="3060" w:leader="none"/>
          <w:tab w:val="left" w:pos="4050" w:leader="none"/>
        </w:tabs>
        <w:rPr>
          <w:rFonts w:ascii="Doulos SIL" w:hAnsi="Doulos SIL" w:cs="Doulos SIL"/>
          <w:kern w:val="2"/>
          <w:sz w:val="24"/>
        </w:rPr>
      </w:pPr>
      <w:r>
        <w:rPr>
          <w:rFonts w:cs="Doulos SIL" w:ascii="Doulos SIL" w:hAnsi="Doulos SIL"/>
          <w:kern w:val="2"/>
          <w:sz w:val="24"/>
        </w:rPr>
        <w:tab/>
        <w:t>pai²</w:t>
        <w:tab/>
        <w:t>khaa¹</w:t>
        <w:tab/>
        <w:t>him²</w:t>
        <w:tab/>
        <w:t>mɯŋ²</w:t>
        <w:tab/>
        <w:t>tii²</w:t>
      </w:r>
    </w:p>
    <w:p>
      <w:pPr>
        <w:pStyle w:val="Normal"/>
        <w:tabs>
          <w:tab w:val="left" w:pos="720" w:leader="none"/>
          <w:tab w:val="left" w:pos="1440" w:leader="none"/>
          <w:tab w:val="left" w:pos="2340" w:leader="none"/>
          <w:tab w:val="left" w:pos="3060" w:leader="none"/>
          <w:tab w:val="left" w:pos="4050" w:leader="none"/>
        </w:tabs>
        <w:rPr>
          <w:kern w:val="2"/>
          <w:sz w:val="24"/>
        </w:rPr>
      </w:pPr>
      <w:r>
        <w:rPr>
          <w:kern w:val="2"/>
          <w:sz w:val="24"/>
        </w:rPr>
        <w:tab/>
        <w:t>go</w:t>
        <w:tab/>
        <w:t>search</w:t>
        <w:tab/>
        <w:t>edge</w:t>
        <w:tab/>
        <w:t>country</w:t>
        <w:tab/>
        <w:t>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kj</w:t>
        <w:tab/>
        <w:t>yn</w:t>
        <w:tab/>
        <w:t>tg</w:t>
        <w:tab/>
        <w:t xml:space="preserve">tI / </w:t>
      </w:r>
    </w:p>
    <w:p>
      <w:pPr>
        <w:pStyle w:val="Normal"/>
        <w:tabs>
          <w:tab w:val="left" w:pos="720" w:leader="none"/>
        </w:tabs>
        <w:rPr>
          <w:rFonts w:ascii="Doulos SIL" w:hAnsi="Doulos SIL" w:cs="Doulos SIL"/>
          <w:kern w:val="2"/>
          <w:sz w:val="24"/>
        </w:rPr>
      </w:pPr>
      <w:r>
        <w:rPr>
          <w:rFonts w:cs="Doulos SIL" w:ascii="Doulos SIL" w:hAnsi="Doulos SIL"/>
          <w:kern w:val="2"/>
          <w:sz w:val="24"/>
        </w:rPr>
        <w:tab/>
        <w:t>kai²</w:t>
        <w:tab/>
        <w:t>yaan¹</w:t>
        <w:tab/>
        <w:t>taŋ¹</w:t>
        <w:tab/>
        <w:t>tii²</w:t>
      </w:r>
    </w:p>
    <w:p>
      <w:pPr>
        <w:pStyle w:val="Normal"/>
        <w:tabs>
          <w:tab w:val="left" w:pos="720" w:leader="none"/>
        </w:tabs>
        <w:rPr>
          <w:kern w:val="2"/>
          <w:sz w:val="24"/>
        </w:rPr>
      </w:pPr>
      <w:r>
        <w:rPr>
          <w:kern w:val="2"/>
          <w:sz w:val="24"/>
        </w:rPr>
        <w:tab/>
        <w:t>far</w:t>
        <w:tab/>
        <w:t>far</w:t>
        <w:tab/>
        <w:t>all</w:t>
        <w:tab/>
        <w:t>place</w:t>
      </w:r>
    </w:p>
    <w:p>
      <w:pPr>
        <w:pStyle w:val="Normal"/>
        <w:tabs>
          <w:tab w:val="left" w:pos="720" w:leader="none"/>
        </w:tabs>
        <w:ind w:left="720" w:hanging="0"/>
        <w:rPr/>
      </w:pPr>
      <w:r>
        <w:rPr>
          <w:kern w:val="2"/>
          <w:sz w:val="24"/>
        </w:rPr>
        <w:t>‘</w:t>
      </w:r>
      <w:r>
        <w:rPr>
          <w:kern w:val="2"/>
          <w:sz w:val="24"/>
        </w:rPr>
        <w:t>Afterwards, go and search at the borders of the country and in every yonder place.’ $L=Aiton$</w:t>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510" w:leader="none"/>
          <w:tab w:val="left" w:pos="4500" w:leader="none"/>
        </w:tabs>
        <w:rPr/>
      </w:pPr>
      <w:r>
        <w:rPr>
          <w:kern w:val="2"/>
          <w:sz w:val="24"/>
        </w:rPr>
        <w:t>100)</w:t>
        <w:tab/>
      </w:r>
      <w:r>
        <w:rPr>
          <w:rFonts w:cs="Phake Script" w:ascii="Phake Script" w:hAnsi="Phake Script"/>
          <w:kern w:val="2"/>
          <w:sz w:val="40"/>
        </w:rPr>
        <w:t>sJw</w:t>
        <w:tab/>
        <w:t>An</w:t>
        <w:tab/>
        <w:t>fI</w:t>
        <w:tab/>
        <w:t>xiN</w:t>
        <w:tab/>
        <w:t>noD</w:t>
      </w:r>
    </w:p>
    <w:p>
      <w:pPr>
        <w:pStyle w:val="Normal"/>
        <w:tabs>
          <w:tab w:val="left" w:pos="720" w:leader="none"/>
          <w:tab w:val="left" w:pos="1800" w:leader="none"/>
          <w:tab w:val="left" w:pos="2610" w:leader="none"/>
          <w:tab w:val="left" w:pos="3510" w:leader="none"/>
          <w:tab w:val="left" w:pos="4500" w:leader="none"/>
        </w:tabs>
        <w:rPr>
          <w:rFonts w:ascii="Doulos SIL" w:hAnsi="Doulos SIL" w:cs="Doulos SIL"/>
          <w:kern w:val="2"/>
          <w:sz w:val="24"/>
        </w:rPr>
      </w:pPr>
      <w:r>
        <w:rPr>
          <w:rFonts w:cs="Doulos SIL" w:ascii="Doulos SIL" w:hAnsi="Doulos SIL"/>
          <w:kern w:val="2"/>
          <w:sz w:val="24"/>
        </w:rPr>
        <w:tab/>
        <w:t>sü⁵</w:t>
        <w:tab/>
        <w:t>an²</w:t>
        <w:tab/>
        <w:t>phī⁶</w:t>
        <w:tab/>
        <w:t>khen⁶</w:t>
        <w:tab/>
        <w:t>nāu⁶ nāu⁶</w:t>
      </w:r>
    </w:p>
    <w:p>
      <w:pPr>
        <w:pStyle w:val="Normal"/>
        <w:tabs>
          <w:tab w:val="left" w:pos="720" w:leader="none"/>
          <w:tab w:val="left" w:pos="1800" w:leader="none"/>
          <w:tab w:val="left" w:pos="2610" w:leader="none"/>
          <w:tab w:val="left" w:pos="3510" w:leader="none"/>
          <w:tab w:val="left" w:pos="4500" w:leader="none"/>
        </w:tabs>
        <w:rPr/>
      </w:pPr>
      <w:r>
        <w:rPr>
          <w:kern w:val="2"/>
          <w:sz w:val="24"/>
        </w:rPr>
        <w:tab/>
        <w:t>straight</w:t>
        <w:tab/>
      </w:r>
      <w:r>
        <w:rPr>
          <w:smallCaps/>
          <w:kern w:val="2"/>
          <w:sz w:val="24"/>
        </w:rPr>
        <w:t>clf</w:t>
      </w:r>
      <w:r>
        <w:rPr>
          <w:kern w:val="2"/>
          <w:sz w:val="24"/>
        </w:rPr>
        <w:tab/>
        <w:t>ghost</w:t>
        <w:tab/>
        <w:t>bad luck</w:t>
        <w:tab/>
        <w:t>cold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430" w:leader="none"/>
          <w:tab w:val="left" w:pos="3240" w:leader="none"/>
          <w:tab w:val="left" w:pos="4050" w:leader="none"/>
        </w:tabs>
        <w:rPr/>
      </w:pPr>
      <w:r>
        <w:rPr>
          <w:kern w:val="2"/>
          <w:sz w:val="24"/>
        </w:rPr>
        <w:tab/>
      </w:r>
      <w:r>
        <w:rPr>
          <w:rFonts w:cs="Phake Script" w:ascii="Phake Script" w:hAnsi="Phake Script"/>
          <w:kern w:val="2"/>
          <w:sz w:val="40"/>
        </w:rPr>
        <w:t>tg</w:t>
        <w:tab/>
        <w:t>poj</w:t>
        <w:tab/>
        <w:t>tuM</w:t>
        <w:tab/>
        <w:t>mW</w:t>
        <w:tab/>
        <w:t xml:space="preserve">vtq / </w:t>
      </w:r>
    </w:p>
    <w:p>
      <w:pPr>
        <w:pStyle w:val="Normal"/>
        <w:tabs>
          <w:tab w:val="left" w:pos="720" w:leader="none"/>
          <w:tab w:val="left" w:pos="1530" w:leader="none"/>
          <w:tab w:val="left" w:pos="2430" w:leader="none"/>
          <w:tab w:val="left" w:pos="3240" w:leader="none"/>
          <w:tab w:val="left" w:pos="4050" w:leader="none"/>
        </w:tabs>
        <w:rPr>
          <w:rFonts w:ascii="Doulos SIL" w:hAnsi="Doulos SIL" w:cs="Doulos SIL"/>
          <w:kern w:val="2"/>
          <w:sz w:val="24"/>
        </w:rPr>
      </w:pPr>
      <w:r>
        <w:rPr>
          <w:rFonts w:cs="Doulos SIL" w:ascii="Doulos SIL" w:hAnsi="Doulos SIL"/>
          <w:kern w:val="2"/>
          <w:sz w:val="24"/>
        </w:rPr>
        <w:tab/>
        <w:t>taŋ³</w:t>
        <w:tab/>
        <w:t>pɔi²</w:t>
        <w:tab/>
        <w:t>tum²</w:t>
        <w:tab/>
        <w:t>mau¹</w:t>
        <w:tab/>
        <w:t>thāt¹</w:t>
      </w:r>
    </w:p>
    <w:p>
      <w:pPr>
        <w:pStyle w:val="Normal"/>
        <w:tabs>
          <w:tab w:val="left" w:pos="720" w:leader="none"/>
          <w:tab w:val="left" w:pos="1530" w:leader="none"/>
          <w:tab w:val="left" w:pos="2430" w:leader="none"/>
          <w:tab w:val="left" w:pos="3240" w:leader="none"/>
          <w:tab w:val="left" w:pos="4050" w:leader="none"/>
        </w:tabs>
        <w:rPr/>
      </w:pPr>
      <w:r>
        <w:rPr>
          <w:kern w:val="2"/>
          <w:sz w:val="24"/>
        </w:rPr>
        <w:tab/>
        <w:t>make</w:t>
        <w:tab/>
        <w:t>festival</w:t>
        <w:tab/>
        <w:t>gather</w:t>
        <w:tab/>
      </w:r>
      <w:r>
        <w:rPr>
          <w:smallCaps/>
          <w:kern w:val="2"/>
          <w:sz w:val="24"/>
        </w:rPr>
        <w:t>neg</w:t>
      </w:r>
      <w:r>
        <w:rPr>
          <w:kern w:val="2"/>
          <w:sz w:val="24"/>
        </w:rPr>
        <w:tab/>
        <w:t>cease</w:t>
      </w:r>
    </w:p>
    <w:p>
      <w:pPr>
        <w:pStyle w:val="Normal"/>
        <w:tabs>
          <w:tab w:val="left" w:pos="720" w:leader="none"/>
        </w:tabs>
        <w:ind w:left="720" w:hanging="0"/>
        <w:rPr/>
      </w:pPr>
      <w:r>
        <w:rPr>
          <w:kern w:val="2"/>
          <w:sz w:val="24"/>
        </w:rPr>
        <w:t>‘</w:t>
      </w:r>
      <w:r>
        <w:rPr>
          <w:kern w:val="2"/>
          <w:sz w:val="24"/>
        </w:rPr>
        <w:t>At that time the cold bad spirits have gathered in pandemonium, bustling without ceasing.’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In was stated that </w:t>
      </w:r>
      <w:r>
        <w:rPr>
          <w:rFonts w:cs="Phake Script" w:ascii="Phake Script" w:hAnsi="Phake Script"/>
          <w:kern w:val="2"/>
          <w:sz w:val="36"/>
        </w:rPr>
        <w:t>sJwqAnq</w:t>
      </w:r>
      <w:r>
        <w:rPr>
          <w:kern w:val="2"/>
          <w:sz w:val="24"/>
        </w:rPr>
        <w:t xml:space="preserve"> </w:t>
      </w:r>
      <w:r>
        <w:rPr>
          <w:rFonts w:cs="Doulos SIL" w:ascii="Doulos SIL" w:hAnsi="Doulos SIL"/>
          <w:i/>
          <w:kern w:val="2"/>
          <w:sz w:val="24"/>
        </w:rPr>
        <w:t>sü⁵ an²</w:t>
      </w:r>
      <w:r>
        <w:rPr>
          <w:kern w:val="2"/>
          <w:sz w:val="24"/>
        </w:rPr>
        <w:t xml:space="preserve"> meant ‘at that time’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the first line is:</w:t>
      </w:r>
    </w:p>
    <w:p>
      <w:pPr>
        <w:pStyle w:val="Normal"/>
        <w:tabs>
          <w:tab w:val="left" w:pos="720" w:leader="none"/>
        </w:tabs>
        <w:rPr/>
      </w:pPr>
      <w:r>
        <w:rPr>
          <w:kern w:val="2"/>
          <w:sz w:val="24"/>
        </w:rPr>
        <w:t>100.1)</w:t>
        <w:tab/>
      </w:r>
      <w:r>
        <w:rPr>
          <w:rFonts w:cs="Phake Script" w:ascii="Phake Script" w:hAnsi="Phake Script"/>
          <w:kern w:val="2"/>
          <w:sz w:val="40"/>
        </w:rPr>
        <w:t>tI</w:t>
        <w:tab/>
        <w:t>An</w:t>
        <w:tab/>
        <w:t>fI</w:t>
        <w:tab/>
        <w:t>fikq</w:t>
        <w:tab/>
        <w:t>noD</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tii²</w:t>
        <w:tab/>
        <w:t>an²</w:t>
        <w:tab/>
        <w:t>phii¹</w:t>
        <w:tab/>
        <w:t>phet¹</w:t>
        <w:tab/>
        <w:t>naau¹ naau¹</w:t>
      </w:r>
    </w:p>
    <w:p>
      <w:pPr>
        <w:pStyle w:val="Normal"/>
        <w:tabs>
          <w:tab w:val="left" w:pos="720" w:leader="none"/>
        </w:tabs>
        <w:rPr/>
      </w:pPr>
      <w:r>
        <w:rPr>
          <w:kern w:val="2"/>
          <w:sz w:val="24"/>
        </w:rPr>
        <w:tab/>
        <w:t>place</w:t>
        <w:tab/>
      </w:r>
      <w:r>
        <w:rPr>
          <w:smallCaps/>
          <w:kern w:val="2"/>
          <w:sz w:val="24"/>
        </w:rPr>
        <w:t>clf</w:t>
      </w:r>
      <w:r>
        <w:rPr>
          <w:kern w:val="2"/>
          <w:sz w:val="24"/>
        </w:rPr>
        <w:tab/>
        <w:t>ghost</w:t>
        <w:tab/>
        <w:t>bad</w:t>
        <w:tab/>
        <w:t>cold</w:t>
      </w:r>
    </w:p>
    <w:p>
      <w:pPr>
        <w:pStyle w:val="Normal"/>
        <w:tabs>
          <w:tab w:val="left" w:pos="720" w:leader="none"/>
        </w:tabs>
        <w:rPr/>
      </w:pPr>
      <w:r>
        <w:rPr>
          <w:kern w:val="2"/>
          <w:sz w:val="24"/>
        </w:rPr>
        <w:tab/>
        <w:t>‘The place of the cold bad spirits.’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101)</w:t>
        <w:tab/>
      </w:r>
      <w:r>
        <w:rPr>
          <w:rFonts w:cs="Phake Script" w:ascii="Phake Script" w:hAnsi="Phake Script"/>
          <w:kern w:val="2"/>
          <w:sz w:val="40"/>
        </w:rPr>
        <w:t>pJn</w:t>
        <w:tab/>
        <w:t>hik</w:t>
        <w:tab/>
        <w:t>ec</w:t>
        <w:tab/>
        <w:t>pja</w:t>
        <w:tab/>
        <w:tab/>
        <w:t>pin</w:t>
      </w:r>
    </w:p>
    <w:p>
      <w:pPr>
        <w:pStyle w:val="Normal"/>
        <w:tabs>
          <w:tab w:val="left" w:pos="720" w:leader="none"/>
        </w:tabs>
        <w:rPr>
          <w:rFonts w:ascii="Doulos SIL" w:hAnsi="Doulos SIL" w:cs="Doulos SIL"/>
          <w:kern w:val="2"/>
          <w:sz w:val="24"/>
        </w:rPr>
      </w:pPr>
      <w:r>
        <w:rPr>
          <w:rFonts w:cs="Doulos SIL" w:ascii="Doulos SIL" w:hAnsi="Doulos SIL"/>
          <w:kern w:val="2"/>
          <w:sz w:val="24"/>
        </w:rPr>
        <w:tab/>
        <w:t>pən⁵</w:t>
        <w:tab/>
        <w:t>hek⁴</w:t>
        <w:tab/>
        <w:t>cɛ⁵</w:t>
        <w:tab/>
        <w:t>pai²</w:t>
        <w:tab/>
        <w:t>mā²</w:t>
        <w:tab/>
        <w:t>pen²</w:t>
      </w:r>
    </w:p>
    <w:p>
      <w:pPr>
        <w:pStyle w:val="Normal"/>
        <w:tabs>
          <w:tab w:val="left" w:pos="720" w:leader="none"/>
        </w:tabs>
        <w:rPr>
          <w:sz w:val="24"/>
        </w:rPr>
      </w:pPr>
      <w:r>
        <w:rPr>
          <w:sz w:val="24"/>
        </w:rPr>
        <w:tab/>
        <w:t>other</w:t>
        <w:tab/>
        <w:t>call</w:t>
        <w:tab/>
        <w:t>city</w:t>
        <w:tab/>
        <w:t>go</w:t>
        <w:tab/>
        <w:t>come</w:t>
        <w:tab/>
        <w:t>be</w:t>
        <w:tab/>
      </w:r>
    </w:p>
    <w:p>
      <w:pPr>
        <w:pStyle w:val="Normal"/>
        <w:tabs>
          <w:tab w:val="left" w:pos="720" w:leader="none"/>
        </w:tabs>
        <w:rPr>
          <w:sz w:val="24"/>
        </w:rPr>
      </w:pPr>
      <w:r>
        <w:rPr>
          <w:sz w:val="24"/>
        </w:rPr>
      </w:r>
    </w:p>
    <w:p>
      <w:pPr>
        <w:pStyle w:val="Normal"/>
        <w:tabs>
          <w:tab w:val="left" w:pos="720" w:leader="none"/>
        </w:tabs>
        <w:rPr/>
      </w:pPr>
      <w:r>
        <w:rPr>
          <w:kern w:val="2"/>
          <w:sz w:val="24"/>
        </w:rPr>
        <w:tab/>
      </w:r>
      <w:r>
        <w:rPr>
          <w:rFonts w:cs="Phake Script" w:ascii="Phake Script" w:hAnsi="Phake Script"/>
          <w:kern w:val="2"/>
          <w:sz w:val="40"/>
        </w:rPr>
        <w:t>kt</w:t>
        <w:tab/>
        <w:t>xj</w:t>
        <w:tab/>
        <w:t>xon</w:t>
        <w:tab/>
        <w:t>wa</w:t>
        <w:tab/>
        <w:t xml:space="preserve">nj / </w:t>
      </w:r>
    </w:p>
    <w:p>
      <w:pPr>
        <w:pStyle w:val="Normal"/>
        <w:tabs>
          <w:tab w:val="left" w:pos="720" w:leader="none"/>
        </w:tabs>
        <w:rPr>
          <w:rFonts w:ascii="Doulos SIL" w:hAnsi="Doulos SIL" w:cs="Doulos SIL"/>
          <w:kern w:val="2"/>
          <w:sz w:val="24"/>
        </w:rPr>
      </w:pPr>
      <w:r>
        <w:rPr>
          <w:rFonts w:cs="Doulos SIL" w:ascii="Doulos SIL" w:hAnsi="Doulos SIL"/>
          <w:kern w:val="2"/>
          <w:sz w:val="24"/>
        </w:rPr>
        <w:tab/>
        <w:t>kat¹</w:t>
        <w:tab/>
        <w:t>khāi⁶</w:t>
        <w:tab/>
        <w:t>khɔn⁶</w:t>
        <w:tab/>
        <w:t>wā⁵</w:t>
        <w:tab/>
        <w:t>nai⁴</w:t>
      </w:r>
    </w:p>
    <w:p>
      <w:pPr>
        <w:pStyle w:val="Normal"/>
        <w:tabs>
          <w:tab w:val="left" w:pos="720" w:leader="none"/>
        </w:tabs>
        <w:rPr>
          <w:kern w:val="2"/>
          <w:sz w:val="24"/>
        </w:rPr>
      </w:pPr>
      <w:r>
        <w:rPr>
          <w:kern w:val="2"/>
          <w:sz w:val="24"/>
        </w:rPr>
        <w:tab/>
        <w:t>market</w:t>
        <w:tab/>
        <w:t>sell</w:t>
        <w:tab/>
        <w:t>soul</w:t>
        <w:tab/>
        <w:t>say</w:t>
        <w:tab/>
        <w:t>that</w:t>
      </w:r>
    </w:p>
    <w:p>
      <w:pPr>
        <w:pStyle w:val="Normal"/>
        <w:tabs>
          <w:tab w:val="left" w:pos="720" w:leader="none"/>
        </w:tabs>
        <w:ind w:left="720" w:hanging="0"/>
        <w:rPr/>
      </w:pPr>
      <w:r>
        <w:rPr>
          <w:kern w:val="2"/>
          <w:sz w:val="24"/>
        </w:rPr>
        <w:t>‘</w:t>
      </w:r>
      <w:r>
        <w:rPr>
          <w:kern w:val="2"/>
          <w:sz w:val="24"/>
        </w:rPr>
        <w:t xml:space="preserve">Others call it a city, a market for selling </w:t>
      </w:r>
      <w:r>
        <w:rPr>
          <w:i/>
          <w:kern w:val="2"/>
          <w:sz w:val="24"/>
        </w:rPr>
        <w:t>khons</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sz w:val="24"/>
        </w:rPr>
        <w:t>In the Aiton version, the first line is:</w:t>
      </w:r>
    </w:p>
    <w:p>
      <w:pPr>
        <w:pStyle w:val="Normal"/>
        <w:tabs>
          <w:tab w:val="left" w:pos="720" w:leader="none"/>
        </w:tabs>
        <w:rPr/>
      </w:pPr>
      <w:r>
        <w:rPr>
          <w:kern w:val="2"/>
          <w:sz w:val="24"/>
        </w:rPr>
        <w:t>101.1)</w:t>
        <w:tab/>
      </w:r>
      <w:r>
        <w:rPr>
          <w:rFonts w:cs="Phake Script" w:ascii="Phake Script" w:hAnsi="Phake Script"/>
          <w:kern w:val="2"/>
          <w:sz w:val="40"/>
        </w:rPr>
        <w:t>pJn</w:t>
        <w:tab/>
        <w:t>hik</w:t>
        <w:tab/>
        <w:t>ec</w:t>
        <w:tab/>
        <w:t>nokq</w:t>
        <w:tab/>
        <w:t>fa</w:t>
        <w:tab/>
        <w:t>pin</w:t>
      </w:r>
    </w:p>
    <w:p>
      <w:pPr>
        <w:pStyle w:val="Normal"/>
        <w:tabs>
          <w:tab w:val="left" w:pos="720" w:leader="none"/>
        </w:tabs>
        <w:rPr>
          <w:rFonts w:ascii="Doulos SIL" w:hAnsi="Doulos SIL" w:cs="Doulos SIL"/>
          <w:kern w:val="2"/>
          <w:sz w:val="24"/>
        </w:rPr>
      </w:pPr>
      <w:r>
        <w:rPr>
          <w:rFonts w:cs="Doulos SIL" w:ascii="Doulos SIL" w:hAnsi="Doulos SIL"/>
          <w:kern w:val="2"/>
          <w:sz w:val="24"/>
        </w:rPr>
        <w:tab/>
        <w:t>pɯn²</w:t>
        <w:tab/>
        <w:t>hik³</w:t>
        <w:tab/>
        <w:t>cɛ²</w:t>
        <w:tab/>
        <w:t>nɔk¹</w:t>
        <w:tab/>
        <w:t>phaa³</w:t>
        <w:tab/>
        <w:t>pen²</w:t>
      </w:r>
    </w:p>
    <w:p>
      <w:pPr>
        <w:pStyle w:val="Normal"/>
        <w:tabs>
          <w:tab w:val="left" w:pos="720" w:leader="none"/>
        </w:tabs>
        <w:rPr/>
      </w:pPr>
      <w:r>
        <w:rPr>
          <w:kern w:val="2"/>
          <w:sz w:val="24"/>
        </w:rPr>
        <w:tab/>
        <w:t>other</w:t>
        <w:tab/>
        <w:t>call</w:t>
        <w:tab/>
        <w:t>city</w:t>
        <w:tab/>
        <w:t>outside</w:t>
        <w:tab/>
        <w:t>world</w:t>
        <w:tab/>
        <w:t>be</w:t>
        <w:tab/>
        <w:tab/>
        <w:tab/>
      </w:r>
    </w:p>
    <w:p>
      <w:pPr>
        <w:pStyle w:val="Normal"/>
        <w:tabs>
          <w:tab w:val="left" w:pos="720" w:leader="none"/>
        </w:tabs>
        <w:rPr>
          <w:kern w:val="2"/>
          <w:sz w:val="24"/>
        </w:rPr>
      </w:pPr>
      <w:r>
        <w:rPr>
          <w:kern w:val="2"/>
          <w:sz w:val="24"/>
        </w:rPr>
        <w:tab/>
        <w:t>‘Others call it a city.’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060" w:leader="none"/>
          <w:tab w:val="left" w:pos="3780" w:leader="none"/>
          <w:tab w:val="left" w:pos="5040" w:leader="none"/>
        </w:tabs>
        <w:rPr/>
      </w:pPr>
      <w:r>
        <w:rPr>
          <w:kern w:val="2"/>
          <w:sz w:val="24"/>
        </w:rPr>
        <w:t>102)</w:t>
        <w:tab/>
      </w:r>
      <w:r>
        <w:rPr>
          <w:rFonts w:cs="Phake Script" w:ascii="Phake Script" w:hAnsi="Phake Script"/>
          <w:kern w:val="2"/>
          <w:sz w:val="40"/>
        </w:rPr>
        <w:t>nn</w:t>
        <w:tab/>
        <w:t>eka</w:t>
        <w:tab/>
        <w:t>xiN</w:t>
        <w:tab/>
        <w:t>hE</w:t>
        <w:tab/>
        <w:t>pU</w:t>
        <w:tab/>
        <w:t>cW</w:t>
      </w:r>
    </w:p>
    <w:p>
      <w:pPr>
        <w:pStyle w:val="Normal"/>
        <w:tabs>
          <w:tab w:val="left" w:pos="720" w:leader="none"/>
          <w:tab w:val="left" w:pos="1440" w:leader="none"/>
          <w:tab w:val="left" w:pos="2250" w:leader="none"/>
          <w:tab w:val="left" w:pos="3060" w:leader="none"/>
          <w:tab w:val="left" w:pos="3780" w:leader="none"/>
          <w:tab w:val="left" w:pos="5040" w:leader="none"/>
        </w:tabs>
        <w:rPr>
          <w:rFonts w:ascii="Doulos SIL" w:hAnsi="Doulos SIL" w:cs="Doulos SIL"/>
          <w:kern w:val="2"/>
          <w:sz w:val="24"/>
        </w:rPr>
      </w:pPr>
      <w:r>
        <w:rPr>
          <w:rFonts w:cs="Doulos SIL" w:ascii="Doulos SIL" w:hAnsi="Doulos SIL"/>
          <w:kern w:val="2"/>
          <w:sz w:val="24"/>
        </w:rPr>
        <w:tab/>
        <w:t>nan⁴</w:t>
        <w:tab/>
        <w:t>kɔ⁴</w:t>
        <w:tab/>
        <w:t>khɛn²</w:t>
        <w:tab/>
        <w:t>haü³</w:t>
        <w:tab/>
        <w:t>pū¹</w:t>
        <w:tab/>
        <w:t>cau³</w:t>
      </w:r>
    </w:p>
    <w:p>
      <w:pPr>
        <w:pStyle w:val="Normal"/>
        <w:tabs>
          <w:tab w:val="left" w:pos="720" w:leader="none"/>
          <w:tab w:val="left" w:pos="1440" w:leader="none"/>
          <w:tab w:val="left" w:pos="2250" w:leader="none"/>
          <w:tab w:val="left" w:pos="3060" w:leader="none"/>
          <w:tab w:val="left" w:pos="3780" w:leader="none"/>
          <w:tab w:val="left" w:pos="5040" w:leader="none"/>
        </w:tabs>
        <w:rPr>
          <w:kern w:val="2"/>
          <w:sz w:val="24"/>
        </w:rPr>
      </w:pPr>
      <w:r>
        <w:rPr>
          <w:kern w:val="2"/>
          <w:sz w:val="24"/>
        </w:rPr>
        <w:tab/>
        <w:t>that</w:t>
        <w:tab/>
      </w:r>
      <w:r>
        <w:rPr>
          <w:smallCaps/>
          <w:kern w:val="2"/>
          <w:sz w:val="24"/>
        </w:rPr>
        <w:t>link</w:t>
      </w:r>
      <w:r>
        <w:rPr>
          <w:kern w:val="2"/>
          <w:sz w:val="24"/>
        </w:rPr>
        <w:tab/>
        <w:t>please</w:t>
        <w:tab/>
        <w:t>give</w:t>
        <w:tab/>
        <w:t>grandfather</w:t>
        <w:tab/>
      </w:r>
      <w:r>
        <w:rPr>
          <w:smallCaps/>
          <w:kern w:val="2"/>
          <w:sz w:val="24"/>
        </w:rPr>
        <w:t>resp</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880" w:leader="none"/>
          <w:tab w:val="left" w:pos="4230" w:leader="none"/>
          <w:tab w:val="left" w:pos="4950" w:leader="none"/>
        </w:tabs>
        <w:rPr/>
      </w:pPr>
      <w:r>
        <w:rPr>
          <w:kern w:val="2"/>
          <w:sz w:val="24"/>
        </w:rPr>
        <w:tab/>
      </w:r>
      <w:r>
        <w:rPr>
          <w:rFonts w:cs="Phake Script" w:ascii="Phake Script" w:hAnsi="Phake Script"/>
          <w:kern w:val="2"/>
          <w:sz w:val="40"/>
        </w:rPr>
        <w:t>sM</w:t>
        <w:tab/>
        <w:t>mug</w:t>
        <w:tab/>
        <w:t>cotq</w:t>
        <w:tab/>
        <w:t>nU</w:t>
        <w:tab/>
        <w:t xml:space="preserve">ecq / </w:t>
      </w:r>
    </w:p>
    <w:p>
      <w:pPr>
        <w:pStyle w:val="Normal"/>
        <w:tabs>
          <w:tab w:val="left" w:pos="720" w:leader="none"/>
          <w:tab w:val="left" w:pos="1440" w:leader="none"/>
          <w:tab w:val="left" w:pos="2880" w:leader="none"/>
          <w:tab w:val="left" w:pos="4230" w:leader="none"/>
          <w:tab w:val="left" w:pos="4950" w:leader="none"/>
        </w:tabs>
        <w:rPr>
          <w:rFonts w:ascii="Doulos SIL" w:hAnsi="Doulos SIL" w:cs="Doulos SIL"/>
          <w:kern w:val="2"/>
          <w:sz w:val="24"/>
        </w:rPr>
      </w:pPr>
      <w:r>
        <w:rPr>
          <w:rFonts w:cs="Doulos SIL" w:ascii="Doulos SIL" w:hAnsi="Doulos SIL"/>
          <w:kern w:val="2"/>
          <w:sz w:val="24"/>
        </w:rPr>
        <w:tab/>
        <w:t>sam⁴</w:t>
        <w:tab/>
        <w:t>muŋ⁵</w:t>
        <w:tab/>
        <w:t>cɔt¹</w:t>
        <w:tab/>
        <w:t>nū²</w:t>
        <w:tab/>
        <w:t>ce²</w:t>
      </w:r>
    </w:p>
    <w:p>
      <w:pPr>
        <w:pStyle w:val="Normal"/>
        <w:tabs>
          <w:tab w:val="left" w:pos="720" w:leader="none"/>
          <w:tab w:val="left" w:pos="1440" w:leader="none"/>
          <w:tab w:val="left" w:pos="2880" w:leader="none"/>
          <w:tab w:val="left" w:pos="4230" w:leader="none"/>
          <w:tab w:val="left" w:pos="4950" w:leader="none"/>
        </w:tabs>
        <w:rPr>
          <w:kern w:val="2"/>
          <w:sz w:val="24"/>
        </w:rPr>
      </w:pPr>
      <w:r>
        <w:rPr>
          <w:kern w:val="2"/>
          <w:sz w:val="24"/>
        </w:rPr>
        <w:tab/>
        <w:t>again</w:t>
        <w:tab/>
        <w:t>look forward</w:t>
        <w:tab/>
        <w:t>everywhere</w:t>
        <w:tab/>
        <w:t>look</w:t>
        <w:tab/>
        <w:t>thoroughly</w:t>
      </w:r>
    </w:p>
    <w:p>
      <w:pPr>
        <w:pStyle w:val="Normal"/>
        <w:tabs>
          <w:tab w:val="left" w:pos="720" w:leader="none"/>
        </w:tabs>
        <w:ind w:left="720" w:hanging="0"/>
        <w:rPr>
          <w:sz w:val="24"/>
        </w:rPr>
      </w:pPr>
      <w:r>
        <w:rPr>
          <w:sz w:val="24"/>
        </w:rPr>
        <w:t>‘</w:t>
      </w:r>
      <w:r>
        <w:rPr>
          <w:sz w:val="24"/>
        </w:rPr>
        <w:t xml:space="preserve">In that case, grandfather please go there and again search everywhere thoroughly.’ </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pPr>
      <w:r>
        <w:rPr>
          <w:kern w:val="2"/>
          <w:sz w:val="24"/>
        </w:rPr>
        <w:t>102.1)</w:t>
        <w:tab/>
      </w:r>
      <w:r>
        <w:rPr>
          <w:rFonts w:cs="Phake Script" w:ascii="Phake Script" w:hAnsi="Phake Script"/>
          <w:kern w:val="2"/>
          <w:sz w:val="40"/>
        </w:rPr>
        <w:t>nn</w:t>
        <w:tab/>
        <w:t>eka</w:t>
        <w:tab/>
        <w:t>pU</w:t>
        <w:tab/>
        <w:t>cW</w:t>
        <w:tab/>
        <w:t>sM</w:t>
        <w:tab/>
        <w:t>mug</w:t>
        <w:tab/>
        <w:t>kZa</w:t>
        <w:tab/>
        <w:t>nU</w:t>
        <w:tab/>
        <w:t>ecq /</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rFonts w:ascii="Doulos SIL" w:hAnsi="Doulos SIL" w:cs="Doulos SIL"/>
          <w:kern w:val="2"/>
          <w:sz w:val="24"/>
        </w:rPr>
      </w:pPr>
      <w:r>
        <w:rPr>
          <w:rFonts w:cs="Doulos SIL" w:ascii="Doulos SIL" w:hAnsi="Doulos SIL"/>
          <w:kern w:val="2"/>
          <w:sz w:val="24"/>
        </w:rPr>
        <w:tab/>
        <w:t>nan³</w:t>
        <w:tab/>
        <w:t>kɔ³</w:t>
        <w:tab/>
        <w:t>puu¹</w:t>
        <w:tab/>
        <w:t>cau³</w:t>
        <w:tab/>
        <w:t>sam³</w:t>
        <w:tab/>
        <w:t>muŋ²</w:t>
        <w:tab/>
        <w:t>kaa¹</w:t>
        <w:tab/>
        <w:t>nuu²</w:t>
        <w:tab/>
        <w:t>ce²</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pPr>
      <w:r>
        <w:rPr>
          <w:kern w:val="2"/>
          <w:sz w:val="24"/>
        </w:rPr>
        <w:tab/>
        <w:t>that</w:t>
        <w:tab/>
      </w:r>
      <w:r>
        <w:rPr>
          <w:smallCaps/>
          <w:kern w:val="2"/>
          <w:sz w:val="24"/>
        </w:rPr>
        <w:t>link</w:t>
      </w:r>
      <w:r>
        <w:rPr>
          <w:kern w:val="2"/>
          <w:sz w:val="24"/>
        </w:rPr>
        <w:tab/>
        <w:t>grandfather</w:t>
        <w:tab/>
      </w:r>
      <w:r>
        <w:rPr>
          <w:smallCaps/>
          <w:kern w:val="2"/>
          <w:sz w:val="24"/>
        </w:rPr>
        <w:t>resp</w:t>
      </w:r>
      <w:r>
        <w:rPr>
          <w:kern w:val="2"/>
          <w:sz w:val="24"/>
        </w:rPr>
        <w:tab/>
        <w:t>again</w:t>
        <w:tab/>
        <w:t>look forward</w:t>
        <w:tab/>
      </w:r>
      <w:r>
        <w:rPr>
          <w:smallCaps/>
          <w:kern w:val="2"/>
          <w:sz w:val="24"/>
        </w:rPr>
        <w:t>go</w:t>
      </w:r>
      <w:r>
        <w:rPr>
          <w:kern w:val="2"/>
          <w:sz w:val="24"/>
        </w:rPr>
        <w:tab/>
        <w:t>look</w:t>
        <w:tab/>
        <w:t>thoroughly</w:t>
      </w:r>
    </w:p>
    <w:p>
      <w:pPr>
        <w:pStyle w:val="Normal"/>
        <w:tabs>
          <w:tab w:val="left" w:pos="720" w:leader="none"/>
        </w:tabs>
        <w:ind w:left="720" w:hanging="0"/>
        <w:rPr/>
      </w:pPr>
      <w:r>
        <w:rPr>
          <w:sz w:val="24"/>
        </w:rPr>
        <w:t>‘</w:t>
      </w:r>
      <w:r>
        <w:rPr>
          <w:sz w:val="24"/>
        </w:rPr>
        <w:t>In that case, grandfather please go there and again search everywhere thoroughly.’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2970" w:leader="none"/>
          <w:tab w:val="left" w:pos="4140" w:leader="none"/>
        </w:tabs>
        <w:rPr/>
      </w:pPr>
      <w:r>
        <w:rPr>
          <w:kern w:val="2"/>
          <w:sz w:val="24"/>
        </w:rPr>
        <w:t>103)</w:t>
        <w:tab/>
      </w:r>
      <w:r>
        <w:rPr>
          <w:rFonts w:cs="Phake Script" w:ascii="Phake Script" w:hAnsi="Phake Script"/>
          <w:kern w:val="2"/>
          <w:sz w:val="40"/>
        </w:rPr>
        <w:t>xa</w:t>
        <w:tab/>
        <w:t>AW</w:t>
        <w:tab/>
        <w:t>xon</w:t>
        <w:tab/>
        <w:t>ln</w:t>
        <w:tab/>
        <w:t>pok</w:t>
      </w:r>
    </w:p>
    <w:p>
      <w:pPr>
        <w:pStyle w:val="Normal"/>
        <w:tabs>
          <w:tab w:val="left" w:pos="720" w:leader="none"/>
          <w:tab w:val="left" w:pos="1530" w:leader="none"/>
          <w:tab w:val="left" w:pos="2250" w:leader="none"/>
          <w:tab w:val="left" w:pos="2970" w:leader="none"/>
          <w:tab w:val="left" w:pos="4140" w:leader="none"/>
        </w:tabs>
        <w:rPr>
          <w:rFonts w:ascii="Doulos SIL" w:hAnsi="Doulos SIL" w:cs="Doulos SIL"/>
          <w:kern w:val="2"/>
          <w:sz w:val="24"/>
        </w:rPr>
      </w:pPr>
      <w:r>
        <w:rPr>
          <w:rFonts w:cs="Doulos SIL" w:ascii="Doulos SIL" w:hAnsi="Doulos SIL"/>
          <w:kern w:val="2"/>
          <w:sz w:val="24"/>
        </w:rPr>
        <w:tab/>
        <w:t>khā⁶</w:t>
        <w:tab/>
        <w:t>au²</w:t>
        <w:tab/>
        <w:t>khɔn⁶</w:t>
        <w:tab/>
        <w:t>lān⁶</w:t>
        <w:tab/>
        <w:t>pauk⁴</w:t>
      </w:r>
    </w:p>
    <w:p>
      <w:pPr>
        <w:pStyle w:val="Normal"/>
        <w:tabs>
          <w:tab w:val="left" w:pos="720" w:leader="none"/>
          <w:tab w:val="left" w:pos="1530" w:leader="none"/>
          <w:tab w:val="left" w:pos="2250" w:leader="none"/>
          <w:tab w:val="left" w:pos="2970" w:leader="none"/>
          <w:tab w:val="left" w:pos="4140" w:leader="none"/>
        </w:tabs>
        <w:rPr/>
      </w:pPr>
      <w:r>
        <w:rPr>
          <w:kern w:val="2"/>
          <w:sz w:val="24"/>
        </w:rPr>
        <w:tab/>
        <w:t>search</w:t>
        <w:tab/>
        <w:t>take</w:t>
        <w:tab/>
        <w:t>soul</w:t>
        <w:tab/>
        <w:t>grandchild</w:t>
        <w:tab/>
        <w:t>return</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430" w:leader="none"/>
          <w:tab w:val="left" w:pos="3330" w:leader="none"/>
          <w:tab w:val="left" w:pos="4140" w:leader="none"/>
        </w:tabs>
        <w:rPr/>
      </w:pPr>
      <w:r>
        <w:rPr>
          <w:kern w:val="2"/>
          <w:sz w:val="24"/>
        </w:rPr>
        <w:tab/>
      </w:r>
      <w:r>
        <w:rPr>
          <w:rFonts w:cs="Phake Script" w:ascii="Phake Script" w:hAnsi="Phake Script"/>
          <w:kern w:val="2"/>
          <w:sz w:val="40"/>
        </w:rPr>
        <w:t>hJn</w:t>
        <w:tab/>
        <w:t>ey</w:t>
        <w:tab/>
        <w:t>sU</w:t>
        <w:tab/>
        <w:t>hog</w:t>
        <w:tab/>
        <w:t xml:space="preserve">enwn / </w:t>
      </w:r>
    </w:p>
    <w:p>
      <w:pPr>
        <w:pStyle w:val="Normal"/>
        <w:tabs>
          <w:tab w:val="left" w:pos="720" w:leader="none"/>
          <w:tab w:val="left" w:pos="1440" w:leader="none"/>
          <w:tab w:val="left" w:pos="2430" w:leader="none"/>
          <w:tab w:val="left" w:pos="3330" w:leader="none"/>
          <w:tab w:val="left" w:pos="4140" w:leader="none"/>
        </w:tabs>
        <w:rPr>
          <w:rFonts w:ascii="Doulos SIL" w:hAnsi="Doulos SIL" w:cs="Doulos SIL"/>
          <w:kern w:val="2"/>
          <w:sz w:val="24"/>
        </w:rPr>
      </w:pPr>
      <w:r>
        <w:rPr>
          <w:rFonts w:cs="Doulos SIL" w:ascii="Doulos SIL" w:hAnsi="Doulos SIL"/>
          <w:kern w:val="2"/>
          <w:sz w:val="24"/>
        </w:rPr>
        <w:tab/>
        <w:t>hən²</w:t>
        <w:tab/>
        <w:t>ye²</w:t>
        <w:tab/>
        <w:t>sū¹</w:t>
        <w:tab/>
        <w:t>hauŋ³</w:t>
        <w:tab/>
        <w:t>nɛ¹ wān²</w:t>
      </w:r>
    </w:p>
    <w:p>
      <w:pPr>
        <w:pStyle w:val="Normal"/>
        <w:tabs>
          <w:tab w:val="left" w:pos="720" w:leader="none"/>
          <w:tab w:val="left" w:pos="1440" w:leader="none"/>
          <w:tab w:val="left" w:pos="2430" w:leader="none"/>
          <w:tab w:val="left" w:pos="3330" w:leader="none"/>
          <w:tab w:val="left" w:pos="4140" w:leader="none"/>
        </w:tabs>
        <w:rPr>
          <w:kern w:val="2"/>
          <w:sz w:val="24"/>
        </w:rPr>
      </w:pPr>
      <w:r>
        <w:rPr>
          <w:kern w:val="2"/>
          <w:sz w:val="24"/>
        </w:rPr>
        <w:tab/>
        <w:t>house</w:t>
        <w:tab/>
        <w:t>granary</w:t>
        <w:tab/>
        <w:t>arrive</w:t>
        <w:tab/>
        <w:t>room</w:t>
        <w:tab/>
      </w:r>
      <w:r>
        <w:rPr>
          <w:smallCaps/>
          <w:kern w:val="2"/>
          <w:sz w:val="24"/>
        </w:rPr>
        <w:t>prt</w:t>
      </w:r>
    </w:p>
    <w:p>
      <w:pPr>
        <w:pStyle w:val="Normal"/>
        <w:tabs>
          <w:tab w:val="left" w:pos="720" w:leader="none"/>
        </w:tabs>
        <w:ind w:left="720" w:hanging="0"/>
        <w:rPr/>
      </w:pPr>
      <w:r>
        <w:rPr>
          <w:kern w:val="2"/>
          <w:sz w:val="24"/>
        </w:rPr>
        <w:t>‘</w:t>
      </w:r>
      <w:r>
        <w:rPr>
          <w:kern w:val="2"/>
          <w:sz w:val="24"/>
        </w:rPr>
        <w:t xml:space="preserve">Search and bring the </w:t>
      </w:r>
      <w:r>
        <w:rPr>
          <w:i/>
          <w:kern w:val="2"/>
          <w:sz w:val="24"/>
        </w:rPr>
        <w:t>khon</w:t>
      </w:r>
      <w:r>
        <w:rPr>
          <w:kern w:val="2"/>
          <w:sz w:val="24"/>
        </w:rPr>
        <w:t xml:space="preserve"> of our grandchild back home, to this room,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 w:val="left" w:pos="4770" w:leader="none"/>
        </w:tabs>
        <w:rPr/>
      </w:pPr>
      <w:r>
        <w:rPr>
          <w:kern w:val="2"/>
          <w:sz w:val="24"/>
        </w:rPr>
        <w:t>104)</w:t>
        <w:tab/>
      </w:r>
      <w:r>
        <w:rPr>
          <w:rFonts w:cs="Phake Script" w:ascii="Phake Script" w:hAnsi="Phake Script"/>
          <w:kern w:val="2"/>
          <w:sz w:val="40"/>
        </w:rPr>
        <w:t>sg</w:t>
        <w:tab/>
        <w:t>wa</w:t>
        <w:tab/>
        <w:t>fI</w:t>
        <w:tab/>
        <w:t>xiN</w:t>
        <w:tab/>
        <w:t>kM</w:t>
        <w:tab/>
        <w:t>kJm</w:t>
        <w:tab/>
      </w:r>
    </w:p>
    <w:p>
      <w:pPr>
        <w:pStyle w:val="Normal"/>
        <w:tabs>
          <w:tab w:val="left" w:pos="720" w:leader="none"/>
          <w:tab w:val="left" w:pos="1440" w:leader="none"/>
          <w:tab w:val="left" w:pos="2160" w:leader="none"/>
          <w:tab w:val="left" w:pos="2880" w:leader="none"/>
          <w:tab w:val="left" w:pos="3960" w:leader="none"/>
          <w:tab w:val="left" w:pos="4770" w:leader="none"/>
        </w:tabs>
        <w:rPr>
          <w:rFonts w:ascii="Doulos SIL" w:hAnsi="Doulos SIL" w:cs="Doulos SIL"/>
          <w:kern w:val="2"/>
          <w:sz w:val="24"/>
        </w:rPr>
      </w:pPr>
      <w:r>
        <w:rPr>
          <w:rFonts w:cs="Doulos SIL" w:ascii="Doulos SIL" w:hAnsi="Doulos SIL"/>
          <w:kern w:val="2"/>
          <w:sz w:val="24"/>
        </w:rPr>
        <w:tab/>
        <w:t>süŋ⁶</w:t>
        <w:tab/>
        <w:t>wā⁵</w:t>
        <w:tab/>
        <w:t>phī⁶</w:t>
        <w:tab/>
        <w:t>khen⁶</w:t>
        <w:tab/>
        <w:t>kam²</w:t>
        <w:tab/>
        <w:t>küm²</w:t>
      </w:r>
    </w:p>
    <w:p>
      <w:pPr>
        <w:pStyle w:val="Normal"/>
        <w:tabs>
          <w:tab w:val="left" w:pos="720" w:leader="none"/>
          <w:tab w:val="left" w:pos="1440" w:leader="none"/>
          <w:tab w:val="left" w:pos="2160" w:leader="none"/>
          <w:tab w:val="left" w:pos="2880" w:leader="none"/>
          <w:tab w:val="left" w:pos="3960" w:leader="none"/>
          <w:tab w:val="left" w:pos="4770" w:leader="none"/>
        </w:tabs>
        <w:rPr/>
      </w:pPr>
      <w:r>
        <w:rPr>
          <w:kern w:val="2"/>
          <w:sz w:val="24"/>
        </w:rPr>
        <w:tab/>
        <w:t>if</w:t>
        <w:tab/>
        <w:t>that</w:t>
        <w:tab/>
        <w:t>ghost</w:t>
        <w:tab/>
        <w:t>bad luck</w:t>
        <w:tab/>
        <w:t>catch</w:t>
        <w:tab/>
        <w:t>tight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s>
        <w:rPr/>
      </w:pPr>
      <w:r>
        <w:rPr>
          <w:kern w:val="2"/>
          <w:sz w:val="24"/>
        </w:rPr>
        <w:tab/>
      </w:r>
      <w:r>
        <w:rPr>
          <w:rFonts w:cs="Phake Script" w:ascii="Phake Script" w:hAnsi="Phake Script"/>
          <w:kern w:val="2"/>
          <w:sz w:val="40"/>
        </w:rPr>
        <w:t>mW</w:t>
        <w:tab/>
        <w:t>pojfX</w:t>
        <w:tab/>
        <w:t xml:space="preserve">cM / </w:t>
      </w:r>
    </w:p>
    <w:p>
      <w:pPr>
        <w:pStyle w:val="Normal"/>
        <w:tabs>
          <w:tab w:val="left" w:pos="720" w:leader="none"/>
          <w:tab w:val="left" w:pos="1440" w:leader="none"/>
          <w:tab w:val="left" w:pos="2520" w:leader="none"/>
        </w:tabs>
        <w:rPr>
          <w:rFonts w:ascii="Doulos SIL" w:hAnsi="Doulos SIL" w:cs="Doulos SIL"/>
          <w:kern w:val="2"/>
          <w:sz w:val="24"/>
        </w:rPr>
      </w:pPr>
      <w:r>
        <w:rPr>
          <w:rFonts w:cs="Doulos SIL" w:ascii="Doulos SIL" w:hAnsi="Doulos SIL"/>
          <w:kern w:val="2"/>
          <w:sz w:val="24"/>
        </w:rPr>
        <w:tab/>
        <w:t>mau¹</w:t>
        <w:tab/>
        <w:t>pɔi¹ phā³</w:t>
        <w:tab/>
        <w:t>cam⁴</w:t>
      </w:r>
    </w:p>
    <w:p>
      <w:pPr>
        <w:pStyle w:val="Normal"/>
        <w:tabs>
          <w:tab w:val="left" w:pos="720" w:leader="none"/>
          <w:tab w:val="left" w:pos="1440" w:leader="none"/>
          <w:tab w:val="left" w:pos="2520" w:leader="none"/>
        </w:tabs>
        <w:rPr>
          <w:kern w:val="2"/>
          <w:sz w:val="24"/>
        </w:rPr>
      </w:pPr>
      <w:r>
        <w:rPr>
          <w:kern w:val="2"/>
          <w:sz w:val="24"/>
        </w:rPr>
        <w:tab/>
      </w:r>
      <w:r>
        <w:rPr>
          <w:smallCaps/>
          <w:kern w:val="2"/>
          <w:sz w:val="24"/>
        </w:rPr>
        <w:t>neg</w:t>
      </w:r>
      <w:r>
        <w:rPr>
          <w:kern w:val="2"/>
          <w:sz w:val="24"/>
        </w:rPr>
        <w:tab/>
        <w:t>release</w:t>
        <w:tab/>
      </w:r>
      <w:r>
        <w:rPr>
          <w:smallCaps/>
          <w:kern w:val="2"/>
          <w:sz w:val="24"/>
        </w:rPr>
        <w:t>prt</w:t>
      </w:r>
    </w:p>
    <w:p>
      <w:pPr>
        <w:pStyle w:val="Normal"/>
        <w:tabs>
          <w:tab w:val="left" w:pos="720" w:leader="none"/>
        </w:tabs>
        <w:ind w:left="720" w:hanging="0"/>
        <w:rPr/>
      </w:pPr>
      <w:r>
        <w:rPr>
          <w:kern w:val="2"/>
          <w:sz w:val="24"/>
        </w:rPr>
        <w:t>‘</w:t>
      </w:r>
      <w:r>
        <w:rPr>
          <w:kern w:val="2"/>
          <w:sz w:val="24"/>
        </w:rPr>
        <w:t>If the bad spirits have tightly caught it and will not release 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has </w:t>
      </w:r>
      <w:r>
        <w:rPr>
          <w:rFonts w:cs="Phake Script" w:ascii="Phake Script" w:hAnsi="Phake Script"/>
          <w:kern w:val="2"/>
          <w:sz w:val="36"/>
        </w:rPr>
        <w:t>kMca</w:t>
      </w:r>
      <w:r>
        <w:rPr>
          <w:kern w:val="2"/>
          <w:sz w:val="24"/>
        </w:rPr>
        <w:t xml:space="preserve"> in place of </w:t>
      </w:r>
      <w:r>
        <w:rPr>
          <w:rFonts w:cs="Phake Script" w:ascii="Phake Script" w:hAnsi="Phake Script"/>
          <w:kern w:val="2"/>
          <w:sz w:val="36"/>
        </w:rPr>
        <w:t>kMkJmq</w:t>
      </w:r>
      <w:r>
        <w:rPr>
          <w:kern w:val="2"/>
          <w:sz w:val="24"/>
        </w:rPr>
        <w:t xml:space="preserve"> and the last line is</w:t>
      </w:r>
    </w:p>
    <w:p>
      <w:pPr>
        <w:pStyle w:val="Normal"/>
        <w:tabs>
          <w:tab w:val="left" w:pos="720" w:leader="none"/>
        </w:tabs>
        <w:rPr/>
      </w:pPr>
      <w:r>
        <w:rPr>
          <w:kern w:val="2"/>
          <w:sz w:val="24"/>
        </w:rPr>
        <w:t>104.1)</w:t>
        <w:tab/>
      </w:r>
      <w:r>
        <w:rPr>
          <w:rFonts w:cs="Phake Script" w:ascii="Phake Script" w:hAnsi="Phake Script"/>
          <w:kern w:val="2"/>
          <w:sz w:val="40"/>
        </w:rPr>
        <w:t>mW</w:t>
        <w:tab/>
        <w:t>poj</w:t>
        <w:tab/>
        <w:t>hE</w:t>
        <w:tab/>
        <w:t xml:space="preserve">cM / </w:t>
      </w:r>
    </w:p>
    <w:p>
      <w:pPr>
        <w:pStyle w:val="Normal"/>
        <w:tabs>
          <w:tab w:val="left" w:pos="720" w:leader="none"/>
        </w:tabs>
        <w:rPr>
          <w:rFonts w:ascii="Doulos SIL" w:hAnsi="Doulos SIL" w:cs="Doulos SIL"/>
          <w:kern w:val="2"/>
          <w:sz w:val="24"/>
        </w:rPr>
      </w:pPr>
      <w:r>
        <w:rPr>
          <w:rFonts w:cs="Doulos SIL" w:ascii="Doulos SIL" w:hAnsi="Doulos SIL"/>
          <w:kern w:val="2"/>
          <w:sz w:val="24"/>
        </w:rPr>
        <w:tab/>
        <w:t>mau¹</w:t>
        <w:tab/>
        <w:t>pɔi¹</w:t>
        <w:tab/>
        <w:t>haɯ³</w:t>
        <w:tab/>
        <w:t>cam³</w:t>
      </w:r>
    </w:p>
    <w:p>
      <w:pPr>
        <w:pStyle w:val="Normal"/>
        <w:tabs>
          <w:tab w:val="left" w:pos="720" w:leader="none"/>
        </w:tabs>
        <w:rPr>
          <w:kern w:val="2"/>
          <w:sz w:val="24"/>
        </w:rPr>
      </w:pPr>
      <w:r>
        <w:rPr>
          <w:kern w:val="2"/>
          <w:sz w:val="24"/>
        </w:rPr>
        <w:tab/>
      </w:r>
      <w:r>
        <w:rPr>
          <w:smallCaps/>
          <w:kern w:val="2"/>
          <w:sz w:val="24"/>
        </w:rPr>
        <w:t>neg</w:t>
      </w:r>
      <w:r>
        <w:rPr>
          <w:kern w:val="2"/>
          <w:sz w:val="24"/>
        </w:rPr>
        <w:tab/>
        <w:t>release</w:t>
        <w:tab/>
        <w:t>give</w:t>
        <w:tab/>
      </w:r>
      <w:r>
        <w:rPr>
          <w:smallCaps/>
          <w:kern w:val="2"/>
          <w:sz w:val="24"/>
        </w:rPr>
        <w:t>prt</w:t>
      </w:r>
    </w:p>
    <w:p>
      <w:pPr>
        <w:pStyle w:val="Normal"/>
        <w:tabs>
          <w:tab w:val="left" w:pos="720" w:leader="none"/>
        </w:tabs>
        <w:rPr>
          <w:kern w:val="2"/>
          <w:sz w:val="24"/>
        </w:rPr>
      </w:pPr>
      <w:r>
        <w:rPr>
          <w:kern w:val="2"/>
          <w:sz w:val="24"/>
        </w:rPr>
        <w:tab/>
        <w:t>‘Will not release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105)</w:t>
        <w:tab/>
      </w:r>
      <w:r>
        <w:rPr>
          <w:rFonts w:cs="Phake Script" w:ascii="Phake Script" w:hAnsi="Phake Script"/>
          <w:kern w:val="2"/>
          <w:sz w:val="40"/>
        </w:rPr>
        <w:t>pU</w:t>
        <w:tab/>
        <w:t>cW</w:t>
        <w:tab/>
        <w:t>AW</w:t>
        <w:tab/>
        <w:t>tg</w:t>
        <w:tab/>
        <w:t>kn</w:t>
        <w:tab/>
        <w:t>koM</w:t>
      </w:r>
    </w:p>
    <w:p>
      <w:pPr>
        <w:pStyle w:val="Normal"/>
        <w:tabs>
          <w:tab w:val="left" w:pos="720" w:leader="none"/>
        </w:tabs>
        <w:rPr/>
      </w:pPr>
      <w:r>
        <w:rPr>
          <w:rFonts w:cs="Doulos SIL" w:ascii="Doulos SIL" w:hAnsi="Doulos SIL"/>
          <w:kern w:val="2"/>
          <w:sz w:val="24"/>
        </w:rPr>
        <w:tab/>
        <w:t>pū¹</w:t>
        <w:tab/>
        <w:t>cau³</w:t>
        <w:tab/>
        <w:t>au²</w:t>
        <w:tab/>
        <w:t>tüŋ¹</w:t>
        <w:tab/>
        <w:t>kan²</w:t>
        <w:tab/>
        <w:t>kɔm³</w:t>
        <w:tab/>
      </w:r>
    </w:p>
    <w:p>
      <w:pPr>
        <w:pStyle w:val="Normal"/>
        <w:tabs>
          <w:tab w:val="left" w:pos="720" w:leader="none"/>
        </w:tabs>
        <w:rPr/>
      </w:pPr>
      <w:r>
        <w:rPr>
          <w:kern w:val="2"/>
          <w:sz w:val="24"/>
        </w:rPr>
        <w:tab/>
        <w:t>grandfather</w:t>
        <w:tab/>
      </w:r>
      <w:r>
        <w:rPr>
          <w:smallCaps/>
          <w:kern w:val="2"/>
          <w:sz w:val="24"/>
        </w:rPr>
        <w:t>resp</w:t>
      </w:r>
      <w:r>
        <w:rPr>
          <w:kern w:val="2"/>
          <w:sz w:val="24"/>
        </w:rPr>
        <w:tab/>
        <w:t>take</w:t>
        <w:tab/>
        <w:t>all</w:t>
        <w:tab/>
        <w:t>big stick</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lM</w:t>
        <w:tab/>
        <w:t>ma</w:t>
        <w:tab/>
        <w:t>va</w:t>
        <w:tab/>
        <w:t>mg</w:t>
        <w:tab/>
        <w:t xml:space="preserve">es / </w:t>
      </w:r>
    </w:p>
    <w:p>
      <w:pPr>
        <w:pStyle w:val="Normal"/>
        <w:tabs>
          <w:tab w:val="left" w:pos="720" w:leader="none"/>
        </w:tabs>
        <w:rPr>
          <w:rFonts w:ascii="Doulos SIL" w:hAnsi="Doulos SIL" w:cs="Doulos SIL"/>
          <w:kern w:val="2"/>
          <w:sz w:val="24"/>
        </w:rPr>
      </w:pPr>
      <w:r>
        <w:rPr>
          <w:rFonts w:cs="Doulos SIL" w:ascii="Doulos SIL" w:hAnsi="Doulos SIL"/>
          <w:kern w:val="2"/>
          <w:sz w:val="24"/>
        </w:rPr>
        <w:tab/>
        <w:t xml:space="preserve">lam¹ </w:t>
        <w:tab/>
        <w:t>mā²</w:t>
        <w:tab/>
        <w:t xml:space="preserve">thā³ </w:t>
        <w:tab/>
        <w:t>maŋ²</w:t>
        <w:tab/>
        <w:t>sɛ⁶</w:t>
      </w:r>
    </w:p>
    <w:p>
      <w:pPr>
        <w:pStyle w:val="Normal"/>
        <w:tabs>
          <w:tab w:val="left" w:pos="720" w:leader="none"/>
        </w:tabs>
        <w:rPr>
          <w:kern w:val="2"/>
          <w:sz w:val="24"/>
        </w:rPr>
      </w:pPr>
      <w:r>
        <w:rPr>
          <w:kern w:val="2"/>
          <w:sz w:val="24"/>
        </w:rPr>
        <w:tab/>
      </w:r>
      <w:r>
        <w:rPr>
          <w:smallCaps/>
          <w:kern w:val="2"/>
          <w:sz w:val="24"/>
        </w:rPr>
        <w:t>clf</w:t>
      </w:r>
      <w:r>
        <w:rPr>
          <w:kern w:val="2"/>
          <w:sz w:val="24"/>
        </w:rPr>
        <w:t xml:space="preserve"> </w:t>
        <w:tab/>
        <w:t>come</w:t>
        <w:tab/>
        <w:t>wait</w:t>
        <w:tab/>
        <w:t>beat</w:t>
        <w:tab/>
      </w:r>
      <w:r>
        <w:rPr>
          <w:smallCaps/>
          <w:kern w:val="2"/>
          <w:sz w:val="24"/>
        </w:rPr>
        <w:t>prt</w:t>
      </w:r>
    </w:p>
    <w:p>
      <w:pPr>
        <w:pStyle w:val="Normal"/>
        <w:tabs>
          <w:tab w:val="left" w:pos="720" w:leader="none"/>
        </w:tabs>
        <w:ind w:left="720" w:hanging="0"/>
        <w:rPr/>
      </w:pPr>
      <w:r>
        <w:rPr>
          <w:kern w:val="2"/>
          <w:sz w:val="24"/>
        </w:rPr>
        <w:t>‘</w:t>
      </w:r>
      <w:r>
        <w:rPr>
          <w:kern w:val="2"/>
          <w:sz w:val="24"/>
        </w:rPr>
        <w:t>Grandfather, take a very big long stick and beat them.’</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420" w:leader="none"/>
          <w:tab w:val="left" w:pos="4590" w:leader="none"/>
          <w:tab w:val="left" w:pos="5400" w:leader="none"/>
        </w:tabs>
        <w:rPr/>
      </w:pPr>
      <w:r>
        <w:rPr>
          <w:kern w:val="2"/>
          <w:sz w:val="24"/>
        </w:rPr>
        <w:t>105.1)</w:t>
        <w:tab/>
      </w:r>
      <w:r>
        <w:rPr>
          <w:rFonts w:cs="Phake Script" w:ascii="Phake Script" w:hAnsi="Phake Script"/>
          <w:kern w:val="2"/>
          <w:sz w:val="40"/>
        </w:rPr>
        <w:t>Aow</w:t>
        <w:tab/>
        <w:t>tg</w:t>
        <w:tab/>
        <w:t>cgqlgq</w:t>
        <w:tab/>
        <w:t>lF</w:t>
        <w:tab/>
        <w:t>wj</w:t>
        <w:tab/>
        <w:t>S /</w:t>
      </w:r>
    </w:p>
    <w:p>
      <w:pPr>
        <w:pStyle w:val="Normal"/>
        <w:tabs>
          <w:tab w:val="left" w:pos="720" w:leader="none"/>
          <w:tab w:val="left" w:pos="1440" w:leader="none"/>
          <w:tab w:val="left" w:pos="2160" w:leader="none"/>
          <w:tab w:val="left" w:pos="3420" w:leader="none"/>
          <w:tab w:val="left" w:pos="4590" w:leader="none"/>
          <w:tab w:val="left" w:pos="5400" w:leader="none"/>
        </w:tabs>
        <w:rPr>
          <w:rFonts w:ascii="Doulos SIL" w:hAnsi="Doulos SIL" w:cs="Doulos SIL"/>
          <w:kern w:val="2"/>
          <w:sz w:val="24"/>
        </w:rPr>
      </w:pPr>
      <w:r>
        <w:rPr>
          <w:rFonts w:cs="Doulos SIL" w:ascii="Doulos SIL" w:hAnsi="Doulos SIL"/>
          <w:kern w:val="2"/>
          <w:sz w:val="24"/>
        </w:rPr>
        <w:tab/>
        <w:t>au²</w:t>
        <w:tab/>
        <w:t>taŋ¹</w:t>
        <w:tab/>
        <w:t>caŋ² laŋ²</w:t>
        <w:tab/>
        <w:t>lɛm³</w:t>
        <w:tab/>
        <w:t>waai¹</w:t>
        <w:tab/>
        <w:t>ɯi²</w:t>
      </w:r>
    </w:p>
    <w:p>
      <w:pPr>
        <w:pStyle w:val="Normal"/>
        <w:tabs>
          <w:tab w:val="left" w:pos="720" w:leader="none"/>
          <w:tab w:val="left" w:pos="1440" w:leader="none"/>
          <w:tab w:val="left" w:pos="2160" w:leader="none"/>
          <w:tab w:val="left" w:pos="3420" w:leader="none"/>
          <w:tab w:val="left" w:pos="4590" w:leader="none"/>
          <w:tab w:val="left" w:pos="5400" w:leader="none"/>
        </w:tabs>
        <w:rPr>
          <w:kern w:val="2"/>
          <w:sz w:val="24"/>
        </w:rPr>
      </w:pPr>
      <w:r>
        <w:rPr>
          <w:kern w:val="2"/>
          <w:sz w:val="24"/>
        </w:rPr>
        <w:tab/>
        <w:t>take</w:t>
        <w:tab/>
        <w:t>all</w:t>
        <w:tab/>
        <w:t>red colour</w:t>
        <w:tab/>
        <w:t>long thing</w:t>
        <w:tab/>
        <w:t>rattan</w:t>
        <w:tab/>
      </w:r>
      <w:r>
        <w:rPr>
          <w:smallCaps/>
          <w:kern w:val="2"/>
          <w:sz w:val="24"/>
        </w:rPr>
        <w:t>excl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r>
        <w:rPr>
          <w:rFonts w:cs="Aiton Script" w:ascii="Aiton Script" w:hAnsi="Aiton Script"/>
          <w:kern w:val="2"/>
          <w:sz w:val="40"/>
        </w:rPr>
        <w:t>mgq</w:t>
        <w:tab/>
        <w:t>es</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maŋ²</w:t>
        <w:tab/>
        <w:t>sɛ¹</w:t>
      </w:r>
    </w:p>
    <w:p>
      <w:pPr>
        <w:pStyle w:val="Normal"/>
        <w:tabs>
          <w:tab w:val="left" w:pos="720" w:leader="none"/>
        </w:tabs>
        <w:rPr>
          <w:kern w:val="2"/>
          <w:sz w:val="24"/>
        </w:rPr>
      </w:pPr>
      <w:r>
        <w:rPr>
          <w:kern w:val="2"/>
          <w:sz w:val="24"/>
        </w:rPr>
        <w:tab/>
        <w:t>hit</w:t>
        <w:tab/>
      </w:r>
      <w:r>
        <w:rPr>
          <w:smallCaps/>
          <w:kern w:val="2"/>
          <w:sz w:val="24"/>
        </w:rPr>
        <w:t>prt</w:t>
      </w:r>
    </w:p>
    <w:p>
      <w:pPr>
        <w:pStyle w:val="Normal"/>
        <w:tabs>
          <w:tab w:val="left" w:pos="720" w:leader="none"/>
        </w:tabs>
        <w:rPr>
          <w:kern w:val="2"/>
          <w:sz w:val="24"/>
        </w:rPr>
      </w:pPr>
      <w:r>
        <w:rPr>
          <w:kern w:val="2"/>
          <w:sz w:val="24"/>
        </w:rPr>
        <w:tab/>
        <w:t>‘Take a long red rattan stick and hit them.’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(Explanation tape: End of Tape 2000.3.5 side A, commencement of tape 2000.3.5 side B)</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600" w:leader="none"/>
          <w:tab w:val="left" w:pos="4320" w:leader="none"/>
          <w:tab w:val="left" w:pos="5490" w:leader="none"/>
        </w:tabs>
        <w:rPr/>
      </w:pPr>
      <w:r>
        <w:rPr>
          <w:kern w:val="2"/>
          <w:sz w:val="24"/>
        </w:rPr>
        <w:t>106)</w:t>
        <w:tab/>
      </w:r>
      <w:r>
        <w:rPr>
          <w:rFonts w:cs="Phake Script" w:ascii="Phake Script" w:hAnsi="Phake Script"/>
          <w:kern w:val="2"/>
          <w:sz w:val="40"/>
        </w:rPr>
        <w:t>nneka</w:t>
        <w:tab/>
        <w:t>mW</w:t>
        <w:tab/>
        <w:t>poj</w:t>
        <w:tab/>
        <w:t>hE</w:t>
        <w:tab/>
        <w:t>wg</w:t>
        <w:tab/>
        <w:t xml:space="preserve">pn / </w:t>
      </w:r>
    </w:p>
    <w:p>
      <w:pPr>
        <w:pStyle w:val="Normal"/>
        <w:tabs>
          <w:tab w:val="left" w:pos="720" w:leader="none"/>
          <w:tab w:val="left" w:pos="1890" w:leader="none"/>
          <w:tab w:val="left" w:pos="2610" w:leader="none"/>
          <w:tab w:val="left" w:pos="3600" w:leader="none"/>
          <w:tab w:val="left" w:pos="4320" w:leader="none"/>
          <w:tab w:val="left" w:pos="5490" w:leader="none"/>
        </w:tabs>
        <w:rPr>
          <w:rFonts w:ascii="Doulos SIL" w:hAnsi="Doulos SIL" w:cs="Doulos SIL"/>
          <w:kern w:val="2"/>
          <w:sz w:val="24"/>
        </w:rPr>
      </w:pPr>
      <w:r>
        <w:rPr>
          <w:rFonts w:cs="Doulos SIL" w:ascii="Doulos SIL" w:hAnsi="Doulos SIL"/>
          <w:kern w:val="2"/>
          <w:sz w:val="24"/>
        </w:rPr>
        <w:tab/>
        <w:t>nan⁴ kɔ⁴</w:t>
        <w:tab/>
        <w:t>mau¹</w:t>
        <w:tab/>
        <w:t>pɔi¹</w:t>
        <w:tab/>
        <w:t>haü³</w:t>
        <w:tab/>
        <w:t>wāŋ²</w:t>
        <w:tab/>
        <w:t>pan²</w:t>
      </w:r>
    </w:p>
    <w:p>
      <w:pPr>
        <w:pStyle w:val="Normal"/>
        <w:tabs>
          <w:tab w:val="left" w:pos="720" w:leader="none"/>
          <w:tab w:val="left" w:pos="1890" w:leader="none"/>
          <w:tab w:val="left" w:pos="2610" w:leader="none"/>
          <w:tab w:val="left" w:pos="3600" w:leader="none"/>
          <w:tab w:val="left" w:pos="4320" w:leader="none"/>
          <w:tab w:val="left" w:pos="5490" w:leader="none"/>
        </w:tabs>
        <w:rPr/>
      </w:pPr>
      <w:r>
        <w:rPr>
          <w:kern w:val="2"/>
          <w:sz w:val="24"/>
        </w:rPr>
        <w:tab/>
        <w:t>then</w:t>
        <w:tab/>
      </w:r>
      <w:r>
        <w:rPr>
          <w:smallCaps/>
          <w:kern w:val="2"/>
          <w:sz w:val="24"/>
        </w:rPr>
        <w:t>neg</w:t>
      </w:r>
      <w:r>
        <w:rPr>
          <w:kern w:val="2"/>
          <w:sz w:val="24"/>
        </w:rPr>
        <w:tab/>
        <w:t>release</w:t>
        <w:tab/>
        <w:t>give</w:t>
        <w:tab/>
        <w:t>put down</w:t>
        <w:tab/>
        <w:t>give</w:t>
      </w:r>
    </w:p>
    <w:p>
      <w:pPr>
        <w:pStyle w:val="Normal"/>
        <w:tabs>
          <w:tab w:val="left" w:pos="720" w:leader="none"/>
        </w:tabs>
        <w:ind w:left="720" w:hanging="0"/>
        <w:rPr>
          <w:kern w:val="2"/>
          <w:sz w:val="24"/>
        </w:rPr>
      </w:pPr>
      <w:r>
        <w:rPr>
          <w:kern w:val="2"/>
          <w:sz w:val="24"/>
        </w:rPr>
        <w:t>‘</w:t>
      </w:r>
      <w:r>
        <w:rPr>
          <w:kern w:val="2"/>
          <w:sz w:val="24"/>
        </w:rPr>
        <w:t>If they don’t release it, and put it down.’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Nabin paraphrased this as:</w:t>
        <w:tab/>
      </w:r>
      <w:r>
        <w:rPr>
          <w:rFonts w:cs="Phake Script" w:ascii="Phake Script" w:hAnsi="Phake Script"/>
          <w:kern w:val="2"/>
          <w:sz w:val="36"/>
        </w:rPr>
        <w:t>hEpUnnqlFsIelsokq  AWlFwjmgqhgqfIxinq /</w:t>
      </w:r>
    </w:p>
    <w:p>
      <w:pPr>
        <w:pStyle w:val="Normal"/>
        <w:tabs>
          <w:tab w:val="left" w:pos="720" w:leader="none"/>
        </w:tabs>
        <w:rPr/>
      </w:pPr>
      <w:r>
        <w:rPr>
          <w:kern w:val="2"/>
          <w:sz w:val="24"/>
        </w:rPr>
        <w:tab/>
        <w:t xml:space="preserve">The Aiton version adds </w:t>
      </w:r>
      <w:r>
        <w:rPr>
          <w:rFonts w:cs="Aiton Script" w:ascii="Aiton Script" w:hAnsi="Aiton Script"/>
          <w:kern w:val="2"/>
          <w:sz w:val="36"/>
        </w:rPr>
        <w:t xml:space="preserve">cM </w:t>
      </w:r>
      <w:r>
        <w:rPr>
          <w:rFonts w:cs="Doulos SIL" w:ascii="Doulos SIL" w:hAnsi="Doulos SIL"/>
          <w:kern w:val="2"/>
          <w:sz w:val="24"/>
        </w:rPr>
        <w:t>cam³</w:t>
      </w:r>
      <w:r>
        <w:rPr>
          <w:kern w:val="2"/>
          <w:sz w:val="24"/>
        </w:rPr>
        <w:t xml:space="preserve"> ‘</w:t>
      </w:r>
      <w:r>
        <w:rPr>
          <w:smallCaps/>
          <w:kern w:val="2"/>
          <w:sz w:val="24"/>
        </w:rPr>
        <w:t>prt</w:t>
      </w:r>
      <w:r>
        <w:rPr>
          <w:kern w:val="2"/>
          <w:sz w:val="24"/>
        </w:rPr>
        <w:t>’ at the end.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330" w:leader="none"/>
          <w:tab w:val="left" w:pos="4320" w:leader="none"/>
        </w:tabs>
        <w:rPr/>
      </w:pPr>
      <w:bookmarkStart w:id="4" w:name="No107"/>
      <w:bookmarkEnd w:id="4"/>
      <w:r>
        <w:rPr>
          <w:kern w:val="2"/>
          <w:sz w:val="24"/>
        </w:rPr>
        <w:t>107)</w:t>
        <w:tab/>
      </w:r>
      <w:r>
        <w:rPr>
          <w:rFonts w:cs="Phake Script" w:ascii="Phake Script" w:hAnsi="Phake Script"/>
          <w:kern w:val="2"/>
          <w:sz w:val="40"/>
        </w:rPr>
        <w:t>ljcJg</w:t>
        <w:tab/>
        <w:t>AW</w:t>
        <w:tab/>
        <w:t>tg</w:t>
        <w:tab/>
        <w:t>xog</w:t>
        <w:tab/>
        <w:t>tJw</w:t>
      </w:r>
    </w:p>
    <w:p>
      <w:pPr>
        <w:pStyle w:val="Normal"/>
        <w:tabs>
          <w:tab w:val="left" w:pos="720" w:leader="none"/>
          <w:tab w:val="left" w:pos="1800" w:leader="none"/>
          <w:tab w:val="left" w:pos="261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lai⁴ cüŋ¹</w:t>
        <w:tab/>
        <w:t>au²</w:t>
        <w:tab/>
        <w:t>tüŋ¹</w:t>
        <w:tab/>
        <w:t>khauŋ⁶</w:t>
        <w:tab/>
        <w:t>tü²</w:t>
      </w:r>
    </w:p>
    <w:p>
      <w:pPr>
        <w:pStyle w:val="Normal"/>
        <w:tabs>
          <w:tab w:val="left" w:pos="720" w:leader="none"/>
          <w:tab w:val="left" w:pos="1800" w:leader="none"/>
          <w:tab w:val="left" w:pos="2610" w:leader="none"/>
          <w:tab w:val="left" w:pos="3330" w:leader="none"/>
          <w:tab w:val="left" w:pos="4320" w:leader="none"/>
        </w:tabs>
        <w:rPr>
          <w:kern w:val="2"/>
          <w:sz w:val="24"/>
        </w:rPr>
      </w:pPr>
      <w:r>
        <w:rPr>
          <w:kern w:val="2"/>
          <w:sz w:val="24"/>
        </w:rPr>
        <w:tab/>
        <w:t>so</w:t>
        <w:tab/>
        <w:t>take</w:t>
        <w:tab/>
        <w:t>all</w:t>
        <w:tab/>
        <w:t>thing</w:t>
        <w:tab/>
        <w:t>use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cog</w:t>
        <w:tab/>
        <w:t>lj</w:t>
        <w:tab/>
        <w:t>An</w:t>
        <w:tab/>
        <w:t>nop</w:t>
        <w:tab/>
        <w:t xml:space="preserve">hE / </w:t>
      </w:r>
    </w:p>
    <w:p>
      <w:pPr>
        <w:pStyle w:val="Normal"/>
        <w:tabs>
          <w:tab w:val="left" w:pos="720" w:leader="none"/>
        </w:tabs>
        <w:rPr>
          <w:rFonts w:ascii="Doulos SIL" w:hAnsi="Doulos SIL" w:cs="Doulos SIL"/>
          <w:kern w:val="2"/>
          <w:sz w:val="24"/>
        </w:rPr>
      </w:pPr>
      <w:r>
        <w:rPr>
          <w:rFonts w:cs="Doulos SIL" w:ascii="Doulos SIL" w:hAnsi="Doulos SIL"/>
          <w:kern w:val="2"/>
          <w:sz w:val="24"/>
        </w:rPr>
        <w:tab/>
        <w:t>cauŋ⁵</w:t>
        <w:tab/>
        <w:t>lāi⁶</w:t>
        <w:tab/>
        <w:t>an²</w:t>
        <w:tab/>
        <w:t>nɔp⁴</w:t>
        <w:tab/>
        <w:t>haü³</w:t>
      </w:r>
    </w:p>
    <w:p>
      <w:pPr>
        <w:pStyle w:val="Normal"/>
        <w:tabs>
          <w:tab w:val="left" w:pos="720" w:leader="none"/>
        </w:tabs>
        <w:rPr/>
      </w:pPr>
      <w:r>
        <w:rPr>
          <w:kern w:val="2"/>
          <w:sz w:val="24"/>
        </w:rPr>
        <w:tab/>
      </w:r>
      <w:r>
        <w:rPr>
          <w:smallCaps/>
          <w:kern w:val="2"/>
          <w:sz w:val="24"/>
        </w:rPr>
        <w:t>clf</w:t>
      </w:r>
      <w:r>
        <w:rPr>
          <w:kern w:val="2"/>
          <w:sz w:val="24"/>
        </w:rPr>
        <w:tab/>
        <w:t>many</w:t>
        <w:tab/>
      </w:r>
      <w:r>
        <w:rPr>
          <w:smallCaps/>
          <w:kern w:val="2"/>
          <w:sz w:val="24"/>
        </w:rPr>
        <w:t>clf</w:t>
      </w:r>
      <w:r>
        <w:rPr>
          <w:kern w:val="2"/>
          <w:sz w:val="24"/>
        </w:rPr>
        <w:tab/>
        <w:t>offer</w:t>
        <w:tab/>
        <w:t>give</w:t>
      </w:r>
    </w:p>
    <w:p>
      <w:pPr>
        <w:pStyle w:val="Normal"/>
        <w:tabs>
          <w:tab w:val="left" w:pos="720" w:leader="none"/>
        </w:tabs>
        <w:ind w:left="720" w:hanging="0"/>
        <w:rPr/>
      </w:pPr>
      <w:r>
        <w:rPr>
          <w:sz w:val="24"/>
        </w:rPr>
        <w:t>‘</w:t>
      </w:r>
      <w:r>
        <w:rPr>
          <w:sz w:val="24"/>
        </w:rPr>
        <w:t>Bring all the many utensils which were given.’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w:t>
      </w:r>
      <w:r>
        <w:rPr>
          <w:rFonts w:cs="Aiton Script" w:ascii="Aiton Script" w:hAnsi="Aiton Script"/>
          <w:kern w:val="2"/>
          <w:sz w:val="36"/>
        </w:rPr>
        <w:t>ljcJgq</w:t>
      </w:r>
      <w:r>
        <w:rPr>
          <w:kern w:val="2"/>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780" w:leader="none"/>
        </w:tabs>
        <w:rPr/>
      </w:pPr>
      <w:r>
        <w:rPr>
          <w:kern w:val="2"/>
          <w:sz w:val="24"/>
        </w:rPr>
        <w:t>108)</w:t>
        <w:tab/>
      </w:r>
      <w:r>
        <w:rPr>
          <w:rFonts w:cs="Phake Script" w:ascii="Phake Script" w:hAnsi="Phake Script"/>
          <w:kern w:val="2"/>
          <w:sz w:val="40"/>
        </w:rPr>
        <w:t>sglk</w:t>
        <w:tab/>
        <w:t>pn</w:t>
        <w:tab/>
        <w:t>ma</w:t>
        <w:tab/>
        <w:t>yW</w:t>
      </w:r>
    </w:p>
    <w:p>
      <w:pPr>
        <w:pStyle w:val="Normal"/>
        <w:tabs>
          <w:tab w:val="left" w:pos="720" w:leader="none"/>
          <w:tab w:val="left" w:pos="1980" w:leader="none"/>
          <w:tab w:val="left" w:pos="2790" w:leader="none"/>
          <w:tab w:val="left" w:pos="3780" w:leader="none"/>
        </w:tabs>
        <w:rPr>
          <w:rFonts w:ascii="Doulos SIL" w:hAnsi="Doulos SIL" w:cs="Doulos SIL"/>
          <w:kern w:val="2"/>
          <w:sz w:val="24"/>
        </w:rPr>
      </w:pPr>
      <w:r>
        <w:rPr>
          <w:rFonts w:cs="Doulos SIL" w:ascii="Doulos SIL" w:hAnsi="Doulos SIL"/>
          <w:kern w:val="2"/>
          <w:sz w:val="24"/>
        </w:rPr>
        <w:tab/>
        <w:t>süŋ⁶ lak¹</w:t>
        <w:tab/>
        <w:t>pan²</w:t>
        <w:tab/>
        <w:t>mā²</w:t>
        <w:tab/>
        <w:t>yau⁴</w:t>
      </w:r>
    </w:p>
    <w:p>
      <w:pPr>
        <w:pStyle w:val="Normal"/>
        <w:tabs>
          <w:tab w:val="left" w:pos="720" w:leader="none"/>
          <w:tab w:val="left" w:pos="1980" w:leader="none"/>
          <w:tab w:val="left" w:pos="2790" w:leader="none"/>
          <w:tab w:val="left" w:pos="3780" w:leader="none"/>
        </w:tabs>
        <w:rPr>
          <w:kern w:val="2"/>
          <w:sz w:val="24"/>
        </w:rPr>
      </w:pPr>
      <w:r>
        <w:rPr>
          <w:kern w:val="2"/>
          <w:sz w:val="24"/>
        </w:rPr>
        <w:tab/>
        <w:t>if</w:t>
        <w:tab/>
        <w:t>give</w:t>
        <w:tab/>
      </w:r>
      <w:r>
        <w:rPr>
          <w:smallCaps/>
          <w:kern w:val="2"/>
          <w:sz w:val="24"/>
        </w:rPr>
        <w:t>come</w:t>
      </w:r>
      <w:r>
        <w:rPr>
          <w:kern w:val="2"/>
          <w:sz w:val="24"/>
        </w:rPr>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pig</w:t>
        <w:tab/>
        <w:t>cE</w:t>
        <w:tab/>
        <w:t>ng</w:t>
        <w:tab/>
        <w:t>Ag</w:t>
        <w:tab/>
        <w:t xml:space="preserve">cM / </w:t>
      </w:r>
    </w:p>
    <w:p>
      <w:pPr>
        <w:pStyle w:val="Normal"/>
        <w:tabs>
          <w:tab w:val="left" w:pos="720" w:leader="none"/>
        </w:tabs>
        <w:rPr>
          <w:rFonts w:ascii="Doulos SIL" w:hAnsi="Doulos SIL" w:cs="Doulos SIL"/>
          <w:kern w:val="2"/>
          <w:sz w:val="24"/>
        </w:rPr>
      </w:pPr>
      <w:r>
        <w:rPr>
          <w:rFonts w:cs="Doulos SIL" w:ascii="Doulos SIL" w:hAnsi="Doulos SIL"/>
          <w:kern w:val="2"/>
          <w:sz w:val="24"/>
        </w:rPr>
        <w:tab/>
        <w:t>paiŋ²</w:t>
        <w:tab/>
        <w:t>caü²</w:t>
        <w:tab/>
        <w:t>nüŋ¹</w:t>
        <w:tab/>
        <w:t>āŋ³</w:t>
        <w:tab/>
        <w:t>cam⁴</w:t>
      </w:r>
    </w:p>
    <w:p>
      <w:pPr>
        <w:pStyle w:val="Normal"/>
        <w:tabs>
          <w:tab w:val="left" w:pos="720" w:leader="none"/>
        </w:tabs>
        <w:rPr/>
      </w:pPr>
      <w:r>
        <w:rPr>
          <w:kern w:val="2"/>
          <w:sz w:val="24"/>
        </w:rPr>
        <w:tab/>
        <w:t>love</w:t>
        <w:tab/>
        <w:t>heart</w:t>
        <w:tab/>
        <w:t>as</w:t>
        <w:tab/>
        <w:t>wish, expect</w:t>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 xml:space="preserve">If they give up the </w:t>
      </w:r>
      <w:r>
        <w:rPr>
          <w:i/>
          <w:kern w:val="2"/>
          <w:sz w:val="24"/>
        </w:rPr>
        <w:t>khon</w:t>
      </w:r>
      <w:r>
        <w:rPr>
          <w:kern w:val="2"/>
          <w:sz w:val="24"/>
        </w:rPr>
        <w:t>, our hearts will be glad and full of hope.’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In the Aiton version </w:t>
      </w:r>
      <w:r>
        <w:rPr>
          <w:rFonts w:cs="Aiton Script" w:ascii="Aiton Script" w:hAnsi="Aiton Script"/>
          <w:sz w:val="36"/>
        </w:rPr>
        <w:t xml:space="preserve">cM </w:t>
      </w:r>
      <w:r>
        <w:rPr>
          <w:rFonts w:cs="Doulos SIL" w:ascii="Doulos SIL" w:hAnsi="Doulos SIL"/>
          <w:sz w:val="24"/>
        </w:rPr>
        <w:t>cam³</w:t>
      </w:r>
      <w:r>
        <w:rPr>
          <w:sz w:val="24"/>
        </w:rPr>
        <w:t xml:space="preserve"> ‘</w:t>
      </w:r>
      <w:r>
        <w:rPr>
          <w:smallCaps/>
          <w:sz w:val="24"/>
        </w:rPr>
        <w:t>prt</w:t>
      </w:r>
      <w:r>
        <w:rPr>
          <w:sz w:val="24"/>
        </w:rPr>
        <w:t>’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109)</w:t>
        <w:tab/>
      </w:r>
      <w:r>
        <w:rPr>
          <w:rFonts w:cs="Phake Script" w:ascii="Phake Script" w:hAnsi="Phake Script"/>
          <w:kern w:val="2"/>
          <w:sz w:val="40"/>
        </w:rPr>
        <w:t>AW</w:t>
        <w:tab/>
        <w:t>pok</w:t>
        <w:tab/>
        <w:t>hog</w:t>
        <w:tab/>
        <w:t>hJn</w:t>
        <w:tab/>
        <w:t>kZg</w:t>
        <w:tab/>
        <w:t>vJg</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pauk⁴</w:t>
        <w:tab/>
        <w:t>hauŋ⁴</w:t>
        <w:tab/>
        <w:t>hən²</w:t>
        <w:tab/>
        <w:t>kāŋ¹</w:t>
        <w:tab/>
        <w:t>thüŋ⁶</w:t>
      </w:r>
    </w:p>
    <w:p>
      <w:pPr>
        <w:pStyle w:val="Normal"/>
        <w:tabs>
          <w:tab w:val="left" w:pos="720" w:leader="none"/>
        </w:tabs>
        <w:rPr>
          <w:kern w:val="2"/>
          <w:sz w:val="24"/>
        </w:rPr>
      </w:pPr>
      <w:r>
        <w:rPr>
          <w:kern w:val="2"/>
          <w:sz w:val="24"/>
        </w:rPr>
        <w:tab/>
        <w:t>take</w:t>
        <w:tab/>
        <w:t>return</w:t>
        <w:tab/>
        <w:t>room</w:t>
        <w:tab/>
        <w:t>house</w:t>
        <w:tab/>
        <w:t>wide</w:t>
        <w:tab/>
        <w:t>reach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pk</w:t>
        <w:tab/>
        <w:t>kin</w:t>
        <w:tab/>
        <w:t>yJn</w:t>
        <w:tab/>
        <w:t xml:space="preserve">enwnq / </w:t>
      </w:r>
    </w:p>
    <w:p>
      <w:pPr>
        <w:pStyle w:val="Normal"/>
        <w:tabs>
          <w:tab w:val="left" w:pos="720" w:leader="none"/>
        </w:tabs>
        <w:rPr/>
      </w:pPr>
      <w:r>
        <w:rPr>
          <w:rFonts w:cs="Doulos SIL" w:ascii="Doulos SIL" w:hAnsi="Doulos SIL"/>
          <w:kern w:val="2"/>
          <w:sz w:val="24"/>
        </w:rPr>
        <w:tab/>
        <w:t>pāk¹</w:t>
        <w:tab/>
        <w:t>kin²</w:t>
        <w:tab/>
        <w:t>yün</w:t>
        <w:tab/>
        <w:t>nɛ¹ wān²</w:t>
        <w:tab/>
      </w:r>
    </w:p>
    <w:p>
      <w:pPr>
        <w:pStyle w:val="Normal"/>
        <w:tabs>
          <w:tab w:val="left" w:pos="720" w:leader="none"/>
        </w:tabs>
        <w:rPr>
          <w:kern w:val="2"/>
          <w:sz w:val="24"/>
        </w:rPr>
      </w:pPr>
      <w:r>
        <w:rPr>
          <w:kern w:val="2"/>
          <w:sz w:val="24"/>
        </w:rPr>
        <w:tab/>
        <w:t>mouth</w:t>
        <w:tab/>
        <w:t>eat</w:t>
        <w:tab/>
        <w:t>*</w:t>
        <w:tab/>
      </w:r>
      <w:r>
        <w:rPr>
          <w:smallCaps/>
          <w:kern w:val="2"/>
          <w:sz w:val="24"/>
        </w:rPr>
        <w:t>prt</w:t>
      </w:r>
    </w:p>
    <w:p>
      <w:pPr>
        <w:pStyle w:val="Normal"/>
        <w:tabs>
          <w:tab w:val="left" w:pos="720" w:leader="none"/>
        </w:tabs>
        <w:ind w:left="720" w:hanging="0"/>
        <w:rPr/>
      </w:pPr>
      <w:r>
        <w:rPr>
          <w:kern w:val="2"/>
          <w:sz w:val="24"/>
        </w:rPr>
        <w:t>‘</w:t>
      </w:r>
      <w:r>
        <w:rPr>
          <w:kern w:val="2"/>
          <w:sz w:val="24"/>
        </w:rPr>
        <w:t>Bring it back to this house, and let it eat peacefully,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Sa Myat defined this as </w:t>
      </w:r>
      <w:r>
        <w:rPr>
          <w:rFonts w:cs="Phake Script" w:ascii="Phake Script" w:hAnsi="Phake Script"/>
          <w:kern w:val="2"/>
          <w:sz w:val="36"/>
        </w:rPr>
        <w:t>nI$kinq</w:t>
      </w:r>
      <w:r>
        <w:rPr>
          <w:kern w:val="2"/>
          <w:sz w:val="24"/>
        </w:rPr>
        <w:t>. Nabin stated that it means: ‘After you get you stay mindful and eat in peace.’</w:t>
      </w:r>
    </w:p>
    <w:p>
      <w:pPr>
        <w:pStyle w:val="Normal"/>
        <w:tabs>
          <w:tab w:val="left" w:pos="720" w:leader="none"/>
        </w:tabs>
        <w:rPr/>
      </w:pPr>
      <w:r>
        <w:rPr>
          <w:kern w:val="2"/>
          <w:sz w:val="24"/>
        </w:rPr>
        <w:tab/>
        <w:t xml:space="preserve">In the Aiton version </w:t>
      </w:r>
      <w:r>
        <w:rPr>
          <w:rFonts w:cs="Aiton Script" w:ascii="Aiton Script" w:hAnsi="Aiton Script"/>
          <w:kern w:val="2"/>
          <w:sz w:val="36"/>
        </w:rPr>
        <w:t>yJnq</w:t>
      </w:r>
      <w:r>
        <w:rPr>
          <w:kern w:val="2"/>
          <w:sz w:val="24"/>
        </w:rPr>
        <w:t xml:space="preserve"> is written as </w:t>
      </w:r>
      <w:r>
        <w:rPr>
          <w:rFonts w:cs="Aiton Script" w:ascii="Aiton Script" w:hAnsi="Aiton Script"/>
          <w:kern w:val="2"/>
          <w:sz w:val="36"/>
        </w:rPr>
        <w:t>yinq</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110)</w:t>
        <w:tab/>
      </w:r>
      <w:r>
        <w:rPr>
          <w:rFonts w:cs="Phake Script" w:ascii="Phake Script" w:hAnsi="Phake Script"/>
          <w:kern w:val="2"/>
          <w:sz w:val="40"/>
        </w:rPr>
        <w:t>nj</w:t>
        <w:tab/>
        <w:t>eka</w:t>
        <w:tab/>
        <w:t>el</w:t>
        <w:tab/>
        <w:t>sok</w:t>
        <w:tab/>
        <w:t>yW</w:t>
      </w:r>
    </w:p>
    <w:p>
      <w:pPr>
        <w:pStyle w:val="Normal"/>
        <w:tabs>
          <w:tab w:val="left" w:pos="720" w:leader="none"/>
        </w:tabs>
        <w:rPr>
          <w:rFonts w:ascii="Doulos SIL" w:hAnsi="Doulos SIL" w:cs="Doulos SIL"/>
          <w:kern w:val="2"/>
          <w:sz w:val="24"/>
        </w:rPr>
      </w:pPr>
      <w:r>
        <w:rPr>
          <w:rFonts w:cs="Doulos SIL" w:ascii="Doulos SIL" w:hAnsi="Doulos SIL"/>
          <w:kern w:val="2"/>
          <w:sz w:val="24"/>
        </w:rPr>
        <w:tab/>
        <w:t>nai⁴</w:t>
        <w:tab/>
        <w:t>kɔ⁴</w:t>
        <w:tab/>
        <w:t>lɛ¹</w:t>
        <w:tab/>
        <w:t>sauk³</w:t>
        <w:tab/>
        <w:t>yau⁴</w:t>
      </w:r>
    </w:p>
    <w:p>
      <w:pPr>
        <w:pStyle w:val="Normal"/>
        <w:tabs>
          <w:tab w:val="left" w:pos="720" w:leader="none"/>
        </w:tabs>
        <w:rPr>
          <w:kern w:val="2"/>
          <w:sz w:val="24"/>
        </w:rPr>
      </w:pPr>
      <w:r>
        <w:rPr>
          <w:kern w:val="2"/>
          <w:sz w:val="24"/>
        </w:rPr>
        <w:tab/>
        <w:t>this</w:t>
        <w:tab/>
      </w:r>
      <w:r>
        <w:rPr>
          <w:smallCaps/>
          <w:kern w:val="2"/>
          <w:sz w:val="24"/>
        </w:rPr>
        <w:t>link</w:t>
      </w:r>
      <w:r>
        <w:rPr>
          <w:kern w:val="2"/>
          <w:sz w:val="24"/>
        </w:rPr>
        <w:tab/>
        <w:t>roam</w:t>
        <w:tab/>
        <w:t>search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4320" w:leader="none"/>
        </w:tabs>
        <w:rPr/>
      </w:pPr>
      <w:r>
        <w:rPr>
          <w:kern w:val="2"/>
          <w:sz w:val="24"/>
        </w:rPr>
        <w:tab/>
      </w:r>
      <w:r>
        <w:rPr>
          <w:rFonts w:cs="Phake Script" w:ascii="Phake Script" w:hAnsi="Phake Script"/>
          <w:kern w:val="2"/>
          <w:sz w:val="40"/>
        </w:rPr>
        <w:t>kU</w:t>
        <w:tab/>
        <w:t>tI</w:t>
        <w:tab/>
        <w:t>nU</w:t>
        <w:tab/>
        <w:t>cot</w:t>
        <w:tab/>
        <w:t>lF</w:t>
        <w:tab/>
        <w:t xml:space="preserve">xa / </w:t>
      </w:r>
    </w:p>
    <w:p>
      <w:pPr>
        <w:pStyle w:val="Normal"/>
        <w:tabs>
          <w:tab w:val="left" w:pos="720" w:leader="none"/>
          <w:tab w:val="left" w:pos="1440" w:leader="none"/>
          <w:tab w:val="left" w:pos="2160" w:leader="none"/>
          <w:tab w:val="left" w:pos="2880" w:leader="none"/>
          <w:tab w:val="left" w:pos="4320" w:leader="none"/>
        </w:tabs>
        <w:rPr>
          <w:rFonts w:ascii="Doulos SIL" w:hAnsi="Doulos SIL" w:cs="Doulos SIL"/>
          <w:kern w:val="2"/>
          <w:sz w:val="24"/>
        </w:rPr>
      </w:pPr>
      <w:r>
        <w:rPr>
          <w:rFonts w:cs="Doulos SIL" w:ascii="Doulos SIL" w:hAnsi="Doulos SIL"/>
          <w:kern w:val="2"/>
          <w:sz w:val="24"/>
        </w:rPr>
        <w:tab/>
        <w:t>kū⁵</w:t>
        <w:tab/>
        <w:t>tī⁵</w:t>
        <w:tab/>
        <w:t>nū²</w:t>
        <w:tab/>
        <w:t>cɔt¹</w:t>
        <w:tab/>
        <w:t>lɛm²</w:t>
        <w:tab/>
        <w:t>kh</w:t>
      </w:r>
      <w:r>
        <w:rPr>
          <w:rFonts w:cs="Doulos SIL" w:ascii="Doulos SIL" w:hAnsi="Doulos SIL"/>
          <w:caps/>
          <w:kern w:val="2"/>
          <w:sz w:val="24"/>
        </w:rPr>
        <w:t>ā⁶</w:t>
      </w:r>
    </w:p>
    <w:p>
      <w:pPr>
        <w:pStyle w:val="Normal"/>
        <w:tabs>
          <w:tab w:val="left" w:pos="720" w:leader="none"/>
          <w:tab w:val="left" w:pos="1440" w:leader="none"/>
          <w:tab w:val="left" w:pos="2160" w:leader="none"/>
          <w:tab w:val="left" w:pos="2880" w:leader="none"/>
          <w:tab w:val="left" w:pos="4320" w:leader="none"/>
        </w:tabs>
        <w:rPr>
          <w:kern w:val="2"/>
          <w:sz w:val="24"/>
        </w:rPr>
      </w:pPr>
      <w:r>
        <w:rPr>
          <w:kern w:val="2"/>
          <w:sz w:val="24"/>
        </w:rPr>
        <w:tab/>
        <w:t>every</w:t>
        <w:tab/>
        <w:t>place</w:t>
        <w:tab/>
        <w:t>look</w:t>
        <w:tab/>
        <w:t>everywhere</w:t>
        <w:tab/>
        <w:t>see</w:t>
        <w:tab/>
        <w:t>search</w:t>
      </w:r>
    </w:p>
    <w:p>
      <w:pPr>
        <w:pStyle w:val="Normal"/>
        <w:tabs>
          <w:tab w:val="left" w:pos="720" w:leader="none"/>
        </w:tabs>
        <w:ind w:left="720" w:hanging="0"/>
        <w:rPr>
          <w:kern w:val="2"/>
          <w:sz w:val="24"/>
        </w:rPr>
      </w:pPr>
      <w:r>
        <w:rPr>
          <w:kern w:val="2"/>
          <w:sz w:val="24"/>
        </w:rPr>
        <w:t>‘</w:t>
      </w:r>
      <w:r>
        <w:rPr>
          <w:kern w:val="2"/>
          <w:sz w:val="24"/>
        </w:rPr>
        <w:t>Thus you have roamed and sought it in every 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opens with </w:t>
      </w:r>
      <w:r>
        <w:rPr>
          <w:rFonts w:cs="Aiton Script" w:ascii="Aiton Script" w:hAnsi="Aiton Script"/>
          <w:kern w:val="2"/>
          <w:sz w:val="36"/>
        </w:rPr>
        <w:t>njelel</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3690" w:leader="none"/>
          <w:tab w:val="left" w:pos="4770" w:leader="none"/>
        </w:tabs>
        <w:rPr/>
      </w:pPr>
      <w:r>
        <w:rPr>
          <w:kern w:val="2"/>
          <w:sz w:val="24"/>
        </w:rPr>
        <w:t>111)</w:t>
        <w:tab/>
      </w:r>
      <w:r>
        <w:rPr>
          <w:rFonts w:cs="Phake Script" w:ascii="Phake Script" w:hAnsi="Phake Script"/>
          <w:kern w:val="2"/>
          <w:sz w:val="40"/>
        </w:rPr>
        <w:t>mW</w:t>
        <w:tab/>
        <w:t>mI</w:t>
        <w:tab/>
        <w:t>tuN</w:t>
        <w:tab/>
        <w:t>hn</w:t>
        <w:tab/>
        <w:t>sJw</w:t>
        <w:tab/>
        <w:t>hig</w:t>
      </w:r>
    </w:p>
    <w:p>
      <w:pPr>
        <w:pStyle w:val="Normal"/>
        <w:tabs>
          <w:tab w:val="left" w:pos="720" w:leader="none"/>
          <w:tab w:val="left" w:pos="1440" w:leader="none"/>
          <w:tab w:val="left" w:pos="2160" w:leader="none"/>
          <w:tab w:val="left" w:pos="2970" w:leader="none"/>
          <w:tab w:val="left" w:pos="3690" w:leader="none"/>
          <w:tab w:val="left" w:pos="4770" w:leader="none"/>
        </w:tabs>
        <w:rPr>
          <w:rFonts w:ascii="Doulos SIL" w:hAnsi="Doulos SIL" w:cs="Doulos SIL"/>
          <w:kern w:val="2"/>
          <w:sz w:val="24"/>
        </w:rPr>
      </w:pPr>
      <w:r>
        <w:rPr>
          <w:rFonts w:cs="Doulos SIL" w:ascii="Doulos SIL" w:hAnsi="Doulos SIL"/>
          <w:kern w:val="2"/>
          <w:sz w:val="24"/>
        </w:rPr>
        <w:tab/>
        <w:t>mau¹</w:t>
        <w:tab/>
        <w:t>mī²</w:t>
        <w:tab/>
        <w:t>toi²</w:t>
        <w:tab/>
        <w:t>han⁶</w:t>
        <w:tab/>
        <w:t>sü⁵</w:t>
        <w:tab/>
        <w:t>hiŋ¹ tā²</w:t>
      </w:r>
    </w:p>
    <w:p>
      <w:pPr>
        <w:pStyle w:val="Normal"/>
        <w:tabs>
          <w:tab w:val="left" w:pos="720" w:leader="none"/>
          <w:tab w:val="left" w:pos="1440" w:leader="none"/>
          <w:tab w:val="left" w:pos="2160" w:leader="none"/>
          <w:tab w:val="left" w:pos="2970" w:leader="none"/>
          <w:tab w:val="left" w:pos="3690" w:leader="none"/>
          <w:tab w:val="left" w:pos="4770" w:leader="none"/>
        </w:tabs>
        <w:rPr/>
      </w:pPr>
      <w:r>
        <w:rPr>
          <w:kern w:val="2"/>
          <w:sz w:val="24"/>
        </w:rPr>
        <w:tab/>
      </w:r>
      <w:r>
        <w:rPr>
          <w:smallCaps/>
          <w:kern w:val="2"/>
          <w:sz w:val="24"/>
        </w:rPr>
        <w:t>neg</w:t>
      </w:r>
      <w:r>
        <w:rPr>
          <w:kern w:val="2"/>
          <w:sz w:val="24"/>
        </w:rPr>
        <w:tab/>
        <w:t>have</w:t>
        <w:tab/>
        <w:t>look</w:t>
        <w:tab/>
        <w:t>see</w:t>
        <w:tab/>
        <w:t>straight*</w:t>
        <w:tab/>
        <w:t>guess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nj</w:t>
        <w:tab/>
        <w:t xml:space="preserve">cig / </w:t>
      </w:r>
    </w:p>
    <w:p>
      <w:pPr>
        <w:pStyle w:val="Normal"/>
        <w:tabs>
          <w:tab w:val="left" w:pos="720" w:leader="none"/>
        </w:tabs>
        <w:rPr>
          <w:rFonts w:ascii="Doulos SIL" w:hAnsi="Doulos SIL" w:cs="Doulos SIL"/>
          <w:kern w:val="2"/>
          <w:sz w:val="24"/>
        </w:rPr>
      </w:pPr>
      <w:r>
        <w:rPr>
          <w:rFonts w:cs="Doulos SIL" w:ascii="Doulos SIL" w:hAnsi="Doulos SIL"/>
          <w:kern w:val="2"/>
          <w:sz w:val="24"/>
        </w:rPr>
        <w:tab/>
        <w:t>nai³</w:t>
        <w:tab/>
        <w:t>caiŋ⁵</w:t>
      </w:r>
    </w:p>
    <w:p>
      <w:pPr>
        <w:pStyle w:val="Normal"/>
        <w:tabs>
          <w:tab w:val="left" w:pos="720" w:leader="none"/>
        </w:tabs>
        <w:rPr>
          <w:kern w:val="2"/>
          <w:sz w:val="24"/>
        </w:rPr>
      </w:pPr>
      <w:r>
        <w:rPr>
          <w:kern w:val="2"/>
          <w:sz w:val="24"/>
        </w:rPr>
        <w:tab/>
        <w:t>get</w:t>
        <w:tab/>
        <w:t>know</w:t>
      </w:r>
    </w:p>
    <w:p>
      <w:pPr>
        <w:pStyle w:val="Normal"/>
        <w:tabs>
          <w:tab w:val="left" w:pos="720" w:leader="none"/>
        </w:tabs>
        <w:ind w:left="720" w:hanging="0"/>
        <w:rPr>
          <w:kern w:val="2"/>
          <w:sz w:val="24"/>
        </w:rPr>
      </w:pPr>
      <w:r>
        <w:rPr>
          <w:kern w:val="2"/>
          <w:sz w:val="24"/>
        </w:rPr>
        <w:t>‘</w:t>
      </w:r>
      <w:r>
        <w:rPr>
          <w:kern w:val="2"/>
          <w:sz w:val="24"/>
        </w:rPr>
        <w:t>If it does not have strong eyes or if it does not clearly know,’</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330" w:leader="none"/>
        </w:tabs>
        <w:rPr/>
      </w:pPr>
      <w:r>
        <w:rPr>
          <w:kern w:val="2"/>
          <w:sz w:val="24"/>
        </w:rPr>
        <w:t>112)</w:t>
        <w:tab/>
      </w:r>
      <w:r>
        <w:rPr>
          <w:rFonts w:cs="Phake Script" w:ascii="Phake Script" w:hAnsi="Phake Script"/>
          <w:kern w:val="2"/>
          <w:sz w:val="40"/>
        </w:rPr>
        <w:t>ljcJg</w:t>
        <w:tab/>
        <w:t>yg</w:t>
        <w:tab/>
        <w:t>mI</w:t>
        <w:tab/>
        <w:t>sW</w:t>
        <w:tab/>
        <w:t>gW</w:t>
      </w:r>
    </w:p>
    <w:p>
      <w:pPr>
        <w:pStyle w:val="Normal"/>
        <w:tabs>
          <w:tab w:val="left" w:pos="720" w:leader="none"/>
          <w:tab w:val="left" w:pos="1800" w:leader="none"/>
          <w:tab w:val="left" w:pos="2610" w:leader="none"/>
          <w:tab w:val="left" w:pos="3330" w:leader="none"/>
        </w:tabs>
        <w:rPr>
          <w:rFonts w:ascii="Doulos SIL" w:hAnsi="Doulos SIL" w:cs="Doulos SIL"/>
          <w:kern w:val="2"/>
          <w:sz w:val="24"/>
        </w:rPr>
      </w:pPr>
      <w:r>
        <w:rPr>
          <w:rFonts w:cs="Doulos SIL" w:ascii="Doulos SIL" w:hAnsi="Doulos SIL"/>
          <w:kern w:val="2"/>
          <w:sz w:val="24"/>
        </w:rPr>
        <w:tab/>
        <w:t>lai⁴ cüŋ¹</w:t>
        <w:tab/>
        <w:t>yaŋ²</w:t>
        <w:tab/>
        <w:t>mī²</w:t>
        <w:tab/>
        <w:t>sau³</w:t>
        <w:tab/>
        <w:t>ŋau²</w:t>
      </w:r>
    </w:p>
    <w:p>
      <w:pPr>
        <w:pStyle w:val="Normal"/>
        <w:tabs>
          <w:tab w:val="left" w:pos="720" w:leader="none"/>
          <w:tab w:val="left" w:pos="1800" w:leader="none"/>
          <w:tab w:val="left" w:pos="2610" w:leader="none"/>
          <w:tab w:val="left" w:pos="3330" w:leader="none"/>
        </w:tabs>
        <w:rPr/>
      </w:pPr>
      <w:r>
        <w:rPr>
          <w:kern w:val="2"/>
          <w:sz w:val="24"/>
        </w:rPr>
        <w:tab/>
        <w:t>so</w:t>
        <w:tab/>
        <w:t>have</w:t>
        <w:tab/>
        <w:t>have</w:t>
        <w:tab/>
        <w:t>gloomy</w:t>
        <w:tab/>
        <w:t>sad countenance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mU</w:t>
        <w:tab/>
        <w:t>xa</w:t>
        <w:tab/>
        <w:t>xiw</w:t>
        <w:tab/>
        <w:t xml:space="preserve">pahiw / </w:t>
      </w:r>
    </w:p>
    <w:p>
      <w:pPr>
        <w:pStyle w:val="Normal"/>
        <w:tabs>
          <w:tab w:val="left" w:pos="720" w:leader="none"/>
        </w:tabs>
        <w:rPr/>
      </w:pPr>
      <w:r>
        <w:rPr>
          <w:rFonts w:cs="Doulos SIL" w:ascii="Doulos SIL" w:hAnsi="Doulos SIL"/>
          <w:kern w:val="2"/>
          <w:sz w:val="24"/>
        </w:rPr>
        <w:tab/>
        <w:t xml:space="preserve">mū </w:t>
        <w:tab/>
        <w:t>khā²</w:t>
        <w:tab/>
        <w:t>kheu⁶</w:t>
        <w:tab/>
        <w:t>pā¹ heu⁵</w:t>
        <w:tab/>
      </w:r>
    </w:p>
    <w:p>
      <w:pPr>
        <w:pStyle w:val="Normal"/>
        <w:tabs>
          <w:tab w:val="left" w:pos="720" w:leader="none"/>
        </w:tabs>
        <w:rPr/>
      </w:pPr>
      <w:r>
        <w:rPr>
          <w:kern w:val="2"/>
          <w:sz w:val="24"/>
        </w:rPr>
        <w:tab/>
        <w:t>group</w:t>
        <w:tab/>
        <w:t>thatch</w:t>
        <w:tab/>
        <w:t>green</w:t>
        <w:tab/>
        <w:t>cemetery</w:t>
      </w:r>
    </w:p>
    <w:p>
      <w:pPr>
        <w:pStyle w:val="Normal"/>
        <w:tabs>
          <w:tab w:val="left" w:pos="720" w:leader="none"/>
        </w:tabs>
        <w:ind w:left="720" w:hanging="0"/>
        <w:rPr>
          <w:kern w:val="2"/>
          <w:sz w:val="24"/>
        </w:rPr>
      </w:pPr>
      <w:r>
        <w:rPr>
          <w:kern w:val="2"/>
          <w:sz w:val="24"/>
        </w:rPr>
        <w:t>‘</w:t>
      </w:r>
      <w:r>
        <w:rPr>
          <w:kern w:val="2"/>
          <w:sz w:val="24"/>
        </w:rPr>
        <w:t>If there is sadness in the cemetery which is covered with green thatch.’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reading of this line is uncertain. The text states </w:t>
      </w:r>
      <w:r>
        <w:rPr>
          <w:rFonts w:cs="Phake Script" w:ascii="Phake Script" w:hAnsi="Phake Script"/>
          <w:kern w:val="2"/>
          <w:sz w:val="36"/>
        </w:rPr>
        <w:t>cWgW</w:t>
      </w:r>
      <w:r>
        <w:rPr>
          <w:kern w:val="2"/>
          <w:sz w:val="24"/>
        </w:rPr>
        <w:t xml:space="preserve"> and the Phake pandits suggested that this meant ‘many things’. Nabin suggested that change to</w:t>
      </w:r>
      <w:r>
        <w:rPr>
          <w:rFonts w:cs="Aiton Script" w:ascii="Aiton Script" w:hAnsi="Aiton Script"/>
          <w:kern w:val="2"/>
          <w:sz w:val="36"/>
        </w:rPr>
        <w:t xml:space="preserve"> sWgW</w:t>
      </w:r>
      <w:r>
        <w:rPr>
          <w:kern w:val="2"/>
          <w:sz w:val="24"/>
        </w:rPr>
        <w:t xml:space="preserve"> ‘sadness’.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p4</w:t>
      </w:r>
    </w:p>
    <w:p>
      <w:pPr>
        <w:pStyle w:val="Normal"/>
        <w:tabs>
          <w:tab w:val="left" w:pos="720" w:leader="none"/>
        </w:tabs>
        <w:rPr>
          <w:kern w:val="2"/>
          <w:sz w:val="24"/>
        </w:rPr>
      </w:pPr>
      <w:r>
        <w:rPr>
          <w:kern w:val="2"/>
          <w:sz w:val="24"/>
        </w:rPr>
        <w:t xml:space="preserve">Link to </w:t>
      </w:r>
      <w:hyperlink r:id="rId12">
        <w:r>
          <w:rPr>
            <w:rStyle w:val="InternetLink"/>
            <w:kern w:val="2"/>
            <w:sz w:val="24"/>
          </w:rPr>
          <w:t>Photograph of the Manuscript, page 4</w:t>
        </w:r>
      </w:hyperlink>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113)</w:t>
        <w:tab/>
      </w:r>
      <w:r>
        <w:rPr>
          <w:rFonts w:cs="Phake Script" w:ascii="Phake Script" w:hAnsi="Phake Script"/>
          <w:kern w:val="2"/>
          <w:sz w:val="40"/>
        </w:rPr>
        <w:t>tn</w:t>
        <w:tab/>
        <w:t>exa</w:t>
        <w:tab/>
        <w:t>xon</w:t>
        <w:tab/>
        <w:t>ca</w:t>
        <w:tab/>
        <w:t>nj</w:t>
        <w:tab/>
        <w:t>mJw</w:t>
        <w:tab/>
        <w:t>kiw</w:t>
        <w:tab/>
        <w:t>sW</w:t>
        <w:tab/>
        <w:t>es /</w:t>
      </w:r>
    </w:p>
    <w:p>
      <w:pPr>
        <w:pStyle w:val="Normal"/>
        <w:tabs>
          <w:tab w:val="left" w:pos="720" w:leader="none"/>
        </w:tabs>
        <w:rPr>
          <w:rFonts w:ascii="Doulos SIL" w:hAnsi="Doulos SIL" w:cs="Doulos SIL"/>
          <w:kern w:val="2"/>
          <w:sz w:val="24"/>
        </w:rPr>
      </w:pPr>
      <w:r>
        <w:rPr>
          <w:rFonts w:cs="Doulos SIL" w:ascii="Doulos SIL" w:hAnsi="Doulos SIL"/>
          <w:kern w:val="2"/>
          <w:sz w:val="24"/>
        </w:rPr>
        <w:tab/>
        <w:t>tan⁴</w:t>
        <w:tab/>
        <w:t>khɔ</w:t>
        <w:tab/>
        <w:t>khɔn⁶</w:t>
        <w:tab/>
        <w:t>cā⁴</w:t>
        <w:tab/>
        <w:t>nai⁴</w:t>
        <w:tab/>
        <w:t>mə⁵</w:t>
        <w:tab/>
        <w:t>kiu²</w:t>
        <w:tab/>
        <w:t>sau²</w:t>
        <w:tab/>
        <w:t>sɛ¹</w:t>
      </w:r>
    </w:p>
    <w:p>
      <w:pPr>
        <w:pStyle w:val="Normal"/>
        <w:tabs>
          <w:tab w:val="left" w:pos="720" w:leader="none"/>
        </w:tabs>
        <w:rPr>
          <w:kern w:val="2"/>
          <w:sz w:val="24"/>
        </w:rPr>
      </w:pPr>
      <w:r>
        <w:rPr>
          <w:kern w:val="2"/>
          <w:sz w:val="24"/>
        </w:rPr>
        <w:tab/>
        <w:t>that</w:t>
        <w:tab/>
        <w:t>?</w:t>
        <w:tab/>
        <w:t>soul</w:t>
        <w:tab/>
        <w:t>bad</w:t>
        <w:tab/>
        <w:t>get</w:t>
        <w:tab/>
        <w:t>get</w:t>
        <w:tab/>
        <w:t>bind</w:t>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Then get the bad </w:t>
      </w:r>
      <w:r>
        <w:rPr>
          <w:i/>
          <w:kern w:val="2"/>
          <w:sz w:val="24"/>
        </w:rPr>
        <w:t>khon</w:t>
      </w:r>
      <w:r>
        <w:rPr>
          <w:kern w:val="2"/>
          <w:sz w:val="24"/>
        </w:rPr>
        <w:t xml:space="preserve"> and bind it up and make it stay (at the cemetery).’</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first two words in the Aiton version are </w:t>
      </w:r>
      <w:r>
        <w:rPr>
          <w:rFonts w:cs="Phake Script" w:ascii="Phake Script" w:hAnsi="Phake Script"/>
          <w:sz w:val="36"/>
        </w:rPr>
        <w:t>tntI</w:t>
      </w:r>
      <w:r>
        <w:rPr>
          <w:sz w:val="24"/>
        </w:rPr>
        <w: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pPr>
      <w:r>
        <w:rPr>
          <w:kern w:val="2"/>
          <w:sz w:val="24"/>
        </w:rPr>
        <w:t>114)</w:t>
        <w:tab/>
      </w:r>
      <w:r>
        <w:rPr>
          <w:rFonts w:cs="Phake Script" w:ascii="Phake Script" w:hAnsi="Phake Script"/>
          <w:kern w:val="2"/>
          <w:sz w:val="40"/>
        </w:rPr>
        <w:t>tg</w:t>
        <w:tab/>
        <w:t>nn</w:t>
        <w:tab/>
        <w:t>hE</w:t>
        <w:tab/>
        <w:t>nU</w:t>
        <w:tab/>
        <w:t>cot</w:t>
        <w:tab/>
        <w:t>fj</w:t>
        <w:tab/>
        <w:t xml:space="preserve">xa / </w:t>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tüŋ¹</w:t>
        <w:tab/>
        <w:t>nan⁴</w:t>
        <w:tab/>
        <w:t>haü³</w:t>
        <w:tab/>
        <w:t>nū²</w:t>
        <w:tab/>
        <w:t>cɔt¹</w:t>
        <w:tab/>
        <w:t>phāi³</w:t>
        <w:tab/>
        <w:t>khā⁶</w:t>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kern w:val="2"/>
          <w:sz w:val="24"/>
        </w:rPr>
      </w:pPr>
      <w:r>
        <w:rPr>
          <w:kern w:val="2"/>
          <w:sz w:val="24"/>
        </w:rPr>
        <w:tab/>
        <w:t>all</w:t>
        <w:tab/>
        <w:t>that</w:t>
        <w:tab/>
        <w:t>give</w:t>
        <w:tab/>
        <w:t>look</w:t>
        <w:tab/>
        <w:t>everywhere</w:t>
        <w:tab/>
        <w:t>walk</w:t>
        <w:tab/>
        <w:t>search</w:t>
      </w:r>
    </w:p>
    <w:p>
      <w:pPr>
        <w:pStyle w:val="Normal"/>
        <w:tabs>
          <w:tab w:val="left" w:pos="720" w:leader="none"/>
        </w:tabs>
        <w:ind w:left="720" w:hanging="0"/>
        <w:rPr>
          <w:kern w:val="2"/>
          <w:sz w:val="24"/>
        </w:rPr>
      </w:pPr>
      <w:r>
        <w:rPr>
          <w:kern w:val="2"/>
          <w:sz w:val="24"/>
        </w:rPr>
        <w:t>‘</w:t>
      </w:r>
      <w:r>
        <w:rPr>
          <w:kern w:val="2"/>
          <w:sz w:val="24"/>
        </w:rPr>
        <w:t>Go walking and looking everywhere to search for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pPr>
      <w:r>
        <w:rPr>
          <w:kern w:val="2"/>
          <w:sz w:val="24"/>
        </w:rPr>
        <w:t>114.1)</w:t>
        <w:tab/>
      </w:r>
      <w:r>
        <w:rPr>
          <w:rFonts w:cs="Phake Script" w:ascii="Phake Script" w:hAnsi="Phake Script"/>
          <w:kern w:val="2"/>
          <w:sz w:val="40"/>
        </w:rPr>
        <w:t>tg</w:t>
        <w:tab/>
        <w:t>nn</w:t>
        <w:tab/>
        <w:t>pU</w:t>
        <w:tab/>
        <w:t>cow</w:t>
        <w:tab/>
        <w:t>sM</w:t>
        <w:tab/>
        <w:t>nU</w:t>
        <w:tab/>
        <w:t>cot</w:t>
        <w:tab/>
        <w:t>lF</w:t>
        <w:tab/>
        <w:t xml:space="preserve">xa / </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rFonts w:ascii="Doulos SIL" w:hAnsi="Doulos SIL" w:cs="Doulos SIL"/>
          <w:kern w:val="2"/>
          <w:sz w:val="24"/>
        </w:rPr>
      </w:pPr>
      <w:r>
        <w:rPr>
          <w:rFonts w:cs="Doulos SIL" w:ascii="Doulos SIL" w:hAnsi="Doulos SIL"/>
          <w:kern w:val="2"/>
          <w:sz w:val="24"/>
        </w:rPr>
        <w:tab/>
        <w:t>taŋ¹</w:t>
        <w:tab/>
        <w:t>nan³</w:t>
        <w:tab/>
        <w:t>puu¹</w:t>
        <w:tab/>
        <w:t>cau³</w:t>
        <w:tab/>
        <w:t>sam³</w:t>
        <w:tab/>
        <w:t>nuu²</w:t>
        <w:tab/>
        <w:t>cɔt¹</w:t>
        <w:tab/>
        <w:t>lɛm²</w:t>
        <w:tab/>
        <w:t>khaa⁶</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pPr>
      <w:r>
        <w:rPr>
          <w:kern w:val="2"/>
          <w:sz w:val="24"/>
        </w:rPr>
        <w:tab/>
        <w:t>all</w:t>
        <w:tab/>
        <w:t>that</w:t>
        <w:tab/>
        <w:t>grandfather</w:t>
        <w:tab/>
      </w:r>
      <w:r>
        <w:rPr>
          <w:smallCaps/>
          <w:kern w:val="2"/>
          <w:sz w:val="24"/>
        </w:rPr>
        <w:t>resp</w:t>
      </w:r>
      <w:r>
        <w:rPr>
          <w:kern w:val="2"/>
          <w:sz w:val="24"/>
        </w:rPr>
        <w:tab/>
        <w:t>again</w:t>
        <w:tab/>
        <w:t>look</w:t>
        <w:tab/>
        <w:t>everywhere</w:t>
        <w:tab/>
        <w:t>look</w:t>
        <w:tab/>
        <w:t>search</w:t>
      </w:r>
    </w:p>
    <w:p>
      <w:pPr>
        <w:pStyle w:val="Normal"/>
        <w:tabs>
          <w:tab w:val="left" w:pos="720" w:leader="none"/>
        </w:tabs>
        <w:rPr>
          <w:kern w:val="2"/>
          <w:sz w:val="24"/>
        </w:rPr>
      </w:pPr>
      <w:r>
        <w:rPr>
          <w:kern w:val="2"/>
          <w:sz w:val="24"/>
        </w:rPr>
        <w:tab/>
        <w:t>‘Grandfather will again search everywhere.’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pPr>
      <w:r>
        <w:rPr>
          <w:kern w:val="2"/>
          <w:sz w:val="24"/>
        </w:rPr>
        <w:t>115)</w:t>
        <w:tab/>
      </w:r>
      <w:r>
        <w:rPr>
          <w:rFonts w:cs="Phake Script" w:ascii="Phake Script" w:hAnsi="Phake Script"/>
          <w:kern w:val="2"/>
          <w:sz w:val="40"/>
        </w:rPr>
        <w:t>sglk</w:t>
        <w:tab/>
        <w:t>lF</w:t>
        <w:tab/>
        <w:t>hn</w:t>
        <w:tab/>
        <w:t>xonq</w:t>
        <w:tab/>
        <w:t>wgq</w:t>
        <w:tab/>
        <w:t>lnq</w:t>
        <w:tab/>
        <w:t>pigq</w:t>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rFonts w:ascii="Doulos SIL" w:hAnsi="Doulos SIL" w:cs="Doulos SIL"/>
          <w:kern w:val="2"/>
          <w:sz w:val="24"/>
        </w:rPr>
      </w:pPr>
      <w:r>
        <w:rPr>
          <w:rFonts w:cs="Doulos SIL" w:ascii="Doulos SIL" w:hAnsi="Doulos SIL"/>
          <w:kern w:val="2"/>
          <w:sz w:val="24"/>
        </w:rPr>
        <w:tab/>
        <w:t>süŋ⁶ lak¹</w:t>
        <w:tab/>
        <w:t>lɛm²</w:t>
        <w:tab/>
        <w:t>han⁶</w:t>
        <w:tab/>
        <w:t>khɔn⁶</w:t>
        <w:tab/>
        <w:t>wāŋ¹</w:t>
        <w:tab/>
        <w:t>lān⁶</w:t>
        <w:tab/>
        <w:t>paiŋ²</w:t>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kern w:val="2"/>
          <w:sz w:val="24"/>
        </w:rPr>
      </w:pPr>
      <w:r>
        <w:rPr>
          <w:kern w:val="2"/>
          <w:sz w:val="24"/>
        </w:rPr>
        <w:tab/>
        <w:t>if</w:t>
        <w:tab/>
        <w:t>look</w:t>
        <w:tab/>
        <w:t>see</w:t>
        <w:tab/>
        <w:t>soul</w:t>
        <w:tab/>
        <w:t>worried</w:t>
        <w:tab/>
        <w:t>grandchild</w:t>
        <w:tab/>
        <w:t>love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pn</w:t>
        <w:tab/>
        <w:t>AW</w:t>
        <w:tab/>
        <w:t>ma</w:t>
        <w:tab/>
        <w:t>hE</w:t>
        <w:tab/>
        <w:t>nj</w:t>
        <w:tab/>
        <w:t xml:space="preserve">enwnq / </w:t>
      </w:r>
    </w:p>
    <w:p>
      <w:pPr>
        <w:pStyle w:val="Normal"/>
        <w:tabs>
          <w:tab w:val="left" w:pos="720" w:leader="none"/>
        </w:tabs>
        <w:rPr>
          <w:rFonts w:ascii="Doulos SIL" w:hAnsi="Doulos SIL" w:cs="Doulos SIL"/>
          <w:kern w:val="2"/>
          <w:sz w:val="24"/>
        </w:rPr>
      </w:pPr>
      <w:r>
        <w:rPr>
          <w:rFonts w:cs="Doulos SIL" w:ascii="Doulos SIL" w:hAnsi="Doulos SIL"/>
          <w:kern w:val="2"/>
          <w:sz w:val="24"/>
        </w:rPr>
        <w:tab/>
        <w:t>pan²</w:t>
        <w:tab/>
        <w:t>au²</w:t>
        <w:tab/>
        <w:t>mā²</w:t>
        <w:tab/>
        <w:t>haü³</w:t>
        <w:tab/>
        <w:t>nai³</w:t>
        <w:tab/>
        <w:t>nɛ¹ wān²</w:t>
      </w:r>
    </w:p>
    <w:p>
      <w:pPr>
        <w:pStyle w:val="Normal"/>
        <w:tabs>
          <w:tab w:val="left" w:pos="720" w:leader="none"/>
        </w:tabs>
        <w:rPr>
          <w:kern w:val="2"/>
          <w:sz w:val="24"/>
        </w:rPr>
      </w:pPr>
      <w:r>
        <w:rPr>
          <w:kern w:val="2"/>
          <w:sz w:val="24"/>
        </w:rPr>
        <w:tab/>
        <w:t>give</w:t>
        <w:tab/>
        <w:t>take</w:t>
        <w:tab/>
        <w:t>come</w:t>
        <w:tab/>
        <w:t>give</w:t>
        <w:tab/>
        <w:t>get</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(you) see the troubled </w:t>
      </w:r>
      <w:r>
        <w:rPr>
          <w:i/>
          <w:kern w:val="2"/>
          <w:sz w:val="24"/>
        </w:rPr>
        <w:t xml:space="preserve">khon </w:t>
      </w:r>
      <w:r>
        <w:rPr>
          <w:kern w:val="2"/>
          <w:sz w:val="24"/>
        </w:rPr>
        <w:t>of the beloved grandchild, bring it here, we request you.’</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000" w:leader="none"/>
          <w:tab w:val="left" w:pos="4200" w:leader="none"/>
          <w:tab w:val="left" w:pos="5040" w:leader="none"/>
        </w:tabs>
        <w:rPr/>
      </w:pPr>
      <w:r>
        <w:rPr>
          <w:kern w:val="2"/>
          <w:sz w:val="24"/>
        </w:rPr>
        <w:t>115.1)</w:t>
        <w:tab/>
      </w:r>
      <w:r>
        <w:rPr>
          <w:rFonts w:cs="Phake Script" w:ascii="Phake Script" w:hAnsi="Phake Script"/>
          <w:kern w:val="2"/>
          <w:sz w:val="40"/>
        </w:rPr>
        <w:t>sg</w:t>
        <w:tab/>
        <w:t>woa</w:t>
        <w:tab/>
        <w:t>lkq</w:t>
        <w:tab/>
        <w:t>vJpq</w:t>
        <w:tab/>
        <w:t>hnq</w:t>
        <w:tab/>
        <w:t>yow</w:t>
        <w:tab/>
      </w:r>
    </w:p>
    <w:p>
      <w:pPr>
        <w:pStyle w:val="Normal"/>
        <w:tabs>
          <w:tab w:val="left" w:pos="720" w:leader="none"/>
          <w:tab w:val="left" w:pos="1440" w:leader="none"/>
          <w:tab w:val="left" w:pos="2160" w:leader="none"/>
          <w:tab w:val="left" w:pos="3000" w:leader="none"/>
          <w:tab w:val="left" w:pos="4200" w:leader="none"/>
          <w:tab w:val="left" w:pos="5040" w:leader="none"/>
        </w:tabs>
        <w:rPr>
          <w:rFonts w:ascii="Doulos SIL" w:hAnsi="Doulos SIL" w:cs="Doulos SIL"/>
          <w:kern w:val="2"/>
          <w:sz w:val="24"/>
        </w:rPr>
      </w:pPr>
      <w:r>
        <w:rPr>
          <w:rFonts w:cs="Doulos SIL" w:ascii="Doulos SIL" w:hAnsi="Doulos SIL"/>
          <w:kern w:val="2"/>
          <w:sz w:val="24"/>
        </w:rPr>
        <w:tab/>
        <w:t>saŋ¹</w:t>
        <w:tab/>
        <w:t>waa²</w:t>
        <w:tab/>
        <w:t>lak¹</w:t>
        <w:tab/>
        <w:t>thüp¹</w:t>
        <w:tab/>
        <w:t>han¹</w:t>
        <w:tab/>
        <w:t>ʒau³</w:t>
      </w:r>
    </w:p>
    <w:p>
      <w:pPr>
        <w:pStyle w:val="Normal"/>
        <w:tabs>
          <w:tab w:val="left" w:pos="720" w:leader="none"/>
          <w:tab w:val="left" w:pos="1440" w:leader="none"/>
          <w:tab w:val="left" w:pos="2160" w:leader="none"/>
          <w:tab w:val="left" w:pos="3000" w:leader="none"/>
          <w:tab w:val="left" w:pos="4200" w:leader="none"/>
          <w:tab w:val="left" w:pos="5040" w:leader="none"/>
        </w:tabs>
        <w:rPr>
          <w:kern w:val="2"/>
          <w:sz w:val="24"/>
        </w:rPr>
      </w:pPr>
      <w:r>
        <w:rPr>
          <w:kern w:val="2"/>
          <w:sz w:val="24"/>
        </w:rPr>
        <w:tab/>
        <w:t>if</w:t>
        <w:tab/>
        <w:t>that</w:t>
        <w:tab/>
        <w:t>again</w:t>
        <w:tab/>
        <w:t>get/meet</w:t>
        <w:tab/>
        <w:t>see</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s>
        <w:rPr/>
      </w:pPr>
      <w:r>
        <w:rPr>
          <w:rFonts w:cs="Phake Script" w:ascii="Phake Script" w:hAnsi="Phake Script"/>
          <w:kern w:val="2"/>
          <w:sz w:val="40"/>
        </w:rPr>
        <w:tab/>
        <w:t>Aow</w:t>
        <w:tab/>
        <w:t>ma</w:t>
        <w:tab/>
        <w:t>sU</w:t>
        <w:tab/>
        <w:t>hogq</w:t>
        <w:tab/>
        <w:t>enwnq</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maa²</w:t>
        <w:tab/>
        <w:t>suu¹</w:t>
        <w:tab/>
        <w:t>hɔŋ³</w:t>
        <w:tab/>
        <w:t>nɛ¹ waan²</w:t>
      </w:r>
    </w:p>
    <w:p>
      <w:pPr>
        <w:pStyle w:val="Normal"/>
        <w:tabs>
          <w:tab w:val="left" w:pos="720" w:leader="none"/>
        </w:tabs>
        <w:rPr>
          <w:kern w:val="2"/>
          <w:sz w:val="24"/>
        </w:rPr>
      </w:pPr>
      <w:r>
        <w:rPr>
          <w:kern w:val="2"/>
          <w:sz w:val="24"/>
        </w:rPr>
        <w:tab/>
        <w:t>take</w:t>
        <w:tab/>
        <w:t>come</w:t>
        <w:tab/>
        <w:t>to</w:t>
        <w:tab/>
        <w:t>room</w:t>
        <w:tab/>
      </w:r>
      <w:r>
        <w:rPr>
          <w:smallCaps/>
          <w:kern w:val="2"/>
          <w:sz w:val="24"/>
        </w:rPr>
        <w:t>prt</w:t>
      </w:r>
    </w:p>
    <w:p>
      <w:pPr>
        <w:pStyle w:val="Normal"/>
        <w:tabs>
          <w:tab w:val="left" w:pos="720" w:leader="none"/>
        </w:tabs>
        <w:ind w:left="720" w:hanging="0"/>
        <w:rPr/>
      </w:pPr>
      <w:r>
        <w:rPr>
          <w:kern w:val="2"/>
          <w:sz w:val="24"/>
        </w:rPr>
        <w:t>‘</w:t>
      </w:r>
      <w:r>
        <w:rPr>
          <w:kern w:val="2"/>
          <w:sz w:val="24"/>
        </w:rPr>
        <w:t>If you get to see him, take him to the room.’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116)</w:t>
        <w:tab/>
      </w:r>
      <w:r>
        <w:rPr>
          <w:rFonts w:cs="Phake Script" w:ascii="Phake Script" w:hAnsi="Phake Script"/>
          <w:kern w:val="2"/>
          <w:sz w:val="40"/>
        </w:rPr>
        <w:t>ma</w:t>
        <w:tab/>
        <w:t>el</w:t>
        <w:tab/>
        <w:t>ma</w:t>
        <w:tab/>
        <w:t>ta</w:t>
        <w:tab/>
        <w:t>xon</w:t>
        <w:tab/>
        <w:t xml:space="preserve">S /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lɛ⁴</w:t>
        <w:tab/>
        <w:t>mā²</w:t>
        <w:tab/>
        <w:t>tā⁴</w:t>
        <w:tab/>
        <w:t>khɔn⁶</w:t>
        <w:tab/>
        <w:t>əi²</w:t>
      </w:r>
    </w:p>
    <w:p>
      <w:pPr>
        <w:pStyle w:val="Normal"/>
        <w:tabs>
          <w:tab w:val="left" w:pos="720" w:leader="none"/>
        </w:tabs>
        <w:rPr>
          <w:kern w:val="2"/>
          <w:sz w:val="24"/>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soul</w:t>
        <w:tab/>
      </w:r>
      <w:r>
        <w:rPr>
          <w:smallCaps/>
          <w:kern w:val="2"/>
          <w:sz w:val="24"/>
        </w:rPr>
        <w:t>resp</w:t>
      </w:r>
    </w:p>
    <w:p>
      <w:pPr>
        <w:pStyle w:val="Normal"/>
        <w:tabs>
          <w:tab w:val="left" w:pos="720" w:leader="none"/>
        </w:tabs>
        <w:ind w:left="720" w:hanging="0"/>
        <w:rPr/>
      </w:pPr>
      <w:r>
        <w:rPr>
          <w:kern w:val="2"/>
          <w:sz w:val="24"/>
        </w:rPr>
        <w:t>‘</w:t>
      </w:r>
      <w:r>
        <w:rPr>
          <w:kern w:val="2"/>
          <w:sz w:val="24"/>
        </w:rPr>
        <w:t xml:space="preserve">Welcome, do come,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117)</w:t>
        <w:tab/>
      </w:r>
      <w:r>
        <w:rPr>
          <w:rFonts w:cs="Phake Script" w:ascii="Phake Script" w:hAnsi="Phake Script"/>
          <w:kern w:val="2"/>
          <w:sz w:val="40"/>
        </w:rPr>
        <w:t>ma</w:t>
        <w:tab/>
        <w:t>kin</w:t>
        <w:tab/>
        <w:t>pa</w:t>
        <w:tab/>
        <w:t>kup</w:t>
        <w:tab/>
        <w:t>xW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kin²</w:t>
        <w:tab/>
        <w:t>pā²</w:t>
        <w:tab/>
        <w:t>kup¹</w:t>
        <w:tab/>
        <w:t>khau³</w:t>
      </w:r>
    </w:p>
    <w:p>
      <w:pPr>
        <w:pStyle w:val="Normal"/>
        <w:tabs>
          <w:tab w:val="left" w:pos="720" w:leader="none"/>
        </w:tabs>
        <w:rPr>
          <w:kern w:val="2"/>
          <w:sz w:val="24"/>
        </w:rPr>
      </w:pPr>
      <w:r>
        <w:rPr>
          <w:kern w:val="2"/>
          <w:sz w:val="24"/>
        </w:rPr>
        <w:tab/>
        <w:t>come</w:t>
        <w:tab/>
        <w:t>eat</w:t>
        <w:tab/>
        <w:t>fish</w:t>
        <w:tab/>
        <w:t>and</w:t>
        <w:tab/>
        <w:t>rice</w:t>
      </w:r>
    </w:p>
    <w:p>
      <w:pPr>
        <w:pStyle w:val="Normal"/>
        <w:tabs>
          <w:tab w:val="left" w:pos="720" w:leader="none"/>
        </w:tabs>
        <w:ind w:left="720" w:hanging="0"/>
        <w:rPr>
          <w:kern w:val="2"/>
          <w:sz w:val="24"/>
        </w:rPr>
      </w:pPr>
      <w:r>
        <w:rPr>
          <w:kern w:val="2"/>
          <w:sz w:val="24"/>
        </w:rPr>
        <w:t>‘</w:t>
      </w:r>
      <w:r>
        <w:rPr>
          <w:kern w:val="2"/>
          <w:sz w:val="24"/>
        </w:rPr>
        <w:t>Come and eat fish and rice!’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place of 116 and 117, the Aiton version has:</w:t>
      </w:r>
    </w:p>
    <w:p>
      <w:pPr>
        <w:pStyle w:val="Normal"/>
        <w:tabs>
          <w:tab w:val="left" w:pos="720" w:leader="none"/>
        </w:tabs>
        <w:rPr/>
      </w:pPr>
      <w:r>
        <w:rPr>
          <w:kern w:val="2"/>
          <w:sz w:val="24"/>
        </w:rPr>
        <w:t>116.1)</w:t>
        <w:tab/>
      </w:r>
      <w:r>
        <w:rPr>
          <w:rFonts w:cs="Phake Script" w:ascii="Phake Script" w:hAnsi="Phake Script"/>
          <w:kern w:val="2"/>
          <w:sz w:val="40"/>
        </w:rPr>
        <w:t>ma</w:t>
        <w:tab/>
        <w:t>el</w:t>
        <w:tab/>
        <w:t>ma</w:t>
        <w:tab/>
        <w:t>ta</w:t>
        <w:tab/>
        <w:t>ma</w:t>
        <w:tab/>
        <w:t>kinq</w:t>
        <w:tab/>
        <w:t>pa</w:t>
        <w:tab/>
        <w:t>kupq</w:t>
        <w:tab/>
        <w:t>xow</w:t>
        <w:tab/>
        <w:t xml:space="preserve">/ </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lɛ³</w:t>
        <w:tab/>
        <w:t>maa²</w:t>
        <w:tab/>
        <w:t>taa³</w:t>
        <w:tab/>
        <w:t>maa²</w:t>
        <w:tab/>
        <w:t>kin²</w:t>
        <w:tab/>
        <w:t>paa²</w:t>
        <w:tab/>
        <w:t>kup¹</w:t>
        <w:tab/>
        <w:t>khau³</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come</w:t>
        <w:tab/>
        <w:t>eat</w:t>
        <w:tab/>
        <w:t>fish</w:t>
        <w:tab/>
        <w:t>and</w:t>
        <w:tab/>
        <w:t>rice</w:t>
      </w:r>
    </w:p>
    <w:p>
      <w:pPr>
        <w:pStyle w:val="Normal"/>
        <w:tabs>
          <w:tab w:val="left" w:pos="720" w:leader="none"/>
        </w:tabs>
        <w:ind w:left="720" w:hanging="0"/>
        <w:rPr>
          <w:kern w:val="2"/>
          <w:sz w:val="24"/>
        </w:rPr>
      </w:pPr>
      <w:r>
        <w:rPr>
          <w:kern w:val="2"/>
          <w:sz w:val="24"/>
        </w:rPr>
        <w:t>‘</w:t>
      </w:r>
      <w:r>
        <w:rPr>
          <w:kern w:val="2"/>
          <w:sz w:val="24"/>
        </w:rPr>
        <w:t>Come, come oh soul!’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118)</w:t>
        <w:tab/>
      </w:r>
      <w:r>
        <w:rPr>
          <w:rFonts w:cs="Phake Script" w:ascii="Phake Script" w:hAnsi="Phake Script"/>
          <w:kern w:val="2"/>
          <w:sz w:val="40"/>
        </w:rPr>
        <w:t>ma</w:t>
        <w:tab/>
        <w:t>kin</w:t>
        <w:tab/>
        <w:t>nM</w:t>
        <w:tab/>
        <w:t>sE</w:t>
        <w:tab/>
        <w:t>tW</w:t>
        <w:tab/>
        <w:t>tU</w:t>
        <w:tab/>
        <w:t>vim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kin²</w:t>
        <w:tab/>
        <w:t>nam³</w:t>
        <w:tab/>
        <w:t>saü⁶</w:t>
        <w:tab/>
        <w:t>tau³</w:t>
        <w:tab/>
        <w:t>tū²</w:t>
        <w:tab/>
        <w:t>thɛm⁶</w:t>
      </w:r>
    </w:p>
    <w:p>
      <w:pPr>
        <w:pStyle w:val="Normal"/>
        <w:tabs>
          <w:tab w:val="left" w:pos="720" w:leader="none"/>
        </w:tabs>
        <w:rPr>
          <w:kern w:val="2"/>
          <w:sz w:val="24"/>
        </w:rPr>
      </w:pPr>
      <w:r>
        <w:rPr>
          <w:kern w:val="2"/>
          <w:sz w:val="24"/>
        </w:rPr>
        <w:tab/>
        <w:t>come</w:t>
        <w:tab/>
        <w:t>eat</w:t>
        <w:tab/>
        <w:t>water</w:t>
        <w:tab/>
        <w:t>put in</w:t>
        <w:tab/>
        <w:t>pot</w:t>
        <w:tab/>
        <w:t>body</w:t>
        <w:tab/>
        <w:t>put in, add to</w:t>
      </w:r>
    </w:p>
    <w:p>
      <w:pPr>
        <w:pStyle w:val="Normal"/>
        <w:tabs>
          <w:tab w:val="left" w:pos="720" w:leader="none"/>
        </w:tabs>
        <w:ind w:left="720" w:hanging="0"/>
        <w:rPr>
          <w:sz w:val="24"/>
        </w:rPr>
      </w:pPr>
      <w:r>
        <w:rPr>
          <w:sz w:val="24"/>
        </w:rPr>
        <w:t>‘</w:t>
      </w:r>
      <w:r>
        <w:rPr>
          <w:sz w:val="24"/>
        </w:rPr>
        <w:t>Come and drink the clear water which we have put into the pot.’</w:t>
      </w:r>
    </w:p>
    <w:p>
      <w:pPr>
        <w:pStyle w:val="Normal"/>
        <w:tabs>
          <w:tab w:val="left" w:pos="720" w:leader="none"/>
        </w:tabs>
        <w:rPr>
          <w:sz w:val="24"/>
        </w:rPr>
      </w:pPr>
      <w:r>
        <w:rPr>
          <w:sz w:val="24"/>
        </w:rPr>
      </w:r>
    </w:p>
    <w:p>
      <w:pPr>
        <w:pStyle w:val="Normal"/>
        <w:tabs>
          <w:tab w:val="left" w:pos="720" w:leader="none"/>
        </w:tabs>
        <w:rPr/>
      </w:pPr>
      <w:r>
        <w:rPr>
          <w:sz w:val="24"/>
        </w:rPr>
        <w:t>Notes:</w:t>
        <w:tab/>
        <w:t>* here it means ‘we’. Note Sha</w:t>
      </w:r>
      <w:r>
        <w:rPr>
          <w:sz w:val="24"/>
          <w:szCs w:val="24"/>
        </w:rPr>
        <w:t>n</w:t>
      </w:r>
      <w:r>
        <w:rPr>
          <w:kern w:val="2"/>
          <w:sz w:val="24"/>
          <w:szCs w:val="24"/>
        </w:rPr>
        <w:t xml:space="preserve"> </w:t>
      </w:r>
      <w:r>
        <w:rPr>
          <w:rFonts w:ascii="Shan;Cambria" w:hAnsi="Shan;Cambria" w:cs="Myanmar Text"/>
          <w:kern w:val="2"/>
          <w:sz w:val="24"/>
          <w:sz w:val="24"/>
          <w:szCs w:val="24"/>
          <w:lang w:bidi="my-MM"/>
        </w:rPr>
        <w:t>တူ</w:t>
      </w:r>
      <w:r>
        <w:rPr>
          <w:rFonts w:ascii="Shan;Cambria" w:hAnsi="Shan;Cambria" w:eastAsia="Shan;Cambria" w:cs="Shan;Cambria"/>
          <w:kern w:val="2"/>
          <w:sz w:val="24"/>
          <w:sz w:val="24"/>
          <w:szCs w:val="24"/>
          <w:lang w:bidi="my-MM"/>
        </w:rPr>
        <w:t xml:space="preserve"> </w:t>
      </w:r>
      <w:r>
        <w:rPr>
          <w:kern w:val="2"/>
          <w:sz w:val="24"/>
          <w:sz w:val="24"/>
          <w:szCs w:val="24"/>
        </w:rPr>
        <w:t>‘</w:t>
      </w:r>
      <w:r>
        <w:rPr>
          <w:kern w:val="2"/>
          <w:sz w:val="24"/>
          <w:szCs w:val="24"/>
        </w:rPr>
        <w:t>I’</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pPr>
      <w:r>
        <w:rPr>
          <w:kern w:val="2"/>
          <w:sz w:val="24"/>
        </w:rPr>
        <w:t>119)</w:t>
        <w:tab/>
      </w:r>
      <w:r>
        <w:rPr>
          <w:rFonts w:cs="Phake Script" w:ascii="Phake Script" w:hAnsi="Phake Script"/>
          <w:kern w:val="2"/>
          <w:sz w:val="40"/>
        </w:rPr>
        <w:t>ma</w:t>
        <w:tab/>
        <w:t>kinq</w:t>
        <w:tab/>
        <w:t>kuN</w:t>
        <w:tab/>
        <w:t>Aoj</w:t>
        <w:tab/>
        <w:t>kup</w:t>
        <w:tab/>
        <w:t>xog</w:t>
        <w:tab/>
        <w:t>wn /</w:t>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rFonts w:ascii="Doulos SIL" w:hAnsi="Doulos SIL" w:cs="Doulos SIL"/>
          <w:kern w:val="2"/>
          <w:sz w:val="24"/>
        </w:rPr>
      </w:pPr>
      <w:r>
        <w:rPr>
          <w:rFonts w:cs="Doulos SIL" w:ascii="Doulos SIL" w:hAnsi="Doulos SIL"/>
          <w:kern w:val="2"/>
          <w:sz w:val="24"/>
        </w:rPr>
        <w:tab/>
        <w:t>mā²</w:t>
        <w:tab/>
        <w:t>kin²</w:t>
        <w:tab/>
        <w:t>koi³</w:t>
        <w:tab/>
        <w:t>ɔi³</w:t>
        <w:tab/>
        <w:t>kup¹</w:t>
        <w:tab/>
        <w:t>khauŋ⁶</w:t>
        <w:tab/>
        <w:t>wān⁶</w:t>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kern w:val="2"/>
          <w:sz w:val="24"/>
        </w:rPr>
      </w:pPr>
      <w:r>
        <w:rPr>
          <w:kern w:val="2"/>
          <w:sz w:val="24"/>
        </w:rPr>
        <w:tab/>
        <w:t>come</w:t>
        <w:tab/>
        <w:t>eat</w:t>
        <w:tab/>
        <w:t>banana</w:t>
        <w:tab/>
        <w:t>sugarcane</w:t>
        <w:tab/>
        <w:t>with</w:t>
        <w:tab/>
        <w:t>thing</w:t>
        <w:tab/>
        <w:t>sweet</w:t>
      </w:r>
    </w:p>
    <w:p>
      <w:pPr>
        <w:pStyle w:val="Normal"/>
        <w:tabs>
          <w:tab w:val="left" w:pos="720" w:leader="none"/>
        </w:tabs>
        <w:ind w:left="720" w:hanging="0"/>
        <w:rPr>
          <w:kern w:val="2"/>
          <w:sz w:val="24"/>
        </w:rPr>
      </w:pPr>
      <w:r>
        <w:rPr>
          <w:kern w:val="2"/>
          <w:sz w:val="24"/>
        </w:rPr>
        <w:t>‘</w:t>
      </w:r>
      <w:r>
        <w:rPr>
          <w:kern w:val="2"/>
          <w:sz w:val="24"/>
        </w:rPr>
        <w:t>Come and eat banana, sugar can and all sweet things!’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has </w:t>
      </w:r>
      <w:r>
        <w:rPr>
          <w:rFonts w:cs="Aiton Script" w:ascii="Aiton Script" w:hAnsi="Aiton Script"/>
          <w:kern w:val="2"/>
          <w:sz w:val="36"/>
        </w:rPr>
        <w:t>Aikq</w:t>
      </w:r>
      <w:r>
        <w:rPr>
          <w:kern w:val="2"/>
          <w:sz w:val="24"/>
        </w:rPr>
        <w:t xml:space="preserve"> in place of </w:t>
      </w:r>
      <w:r>
        <w:rPr>
          <w:rFonts w:cs="Aiton Script" w:ascii="Aiton Script" w:hAnsi="Aiton Script"/>
          <w:kern w:val="2"/>
          <w:sz w:val="36"/>
        </w:rPr>
        <w:t>kupq</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pPr>
      <w:r>
        <w:rPr>
          <w:kern w:val="2"/>
          <w:sz w:val="24"/>
        </w:rPr>
        <w:t>120)</w:t>
        <w:tab/>
      </w:r>
      <w:r>
        <w:rPr>
          <w:rFonts w:cs="Phake Script" w:ascii="Phake Script" w:hAnsi="Phake Script"/>
          <w:kern w:val="2"/>
          <w:sz w:val="40"/>
        </w:rPr>
        <w:t>ma</w:t>
        <w:tab/>
        <w:t>kin</w:t>
        <w:tab/>
        <w:t>xog</w:t>
        <w:tab/>
        <w:t>hoM</w:t>
        <w:tab/>
        <w:t>cU</w:t>
        <w:tab/>
        <w:t>lj</w:t>
        <w:tab/>
        <w:t xml:space="preserve">pn </w:t>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mā²</w:t>
        <w:tab/>
        <w:t>kin²</w:t>
        <w:tab/>
        <w:t>khauŋ⁶</w:t>
        <w:tab/>
        <w:t>hɔm⁶</w:t>
        <w:tab/>
        <w:t>cū²</w:t>
        <w:tab/>
        <w:t>lāi⁶</w:t>
        <w:tab/>
        <w:t>pān²</w:t>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pPr>
      <w:r>
        <w:rPr>
          <w:kern w:val="2"/>
          <w:sz w:val="24"/>
        </w:rPr>
        <w:tab/>
        <w:t>come</w:t>
        <w:tab/>
        <w:t>eat</w:t>
        <w:tab/>
        <w:t>thing</w:t>
        <w:tab/>
        <w:t>fragrant</w:t>
        <w:tab/>
        <w:t>generation</w:t>
        <w:tab/>
        <w:t>many</w:t>
        <w:tab/>
      </w:r>
      <w:r>
        <w:rPr>
          <w:smallCaps/>
          <w:kern w:val="2"/>
          <w:sz w:val="24"/>
        </w:rPr>
        <w:t>clf</w:t>
      </w:r>
      <w:r>
        <w:rPr>
          <w:kern w:val="2"/>
          <w:sz w:val="24"/>
        </w:rPr>
        <w:t xml:space="preserve"> of time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rFonts w:cs="Phake Script" w:ascii="Phake Script" w:hAnsi="Phake Script"/>
          <w:kern w:val="2"/>
          <w:sz w:val="40"/>
        </w:rPr>
        <w:tab/>
        <w:t>pU</w:t>
        <w:tab/>
        <w:t xml:space="preserve">ya </w:t>
        <w:tab/>
        <w:t>mE</w:t>
        <w:tab/>
        <w:t>ta</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pū¹</w:t>
        <w:tab/>
        <w:t>yā⁵</w:t>
        <w:tab/>
        <w:t>maü²</w:t>
        <w:tab/>
        <w:t>tā⁴</w:t>
      </w:r>
    </w:p>
    <w:p>
      <w:pPr>
        <w:pStyle w:val="Normal"/>
        <w:tabs>
          <w:tab w:val="left" w:pos="720" w:leader="none"/>
        </w:tabs>
        <w:rPr/>
      </w:pPr>
      <w:r>
        <w:rPr>
          <w:kern w:val="2"/>
          <w:sz w:val="24"/>
        </w:rPr>
        <w:tab/>
        <w:t>grandfather</w:t>
        <w:tab/>
        <w:t>grandmother</w:t>
        <w:tab/>
      </w:r>
      <w:r>
        <w:rPr>
          <w:smallCaps/>
          <w:kern w:val="2"/>
          <w:sz w:val="24"/>
        </w:rPr>
        <w:t>2sg</w:t>
      </w:r>
      <w:r>
        <w:rPr>
          <w:kern w:val="2"/>
          <w:sz w:val="24"/>
        </w:rPr>
        <w:tab/>
      </w:r>
      <w:r>
        <w:rPr>
          <w:smallCaps/>
          <w:kern w:val="2"/>
          <w:sz w:val="24"/>
        </w:rPr>
        <w:t>prt</w:t>
      </w:r>
      <w:r>
        <w:rPr>
          <w:kern w:val="2"/>
          <w:sz w:val="24"/>
        </w:rPr>
        <w:t>-polite</w:t>
      </w:r>
    </w:p>
    <w:p>
      <w:pPr>
        <w:pStyle w:val="Normal"/>
        <w:tabs>
          <w:tab w:val="left" w:pos="720" w:leader="none"/>
        </w:tabs>
        <w:ind w:left="720" w:hanging="0"/>
        <w:rPr/>
      </w:pPr>
      <w:r>
        <w:rPr>
          <w:kern w:val="2"/>
          <w:sz w:val="24"/>
        </w:rPr>
        <w:t>‘</w:t>
      </w:r>
      <w:r>
        <w:rPr>
          <w:kern w:val="2"/>
          <w:sz w:val="24"/>
        </w:rPr>
        <w:t>Come and eat the fragrant food, which over a long time grandmother and grandfather have given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first line in the Aiton version is:</w:t>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120.1)</w:t>
        <w:tab/>
      </w:r>
      <w:r>
        <w:rPr>
          <w:rFonts w:cs="Phake Script" w:ascii="Phake Script" w:hAnsi="Phake Script"/>
          <w:kern w:val="2"/>
          <w:sz w:val="40"/>
        </w:rPr>
        <w:t>ma</w:t>
        <w:tab/>
        <w:t>sipq</w:t>
        <w:tab/>
        <w:t>xogq</w:t>
        <w:tab/>
        <w:t>tJw</w:t>
        <w:tab/>
        <w:t>cU</w:t>
        <w:tab/>
        <w:t>lj</w:t>
        <w:tab/>
        <w:t>pn</w:t>
        <w:tab/>
        <w:t>/</w:t>
      </w:r>
    </w:p>
    <w:p>
      <w:pPr>
        <w:pStyle w:val="Normal"/>
        <w:tabs>
          <w:tab w:val="left" w:pos="720" w:leader="none"/>
          <w:tab w:val="left" w:pos="1440" w:leader="none"/>
          <w:tab w:val="left" w:pos="2160" w:leader="none"/>
          <w:tab w:val="left" w:pos="2880" w:leader="none"/>
          <w:tab w:val="left" w:pos="3600" w:leader="none"/>
          <w:tab w:val="left" w:pos="5040" w:leader="none"/>
        </w:tabs>
        <w:rPr>
          <w:rFonts w:ascii="Doulos SIL" w:hAnsi="Doulos SIL" w:cs="Doulos SIL"/>
          <w:kern w:val="2"/>
          <w:sz w:val="24"/>
        </w:rPr>
      </w:pPr>
      <w:r>
        <w:rPr>
          <w:rFonts w:cs="Doulos SIL" w:ascii="Doulos SIL" w:hAnsi="Doulos SIL"/>
          <w:kern w:val="2"/>
          <w:sz w:val="24"/>
        </w:rPr>
        <w:tab/>
        <w:t>maa²</w:t>
        <w:tab/>
        <w:tab/>
        <w:t>khɔŋ¹</w:t>
        <w:tab/>
        <w:t>tɯ²</w:t>
        <w:tab/>
        <w:t>cuu²</w:t>
        <w:tab/>
        <w:t>laai¹</w:t>
        <w:tab/>
        <w:t>paan²</w:t>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ab/>
        <w:t>come</w:t>
        <w:tab/>
        <w:t>?</w:t>
        <w:tab/>
        <w:t>thing</w:t>
        <w:tab/>
        <w:t>use</w:t>
        <w:tab/>
        <w:t>generation</w:t>
        <w:tab/>
        <w:t>many</w:t>
        <w:tab/>
      </w:r>
      <w:r>
        <w:rPr>
          <w:smallCaps/>
          <w:kern w:val="2"/>
          <w:sz w:val="24"/>
        </w:rPr>
        <w:t>clf</w:t>
      </w:r>
      <w:r>
        <w:rPr>
          <w:kern w:val="2"/>
          <w:sz w:val="24"/>
        </w:rPr>
        <w:t xml:space="preserve"> of time</w:t>
      </w:r>
    </w:p>
    <w:p>
      <w:pPr>
        <w:pStyle w:val="Normal"/>
        <w:tabs>
          <w:tab w:val="left" w:pos="720" w:leader="none"/>
        </w:tabs>
        <w:rPr>
          <w:kern w:val="2"/>
          <w:sz w:val="24"/>
        </w:rPr>
      </w:pPr>
      <w:r>
        <w:rPr>
          <w:kern w:val="2"/>
          <w:sz w:val="24"/>
        </w:rPr>
        <w:tab/>
        <w:t>‘Come and use the things we have had for many generations.’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Lines 116 to 120 are repeated in the Khamyang MS as lines 121-125. They are omitted here.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126)</w:t>
        <w:tab/>
      </w:r>
      <w:r>
        <w:rPr>
          <w:rFonts w:cs="Phake Script" w:ascii="Phake Script" w:hAnsi="Phake Script"/>
          <w:kern w:val="2"/>
          <w:sz w:val="40"/>
        </w:rPr>
        <w:t>ma</w:t>
        <w:tab/>
        <w:t>el</w:t>
        <w:tab/>
        <w:t>ma</w:t>
        <w:tab/>
        <w:t>tX</w:t>
        <w:tab/>
        <w:t xml:space="preserve">sM </w:t>
        <w:tab/>
        <w:t>/ 0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w:t>
        <w:tab/>
        <w:t>mā²</w:t>
        <w:tab/>
        <w:t>tā⁴</w:t>
        <w:tab/>
        <w:t>sām⁶</w:t>
        <w:tab/>
        <w:t>sip¹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3</w:t>
        <w:tab/>
        <w:t>10</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90" w:leader="none"/>
          <w:tab w:val="left" w:pos="4770" w:leader="none"/>
        </w:tabs>
        <w:rPr/>
      </w:pPr>
      <w:r>
        <w:rPr>
          <w:kern w:val="2"/>
          <w:sz w:val="24"/>
        </w:rPr>
        <w:tab/>
      </w:r>
      <w:r>
        <w:rPr>
          <w:rFonts w:cs="Phake Script" w:ascii="Phake Script" w:hAnsi="Phake Script"/>
          <w:kern w:val="2"/>
          <w:sz w:val="40"/>
        </w:rPr>
        <w:t>xon</w:t>
        <w:tab/>
        <w:t xml:space="preserve">yU </w:t>
        <w:tab/>
        <w:t>tuU</w:t>
        <w:tab/>
        <w:t>Anq</w:t>
        <w:tab/>
        <w:t>vunq</w:t>
        <w:tab/>
        <w:t>cU</w:t>
        <w:tab/>
        <w:t>yX</w:t>
        <w:tab/>
        <w:t>ka /</w:t>
      </w:r>
    </w:p>
    <w:p>
      <w:pPr>
        <w:pStyle w:val="Normal"/>
        <w:tabs>
          <w:tab w:val="left" w:pos="720" w:leader="none"/>
          <w:tab w:val="left" w:pos="1440" w:leader="none"/>
          <w:tab w:val="left" w:pos="2160" w:leader="none"/>
          <w:tab w:val="left" w:pos="2880" w:leader="none"/>
          <w:tab w:val="left" w:pos="3690" w:leader="none"/>
          <w:tab w:val="left" w:pos="4770" w:leader="none"/>
        </w:tabs>
        <w:rPr>
          <w:rFonts w:ascii="Doulos SIL" w:hAnsi="Doulos SIL" w:cs="Doulos SIL"/>
          <w:kern w:val="2"/>
          <w:sz w:val="24"/>
        </w:rPr>
      </w:pPr>
      <w:r>
        <w:rPr>
          <w:rFonts w:cs="Doulos SIL" w:ascii="Doulos SIL" w:hAnsi="Doulos SIL"/>
          <w:kern w:val="2"/>
          <w:sz w:val="24"/>
        </w:rPr>
        <w:tab/>
        <w:t>khɔn⁶</w:t>
        <w:tab/>
        <w:t>yū¹</w:t>
        <w:tab/>
        <w:t>to²</w:t>
        <w:tab/>
        <w:t>ān¹</w:t>
        <w:tab/>
        <w:t>thon³</w:t>
        <w:tab/>
        <w:t>co⁵</w:t>
        <w:tab/>
        <w:t>yā¹</w:t>
        <w:tab/>
        <w:t>kā¹</w:t>
      </w:r>
    </w:p>
    <w:p>
      <w:pPr>
        <w:pStyle w:val="Normal"/>
        <w:tabs>
          <w:tab w:val="left" w:pos="720" w:leader="none"/>
          <w:tab w:val="left" w:pos="1440" w:leader="none"/>
          <w:tab w:val="left" w:pos="2160" w:leader="none"/>
          <w:tab w:val="left" w:pos="2880" w:leader="none"/>
          <w:tab w:val="left" w:pos="3690" w:leader="none"/>
          <w:tab w:val="left" w:pos="4770" w:leader="none"/>
        </w:tabs>
        <w:rPr/>
      </w:pPr>
      <w:r>
        <w:rPr>
          <w:kern w:val="2"/>
          <w:sz w:val="24"/>
        </w:rPr>
        <w:tab/>
        <w:t>soul</w:t>
        <w:tab/>
        <w:t>live</w:t>
        <w:tab/>
        <w:t>body</w:t>
        <w:tab/>
        <w:t>count</w:t>
        <w:tab/>
        <w:t>complete</w:t>
        <w:tab/>
        <w:t>time</w:t>
        <w:tab/>
        <w:t>don’t</w:t>
        <w:tab/>
        <w:t>go</w:t>
        <w:tab/>
      </w:r>
    </w:p>
    <w:p>
      <w:pPr>
        <w:pStyle w:val="Normal"/>
        <w:tabs>
          <w:tab w:val="left" w:pos="720" w:leader="none"/>
        </w:tabs>
        <w:ind w:left="720" w:hanging="0"/>
        <w:rPr/>
      </w:pPr>
      <w:r>
        <w:rPr>
          <w:kern w:val="2"/>
          <w:sz w:val="24"/>
        </w:rPr>
        <w:t>‘</w:t>
      </w:r>
      <w:r>
        <w:rPr>
          <w:kern w:val="2"/>
          <w:sz w:val="24"/>
        </w:rPr>
        <w:t xml:space="preserve">Come and be welcome, all 30 </w:t>
      </w:r>
      <w:r>
        <w:rPr>
          <w:i/>
          <w:kern w:val="2"/>
          <w:sz w:val="24"/>
        </w:rPr>
        <w:t>khons</w:t>
      </w:r>
      <w:r>
        <w:rPr>
          <w:kern w:val="2"/>
          <w:sz w:val="24"/>
        </w:rPr>
        <w:t xml:space="preserve"> which live in the body, complete your full life, don’t go.’</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127)</w:t>
        <w:tab/>
      </w:r>
      <w:r>
        <w:rPr>
          <w:rFonts w:cs="Phake Script" w:ascii="Phake Script" w:hAnsi="Phake Script"/>
          <w:kern w:val="2"/>
          <w:sz w:val="40"/>
        </w:rPr>
        <w:t>ma</w:t>
        <w:tab/>
        <w:t>el</w:t>
        <w:tab/>
        <w:t>ma</w:t>
        <w:tab/>
        <w:t>ta</w:t>
        <w:tab/>
        <w:t xml:space="preserve">kW </w:t>
        <w:tab/>
        <w:t>/ 0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lɛ⁴</w:t>
        <w:tab/>
        <w:t>mā²</w:t>
        <w:tab/>
        <w:t>tā⁴</w:t>
        <w:tab/>
        <w:t>kau³</w:t>
        <w:tab/>
        <w:t>sip¹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nine</w:t>
        <w:tab/>
        <w:t>10</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xon</w:t>
        <w:tab/>
        <w:t>yU</w:t>
        <w:tab/>
        <w:t>xig /</w:t>
      </w:r>
    </w:p>
    <w:p>
      <w:pPr>
        <w:pStyle w:val="Normal"/>
        <w:tabs>
          <w:tab w:val="left" w:pos="720" w:leader="none"/>
        </w:tabs>
        <w:rPr>
          <w:rFonts w:ascii="Doulos SIL" w:hAnsi="Doulos SIL" w:cs="Doulos SIL"/>
          <w:kern w:val="2"/>
          <w:sz w:val="24"/>
        </w:rPr>
      </w:pPr>
      <w:r>
        <w:rPr>
          <w:rFonts w:cs="Doulos SIL" w:ascii="Doulos SIL" w:hAnsi="Doulos SIL"/>
          <w:kern w:val="2"/>
          <w:sz w:val="24"/>
        </w:rPr>
        <w:tab/>
        <w:t>khɔn⁶</w:t>
        <w:tab/>
        <w:t>yū¹</w:t>
        <w:tab/>
        <w:t>khiŋ²</w:t>
      </w:r>
    </w:p>
    <w:p>
      <w:pPr>
        <w:pStyle w:val="Normal"/>
        <w:tabs>
          <w:tab w:val="left" w:pos="720" w:leader="none"/>
        </w:tabs>
        <w:rPr>
          <w:kern w:val="2"/>
          <w:sz w:val="24"/>
        </w:rPr>
      </w:pPr>
      <w:r>
        <w:rPr>
          <w:kern w:val="2"/>
          <w:sz w:val="24"/>
        </w:rPr>
        <w:tab/>
        <w:t>soul</w:t>
        <w:tab/>
        <w:t>stay</w:t>
        <w:tab/>
        <w:t>body</w:t>
      </w:r>
    </w:p>
    <w:p>
      <w:pPr>
        <w:pStyle w:val="Normal"/>
        <w:tabs>
          <w:tab w:val="left" w:pos="720" w:leader="none"/>
        </w:tabs>
        <w:ind w:left="720" w:hanging="0"/>
        <w:rPr/>
      </w:pPr>
      <w:r>
        <w:rPr>
          <w:kern w:val="2"/>
          <w:sz w:val="24"/>
        </w:rPr>
        <w:t>‘</w:t>
      </w:r>
      <w:r>
        <w:rPr>
          <w:kern w:val="2"/>
          <w:sz w:val="24"/>
        </w:rPr>
        <w:t xml:space="preserve">Come all 90 </w:t>
      </w:r>
      <w:r>
        <w:rPr>
          <w:i/>
          <w:kern w:val="2"/>
          <w:sz w:val="24"/>
        </w:rPr>
        <w:t>khons</w:t>
      </w:r>
      <w:r>
        <w:rPr>
          <w:kern w:val="2"/>
          <w:sz w:val="24"/>
        </w:rPr>
        <w:t xml:space="preserve"> which live in the body.’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place of 126 and 127, the Aiton version gives:</w:t>
      </w:r>
    </w:p>
    <w:p>
      <w:pPr>
        <w:pStyle w:val="Normal"/>
        <w:tabs>
          <w:tab w:val="left" w:pos="720" w:leader="none"/>
        </w:tabs>
        <w:rPr/>
      </w:pPr>
      <w:r>
        <w:rPr>
          <w:kern w:val="2"/>
          <w:sz w:val="24"/>
        </w:rPr>
        <w:t>126.1)</w:t>
        <w:tab/>
      </w:r>
      <w:r>
        <w:rPr>
          <w:rFonts w:cs="Phake Script" w:ascii="Phake Script" w:hAnsi="Phake Script"/>
          <w:kern w:val="2"/>
          <w:sz w:val="40"/>
        </w:rPr>
        <w:t>ma</w:t>
        <w:tab/>
        <w:t>el</w:t>
        <w:tab/>
        <w:t>ma</w:t>
        <w:tab/>
        <w:t>ta</w:t>
        <w:tab/>
        <w:t>sM</w:t>
        <w:tab/>
        <w:t>sip</w:t>
        <w:tab/>
        <w:t>sM</w:t>
        <w:tab/>
        <w:t>xonq</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lɛ³</w:t>
        <w:tab/>
        <w:t>maa²</w:t>
        <w:tab/>
        <w:t>taa³</w:t>
        <w:tab/>
        <w:t>saam¹</w:t>
        <w:tab/>
        <w:t>sip¹</w:t>
        <w:tab/>
        <w:t>saam¹</w:t>
        <w:tab/>
        <w:t>khɔn¹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3</w:t>
        <w:tab/>
        <w:t>10</w:t>
        <w:tab/>
        <w:t>3</w:t>
        <w:tab/>
        <w:t>soul</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yU</w:t>
        <w:tab/>
        <w:t>xigq</w:t>
        <w:tab/>
        <w:t>kunq</w:t>
        <w:tab/>
        <w:t>mow</w:t>
        <w:tab/>
        <w:t>fkq /</w:t>
      </w:r>
    </w:p>
    <w:p>
      <w:pPr>
        <w:pStyle w:val="Normal"/>
        <w:tabs>
          <w:tab w:val="left" w:pos="720" w:leader="none"/>
        </w:tabs>
        <w:rPr>
          <w:rFonts w:ascii="Doulos SIL" w:hAnsi="Doulos SIL" w:cs="Doulos SIL"/>
          <w:kern w:val="2"/>
          <w:sz w:val="24"/>
        </w:rPr>
      </w:pPr>
      <w:r>
        <w:rPr>
          <w:rFonts w:cs="Doulos SIL" w:ascii="Doulos SIL" w:hAnsi="Doulos SIL"/>
          <w:kern w:val="2"/>
          <w:sz w:val="24"/>
        </w:rPr>
        <w:tab/>
        <w:t>yuu¹</w:t>
        <w:tab/>
        <w:t>khiŋ²</w:t>
        <w:tab/>
        <w:t>kun²</w:t>
        <w:tab/>
        <w:t>mau¹</w:t>
        <w:tab/>
        <w:t>phaak³</w:t>
      </w:r>
    </w:p>
    <w:p>
      <w:pPr>
        <w:pStyle w:val="Normal"/>
        <w:tabs>
          <w:tab w:val="left" w:pos="720" w:leader="none"/>
        </w:tabs>
        <w:rPr/>
      </w:pPr>
      <w:r>
        <w:rPr>
          <w:kern w:val="2"/>
          <w:sz w:val="24"/>
        </w:rPr>
        <w:tab/>
        <w:t>live</w:t>
        <w:tab/>
        <w:t>body</w:t>
        <w:tab/>
        <w:t>person</w:t>
        <w:tab/>
      </w:r>
      <w:r>
        <w:rPr>
          <w:smallCaps/>
          <w:kern w:val="2"/>
          <w:sz w:val="24"/>
        </w:rPr>
        <w:t>neg</w:t>
      </w:r>
      <w:r>
        <w:rPr>
          <w:kern w:val="2"/>
          <w:sz w:val="24"/>
        </w:rPr>
        <w:tab/>
        <w:t>separate</w:t>
      </w:r>
    </w:p>
    <w:p>
      <w:pPr>
        <w:pStyle w:val="Normal"/>
        <w:tabs>
          <w:tab w:val="left" w:pos="720" w:leader="none"/>
        </w:tabs>
        <w:ind w:left="720" w:hanging="0"/>
        <w:rPr/>
      </w:pPr>
      <w:r>
        <w:rPr>
          <w:kern w:val="2"/>
          <w:sz w:val="24"/>
        </w:rPr>
        <w:t>‘</w:t>
      </w:r>
      <w:r>
        <w:rPr>
          <w:kern w:val="2"/>
          <w:sz w:val="24"/>
        </w:rPr>
        <w:t xml:space="preserve">Come all thirty-three </w:t>
      </w:r>
      <w:r>
        <w:rPr>
          <w:i/>
          <w:kern w:val="2"/>
          <w:sz w:val="24"/>
        </w:rPr>
        <w:t xml:space="preserve">khons </w:t>
      </w:r>
      <w:r>
        <w:rPr>
          <w:kern w:val="2"/>
          <w:sz w:val="24"/>
        </w:rPr>
        <w:t>who live in the body, don’t be separated.’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pPr>
      <w:r>
        <w:rPr>
          <w:kern w:val="2"/>
          <w:sz w:val="24"/>
        </w:rPr>
        <w:t>127.1)</w:t>
        <w:tab/>
      </w:r>
      <w:r>
        <w:rPr>
          <w:rFonts w:cs="Phake Script" w:ascii="Phake Script" w:hAnsi="Phake Script"/>
          <w:kern w:val="2"/>
          <w:sz w:val="40"/>
        </w:rPr>
        <w:t>ma</w:t>
        <w:tab/>
        <w:t>yU</w:t>
        <w:tab/>
        <w:t>nJwq</w:t>
        <w:tab/>
        <w:t>vunq</w:t>
        <w:tab/>
        <w:t>pkq</w:t>
        <w:tab/>
        <w:t>kinq</w:t>
        <w:tab/>
        <w:t>yJnq</w:t>
        <w:tab/>
        <w:t>enwnq /</w:t>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rFonts w:ascii="Doulos SIL" w:hAnsi="Doulos SIL" w:cs="Doulos SIL"/>
          <w:kern w:val="2"/>
          <w:sz w:val="24"/>
        </w:rPr>
      </w:pPr>
      <w:r>
        <w:rPr>
          <w:rFonts w:cs="Doulos SIL" w:ascii="Doulos SIL" w:hAnsi="Doulos SIL"/>
          <w:kern w:val="2"/>
          <w:sz w:val="24"/>
        </w:rPr>
        <w:tab/>
        <w:t>maa²</w:t>
        <w:tab/>
        <w:t>yuu¹</w:t>
        <w:tab/>
        <w:t>nɯ¹</w:t>
        <w:tab/>
        <w:t>thun³</w:t>
        <w:tab/>
        <w:t>paak¹</w:t>
        <w:tab/>
        <w:t>kin²</w:t>
        <w:tab/>
        <w:t>yɯn</w:t>
        <w:tab/>
        <w:t>nɛ¹ waan²</w:t>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pPr>
      <w:r>
        <w:rPr>
          <w:kern w:val="2"/>
          <w:sz w:val="24"/>
        </w:rPr>
        <w:tab/>
        <w:t>come</w:t>
        <w:tab/>
        <w:t>live</w:t>
        <w:tab/>
        <w:t>up</w:t>
        <w:tab/>
        <w:t>complete</w:t>
        <w:tab/>
        <w:t>hundred</w:t>
        <w:tab/>
        <w:t>eat</w:t>
        <w:tab/>
        <w:t>peace</w:t>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Come and live for a hundred years and eat in peace.’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127.2)</w:t>
        <w:tab/>
      </w:r>
      <w:r>
        <w:rPr>
          <w:rFonts w:cs="Phake Script" w:ascii="Phake Script" w:hAnsi="Phake Script"/>
          <w:kern w:val="2"/>
          <w:sz w:val="40"/>
        </w:rPr>
        <w:t>ma</w:t>
        <w:tab/>
        <w:t>ta</w:t>
        <w:tab/>
        <w:t>kow</w:t>
        <w:tab/>
        <w:t>sipq</w:t>
        <w:tab/>
        <w:t>xon</w:t>
        <w:tab/>
        <w:t>Aon</w:t>
        <w:tab/>
        <w:t>xigq /</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taa³</w:t>
        <w:tab/>
        <w:t>kau³</w:t>
        <w:tab/>
        <w:t>sip¹</w:t>
        <w:tab/>
        <w:t>khɔn¹</w:t>
        <w:tab/>
        <w:t>ɔn²</w:t>
        <w:tab/>
        <w:t>khiŋ²</w:t>
      </w:r>
    </w:p>
    <w:p>
      <w:pPr>
        <w:pStyle w:val="Normal"/>
        <w:tabs>
          <w:tab w:val="left" w:pos="720" w:leader="none"/>
        </w:tabs>
        <w:rPr/>
      </w:pPr>
      <w:r>
        <w:rPr>
          <w:kern w:val="2"/>
          <w:sz w:val="24"/>
        </w:rPr>
        <w:tab/>
        <w:t>come</w:t>
        <w:tab/>
      </w:r>
      <w:r>
        <w:rPr>
          <w:smallCaps/>
          <w:kern w:val="2"/>
          <w:sz w:val="24"/>
        </w:rPr>
        <w:t>prt</w:t>
      </w:r>
      <w:r>
        <w:rPr>
          <w:kern w:val="2"/>
          <w:sz w:val="24"/>
        </w:rPr>
        <w:tab/>
        <w:t>9</w:t>
        <w:tab/>
        <w:t>10</w:t>
        <w:tab/>
        <w:t>soul</w:t>
        <w:tab/>
        <w:t>front</w:t>
        <w:tab/>
        <w:t>body</w:t>
      </w:r>
    </w:p>
    <w:p>
      <w:pPr>
        <w:pStyle w:val="Normal"/>
        <w:tabs>
          <w:tab w:val="left" w:pos="720" w:leader="none"/>
        </w:tabs>
        <w:ind w:left="720" w:hanging="0"/>
        <w:rPr/>
      </w:pPr>
      <w:r>
        <w:rPr>
          <w:kern w:val="2"/>
          <w:sz w:val="24"/>
        </w:rPr>
        <w:t>‘</w:t>
      </w:r>
      <w:r>
        <w:rPr>
          <w:kern w:val="2"/>
          <w:sz w:val="24"/>
        </w:rPr>
        <w:t xml:space="preserve">Come all ninety </w:t>
      </w:r>
      <w:r>
        <w:rPr>
          <w:i/>
          <w:kern w:val="2"/>
          <w:sz w:val="24"/>
        </w:rPr>
        <w:t>khons</w:t>
      </w:r>
      <w:r>
        <w:rPr>
          <w:kern w:val="2"/>
          <w:sz w:val="24"/>
        </w:rPr>
        <w:t xml:space="preserve"> who live on the front of the body.’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128)</w:t>
        <w:tab/>
      </w:r>
      <w:r>
        <w:rPr>
          <w:rFonts w:cs="Phake Script" w:ascii="Phake Script" w:hAnsi="Phake Script"/>
          <w:kern w:val="2"/>
          <w:sz w:val="40"/>
        </w:rPr>
        <w:t>ma</w:t>
        <w:tab/>
        <w:t>sW</w:t>
        <w:tab/>
        <w:t>yU</w:t>
        <w:tab/>
        <w:t>hig</w:t>
        <w:tab/>
        <w:t>pI</w:t>
        <w:tab/>
        <w:t>nJX</w:t>
        <w:tab/>
        <w:t>cW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sau²</w:t>
        <w:tab/>
        <w:t>yū¹</w:t>
        <w:tab/>
        <w:t>heŋ⁶</w:t>
        <w:tab/>
        <w:t>pī²</w:t>
        <w:tab/>
        <w:t>noi³</w:t>
        <w:tab/>
        <w:t>cau³</w:t>
      </w:r>
    </w:p>
    <w:p>
      <w:pPr>
        <w:pStyle w:val="Normal"/>
        <w:tabs>
          <w:tab w:val="left" w:pos="720" w:leader="none"/>
        </w:tabs>
        <w:rPr>
          <w:kern w:val="2"/>
          <w:sz w:val="24"/>
        </w:rPr>
      </w:pPr>
      <w:r>
        <w:rPr>
          <w:kern w:val="2"/>
          <w:sz w:val="24"/>
        </w:rPr>
        <w:tab/>
        <w:t>come</w:t>
        <w:tab/>
        <w:t>stay</w:t>
        <w:tab/>
        <w:t>stay</w:t>
        <w:tab/>
        <w:t>1000</w:t>
        <w:tab/>
        <w:t>year</w:t>
        <w:tab/>
        <w:t>with</w:t>
        <w:tab/>
      </w:r>
      <w:r>
        <w:rPr>
          <w:smallCaps/>
          <w:kern w:val="2"/>
          <w:sz w:val="24"/>
        </w:rPr>
        <w:t>resp</w:t>
      </w:r>
    </w:p>
    <w:p>
      <w:pPr>
        <w:pStyle w:val="Normal"/>
        <w:tabs>
          <w:tab w:val="left" w:pos="720" w:leader="none"/>
        </w:tabs>
        <w:ind w:left="720" w:hanging="0"/>
        <w:rPr>
          <w:kern w:val="2"/>
          <w:sz w:val="24"/>
        </w:rPr>
      </w:pPr>
      <w:r>
        <w:rPr>
          <w:kern w:val="2"/>
          <w:sz w:val="24"/>
        </w:rPr>
        <w:t>‘</w:t>
      </w:r>
      <w:r>
        <w:rPr>
          <w:kern w:val="2"/>
          <w:sz w:val="24"/>
        </w:rPr>
        <w:t>Come and stay with your owner for a thousand years.’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adds the words </w:t>
      </w:r>
      <w:r>
        <w:rPr>
          <w:rFonts w:cs="Aiton Script" w:ascii="Aiton Script" w:hAnsi="Aiton Script"/>
          <w:kern w:val="2"/>
          <w:sz w:val="36"/>
        </w:rPr>
        <w:t>mEta</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pPr>
      <w:r>
        <w:rPr>
          <w:kern w:val="2"/>
          <w:sz w:val="24"/>
        </w:rPr>
        <w:t>129)</w:t>
        <w:tab/>
      </w:r>
      <w:r>
        <w:rPr>
          <w:rFonts w:cs="Phake Script" w:ascii="Phake Script" w:hAnsi="Phake Script"/>
          <w:kern w:val="2"/>
          <w:sz w:val="40"/>
        </w:rPr>
        <w:t>ya</w:t>
        <w:tab/>
        <w:t>lon</w:t>
        <w:tab/>
        <w:t>la</w:t>
        <w:tab/>
        <w:t>pj</w:t>
        <w:tab/>
        <w:t>fj</w:t>
        <w:tab/>
        <w:t>mJg</w:t>
        <w:tab/>
        <w:t>nE</w:t>
        <w:tab/>
        <w:t>tg</w:t>
        <w:tab/>
        <w:t>tI /</w:t>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rFonts w:ascii="Doulos SIL" w:hAnsi="Doulos SIL" w:cs="Doulos SIL"/>
          <w:kern w:val="2"/>
          <w:sz w:val="24"/>
        </w:rPr>
      </w:pPr>
      <w:r>
        <w:rPr>
          <w:rFonts w:cs="Doulos SIL" w:ascii="Doulos SIL" w:hAnsi="Doulos SIL"/>
          <w:kern w:val="2"/>
          <w:sz w:val="24"/>
        </w:rPr>
        <w:tab/>
        <w:t>yā¹</w:t>
        <w:tab/>
        <w:t>lɔn⁴</w:t>
        <w:tab/>
        <w:t>lā²</w:t>
        <w:tab/>
        <w:t>pai²</w:t>
        <w:tab/>
        <w:t>phāi³</w:t>
        <w:tab/>
        <w:t>məŋ²</w:t>
        <w:tab/>
        <w:t>naü²</w:t>
        <w:tab/>
        <w:t>tāŋ¹</w:t>
        <w:tab/>
        <w:t>tī⁵</w:t>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pPr>
      <w:r>
        <w:rPr>
          <w:kern w:val="2"/>
          <w:sz w:val="24"/>
        </w:rPr>
        <w:tab/>
        <w:t>don’t</w:t>
        <w:tab/>
        <w:t>leave*</w:t>
        <w:tab/>
        <w:t>leave</w:t>
        <w:tab/>
        <w:t>go</w:t>
        <w:tab/>
        <w:t>walk</w:t>
        <w:tab/>
        <w:t>country</w:t>
        <w:tab/>
        <w:t>in</w:t>
        <w:tab/>
        <w:t>other</w:t>
        <w:tab/>
        <w:t>lace</w:t>
        <w:tab/>
      </w:r>
    </w:p>
    <w:p>
      <w:pPr>
        <w:pStyle w:val="Normal"/>
        <w:tabs>
          <w:tab w:val="left" w:pos="720" w:leader="none"/>
        </w:tabs>
        <w:ind w:left="720" w:hanging="0"/>
        <w:rPr>
          <w:kern w:val="2"/>
          <w:sz w:val="24"/>
        </w:rPr>
      </w:pPr>
      <w:r>
        <w:rPr>
          <w:kern w:val="2"/>
          <w:sz w:val="24"/>
        </w:rPr>
        <w:t>‘</w:t>
      </w:r>
      <w:r>
        <w:rPr>
          <w:kern w:val="2"/>
          <w:sz w:val="24"/>
        </w:rPr>
        <w:t>Do not go and take off and wander in other countries.’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Uncertain reading, perhap</w:t>
      </w:r>
      <w:r>
        <w:rPr>
          <w:kern w:val="2"/>
          <w:sz w:val="24"/>
          <w:szCs w:val="24"/>
        </w:rPr>
        <w:t xml:space="preserve">s Shan </w:t>
      </w:r>
      <w:r>
        <w:rPr>
          <w:rFonts w:cs="Myanmar Text"/>
          <w:kern w:val="2"/>
          <w:sz w:val="24"/>
          <w:sz w:val="24"/>
          <w:szCs w:val="24"/>
          <w:lang w:bidi="my-MM"/>
        </w:rPr>
        <w:t>လူၼ်ႉ</w:t>
      </w:r>
      <w:r>
        <w:rPr>
          <w:kern w:val="2"/>
          <w:sz w:val="24"/>
          <w:sz w:val="24"/>
          <w:szCs w:val="24"/>
          <w:lang w:bidi="my-MM"/>
        </w:rPr>
        <w:t xml:space="preserve"> </w:t>
      </w:r>
      <w:r>
        <w:rPr>
          <w:kern w:val="2"/>
          <w:sz w:val="24"/>
          <w:sz w:val="24"/>
          <w:szCs w:val="24"/>
        </w:rPr>
        <w:t>‘</w:t>
      </w:r>
      <w:r>
        <w:rPr>
          <w:kern w:val="2"/>
          <w:sz w:val="24"/>
          <w:szCs w:val="24"/>
        </w:rPr>
        <w:t>exceed</w:t>
      </w:r>
      <w:r>
        <w:rPr>
          <w:kern w:val="2"/>
          <w:sz w:val="24"/>
        </w:rPr>
        <w:t>, go beyond’</w:t>
      </w:r>
    </w:p>
    <w:p>
      <w:pPr>
        <w:pStyle w:val="Normal"/>
        <w:tabs>
          <w:tab w:val="left" w:pos="720" w:leader="none"/>
        </w:tabs>
        <w:rPr/>
      </w:pPr>
      <w:r>
        <w:rPr>
          <w:sz w:val="24"/>
        </w:rPr>
        <w:tab/>
        <w:t xml:space="preserve">The Aiton version has </w:t>
      </w:r>
      <w:r>
        <w:rPr>
          <w:rFonts w:cs="Aiton Script" w:ascii="Aiton Script" w:hAnsi="Aiton Script"/>
          <w:sz w:val="36"/>
        </w:rPr>
        <w:t>mJwqnE</w:t>
      </w:r>
      <w:r>
        <w:rPr>
          <w:sz w:val="24"/>
        </w:rPr>
        <w:t xml:space="preserve"> for </w:t>
      </w:r>
      <w:r>
        <w:rPr>
          <w:rFonts w:cs="Phake Script" w:ascii="Phake Script" w:hAnsi="Phake Script"/>
          <w:sz w:val="36"/>
        </w:rPr>
        <w:t>mJgqnE</w:t>
      </w:r>
      <w:r>
        <w:rPr>
          <w:sz w:val="24"/>
        </w:rPr>
        <w:t>.</w:t>
      </w:r>
    </w:p>
    <w:p>
      <w:pPr>
        <w:pStyle w:val="Normal"/>
        <w:tabs>
          <w:tab w:val="left" w:pos="720" w:leader="none"/>
        </w:tabs>
        <w:rPr>
          <w:kern w:val="2"/>
          <w:sz w:val="24"/>
        </w:rPr>
      </w:pPr>
      <w:r>
        <w:rPr>
          <w:kern w:val="2"/>
          <w:sz w:val="24"/>
        </w:rPr>
        <w:tab/>
        <w:tab/>
        <w:tab/>
        <w:tab/>
        <w:tab/>
        <w:tab/>
        <w:tab/>
        <w:tab/>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240" w:leader="none"/>
          <w:tab w:val="left" w:pos="4230" w:leader="none"/>
          <w:tab w:val="left" w:pos="5040" w:leader="none"/>
        </w:tabs>
        <w:rPr/>
      </w:pPr>
      <w:r>
        <w:rPr>
          <w:kern w:val="2"/>
          <w:sz w:val="24"/>
        </w:rPr>
        <w:t>130)</w:t>
        <w:tab/>
      </w:r>
      <w:r>
        <w:rPr>
          <w:rFonts w:cs="Phake Script" w:ascii="Phake Script" w:hAnsi="Phake Script"/>
          <w:kern w:val="2"/>
          <w:sz w:val="40"/>
        </w:rPr>
        <w:t>yU</w:t>
        <w:tab/>
        <w:t>nJX</w:t>
        <w:tab/>
        <w:t>nog</w:t>
        <w:tab/>
        <w:t>Aik</w:t>
        <w:tab/>
        <w:t>pI</w:t>
        <w:tab/>
        <w:t>tg</w:t>
        <w:tab/>
        <w:t>lj /</w:t>
      </w:r>
    </w:p>
    <w:p>
      <w:pPr>
        <w:pStyle w:val="Normal"/>
        <w:tabs>
          <w:tab w:val="left" w:pos="720" w:leader="none"/>
          <w:tab w:val="left" w:pos="1440" w:leader="none"/>
          <w:tab w:val="left" w:pos="2160" w:leader="none"/>
          <w:tab w:val="left" w:pos="324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yū¹</w:t>
        <w:tab/>
        <w:t>noi³</w:t>
        <w:tab/>
        <w:t>nauŋ⁴</w:t>
        <w:tab/>
        <w:t>ik¹</w:t>
        <w:tab/>
        <w:t>pī¹</w:t>
        <w:tab/>
        <w:t>tüŋ¹</w:t>
        <w:tab/>
        <w:t>lāi⁶</w:t>
      </w:r>
    </w:p>
    <w:p>
      <w:pPr>
        <w:pStyle w:val="Normal"/>
        <w:tabs>
          <w:tab w:val="left" w:pos="720" w:leader="none"/>
          <w:tab w:val="left" w:pos="1440" w:leader="none"/>
          <w:tab w:val="left" w:pos="2160" w:leader="none"/>
          <w:tab w:val="left" w:pos="3240" w:leader="none"/>
          <w:tab w:val="left" w:pos="4230" w:leader="none"/>
          <w:tab w:val="left" w:pos="5040" w:leader="none"/>
        </w:tabs>
        <w:rPr>
          <w:kern w:val="2"/>
          <w:sz w:val="24"/>
        </w:rPr>
      </w:pPr>
      <w:r>
        <w:rPr>
          <w:kern w:val="2"/>
          <w:sz w:val="24"/>
        </w:rPr>
        <w:tab/>
        <w:t>stay</w:t>
        <w:tab/>
        <w:t>with</w:t>
        <w:tab/>
        <w:t>younger</w:t>
        <w:tab/>
        <w:t>also</w:t>
        <w:tab/>
        <w:t>elder</w:t>
        <w:tab/>
        <w:t>all</w:t>
        <w:tab/>
        <w:t>many</w:t>
      </w:r>
    </w:p>
    <w:p>
      <w:pPr>
        <w:pStyle w:val="Normal"/>
        <w:tabs>
          <w:tab w:val="left" w:pos="720" w:leader="none"/>
        </w:tabs>
        <w:ind w:left="720" w:hanging="0"/>
        <w:rPr>
          <w:kern w:val="2"/>
          <w:sz w:val="24"/>
        </w:rPr>
      </w:pPr>
      <w:r>
        <w:rPr>
          <w:kern w:val="2"/>
          <w:sz w:val="24"/>
        </w:rPr>
        <w:t>‘</w:t>
      </w:r>
      <w:r>
        <w:rPr>
          <w:kern w:val="2"/>
          <w:sz w:val="24"/>
        </w:rPr>
        <w:t>Come and stay with your younger and elder siblings.’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pPr>
      <w:r>
        <w:rPr>
          <w:kern w:val="2"/>
          <w:sz w:val="24"/>
        </w:rPr>
        <w:t>131)</w:t>
        <w:tab/>
      </w:r>
      <w:r>
        <w:rPr>
          <w:rFonts w:cs="Phake Script" w:ascii="Phake Script" w:hAnsi="Phake Script"/>
          <w:kern w:val="2"/>
          <w:sz w:val="40"/>
        </w:rPr>
        <w:t>ma</w:t>
        <w:tab/>
        <w:t>ta</w:t>
        <w:tab/>
        <w:t>xon</w:t>
        <w:tab/>
        <w:t>kWw</w:t>
        <w:tab/>
        <w:t>fU</w:t>
        <w:tab/>
        <w:t>pin</w:t>
        <w:tab/>
        <w:t>ehaq /</w:t>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rFonts w:ascii="Doulos SIL" w:hAnsi="Doulos SIL" w:cs="Doulos SIL"/>
          <w:kern w:val="2"/>
          <w:sz w:val="24"/>
        </w:rPr>
      </w:pPr>
      <w:r>
        <w:rPr>
          <w:rFonts w:cs="Doulos SIL" w:ascii="Doulos SIL" w:hAnsi="Doulos SIL"/>
          <w:kern w:val="2"/>
          <w:sz w:val="24"/>
        </w:rPr>
        <w:tab/>
        <w:t>mā²</w:t>
        <w:tab/>
        <w:t>tā⁴</w:t>
        <w:tab/>
        <w:t>khɔn⁶</w:t>
        <w:tab/>
        <w:t>kau¹</w:t>
        <w:tab/>
        <w:t>phū</w:t>
        <w:tab/>
        <w:t>pen²</w:t>
        <w:tab/>
        <w:t>ho⁶</w:t>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pPr>
      <w:r>
        <w:rPr>
          <w:kern w:val="2"/>
          <w:sz w:val="24"/>
        </w:rPr>
        <w:tab/>
        <w:t>come</w:t>
        <w:tab/>
      </w:r>
      <w:r>
        <w:rPr>
          <w:smallCaps/>
          <w:kern w:val="2"/>
          <w:sz w:val="24"/>
        </w:rPr>
        <w:t>prt</w:t>
      </w:r>
      <w:r>
        <w:rPr>
          <w:kern w:val="2"/>
          <w:sz w:val="24"/>
        </w:rPr>
        <w:tab/>
        <w:t>soul</w:t>
        <w:tab/>
        <w:t>old/original</w:t>
        <w:tab/>
        <w:t>person</w:t>
        <w:tab/>
        <w:t>be</w:t>
        <w:tab/>
        <w:t>head</w:t>
      </w:r>
    </w:p>
    <w:p>
      <w:pPr>
        <w:pStyle w:val="Normal"/>
        <w:tabs>
          <w:tab w:val="left" w:pos="720" w:leader="none"/>
        </w:tabs>
        <w:ind w:left="720" w:hanging="0"/>
        <w:rPr/>
      </w:pPr>
      <w:r>
        <w:rPr>
          <w:kern w:val="2"/>
          <w:sz w:val="24"/>
        </w:rPr>
        <w:t>‘</w:t>
      </w:r>
      <w:r>
        <w:rPr>
          <w:kern w:val="2"/>
          <w:sz w:val="24"/>
        </w:rPr>
        <w:t xml:space="preserve">Come, original </w:t>
      </w:r>
      <w:r>
        <w:rPr>
          <w:i/>
          <w:kern w:val="2"/>
          <w:sz w:val="24"/>
        </w:rPr>
        <w:t>khon</w:t>
      </w:r>
      <w:r>
        <w:rPr>
          <w:kern w:val="2"/>
          <w:sz w:val="24"/>
        </w:rPr>
        <w:t xml:space="preserve">, to the head of our beloved grandson.’ </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adds the word </w:t>
      </w:r>
      <w:r>
        <w:rPr>
          <w:rFonts w:cs="Aiton Script" w:ascii="Aiton Script" w:hAnsi="Aiton Script"/>
          <w:sz w:val="36"/>
        </w:rPr>
        <w:t>eka</w:t>
      </w:r>
      <w:r>
        <w:rPr>
          <w:sz w:val="24"/>
        </w:rPr>
        <w:t xml:space="preserve"> after </w:t>
      </w:r>
      <w:r>
        <w:rPr>
          <w:rFonts w:cs="Aiton Script" w:ascii="Aiton Script" w:hAnsi="Aiton Script"/>
          <w:sz w:val="36"/>
        </w:rPr>
        <w:t>xonq</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132)</w:t>
        <w:tab/>
      </w:r>
      <w:r>
        <w:rPr>
          <w:rFonts w:cs="Phake Script" w:ascii="Phake Script" w:hAnsi="Phake Script"/>
          <w:kern w:val="2"/>
          <w:sz w:val="40"/>
        </w:rPr>
        <w:t>ma</w:t>
        <w:tab/>
        <w:t>sW</w:t>
        <w:tab/>
        <w:t>yU</w:t>
        <w:tab/>
        <w:t>fig</w:t>
        <w:tab/>
        <w:t>tU</w:t>
        <w:tab/>
        <w:t>ya</w:t>
        <w:tab/>
        <w:t>fkq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sau²</w:t>
        <w:tab/>
        <w:t>yū¹</w:t>
        <w:tab/>
        <w:t>phɛŋ</w:t>
        <w:tab/>
        <w:t>to²</w:t>
        <w:tab/>
        <w:t>yā¹</w:t>
        <w:tab/>
        <w:t>phāk³</w:t>
      </w:r>
    </w:p>
    <w:p>
      <w:pPr>
        <w:pStyle w:val="Normal"/>
        <w:tabs>
          <w:tab w:val="left" w:pos="720" w:leader="none"/>
        </w:tabs>
        <w:rPr>
          <w:kern w:val="2"/>
          <w:sz w:val="24"/>
        </w:rPr>
      </w:pPr>
      <w:r>
        <w:rPr>
          <w:kern w:val="2"/>
          <w:sz w:val="24"/>
        </w:rPr>
        <w:tab/>
        <w:t>come</w:t>
        <w:tab/>
        <w:t>stay</w:t>
        <w:tab/>
        <w:t>stay</w:t>
        <w:tab/>
        <w:t>quiet</w:t>
        <w:tab/>
        <w:t>body</w:t>
        <w:tab/>
        <w:t>don’t</w:t>
        <w:tab/>
        <w:t>separate</w:t>
      </w:r>
    </w:p>
    <w:p>
      <w:pPr>
        <w:pStyle w:val="Normal"/>
        <w:tabs>
          <w:tab w:val="left" w:pos="720" w:leader="none"/>
        </w:tabs>
        <w:ind w:left="720" w:hanging="0"/>
        <w:rPr>
          <w:kern w:val="2"/>
          <w:sz w:val="24"/>
        </w:rPr>
      </w:pPr>
      <w:r>
        <w:rPr>
          <w:kern w:val="2"/>
          <w:sz w:val="24"/>
        </w:rPr>
        <w:t>‘</w:t>
      </w:r>
      <w:r>
        <w:rPr>
          <w:kern w:val="2"/>
          <w:sz w:val="24"/>
        </w:rPr>
        <w:t>Come and stay quietly in his body, and don’t go away.’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rFonts w:ascii="Phake Script" w:hAnsi="Phake Script" w:cs="Phake Script"/>
          <w:kern w:val="2"/>
          <w:sz w:val="40"/>
        </w:rPr>
      </w:pPr>
      <w:r>
        <w:rPr>
          <w:kern w:val="2"/>
          <w:sz w:val="24"/>
        </w:rPr>
        <w:t>133)</w:t>
        <w:tab/>
      </w:r>
      <w:r>
        <w:rPr>
          <w:rFonts w:cs="Phake Script" w:ascii="Phake Script" w:hAnsi="Phake Script"/>
          <w:kern w:val="2"/>
          <w:sz w:val="40"/>
        </w:rPr>
        <w:t>xon</w:t>
        <w:tab/>
        <w:t>hU</w:t>
        <w:tab/>
        <w:t>xon</w:t>
        <w:tab/>
        <w:t>taX</w:t>
        <w:tab/>
        <w:t>yU</w:t>
        <w:tab/>
        <w:t>sJw</w:t>
        <w:tab/>
        <w:t>kW  /</w:t>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rFonts w:ascii="Doulos SIL" w:hAnsi="Doulos SIL" w:cs="Doulos SIL"/>
          <w:kern w:val="2"/>
          <w:sz w:val="24"/>
        </w:rPr>
      </w:pPr>
      <w:r>
        <w:rPr>
          <w:rFonts w:cs="Doulos SIL" w:ascii="Doulos SIL" w:hAnsi="Doulos SIL"/>
          <w:kern w:val="2"/>
          <w:sz w:val="24"/>
        </w:rPr>
        <w:tab/>
        <w:t>khɔn⁶</w:t>
        <w:tab/>
        <w:t>hū⁶</w:t>
        <w:tab/>
        <w:t>khɔn⁶</w:t>
        <w:tab/>
        <w:t>tā²</w:t>
        <w:tab/>
        <w:t>yū¹</w:t>
        <w:tab/>
        <w:t>sü⁵</w:t>
        <w:tab/>
        <w:t>kau³</w:t>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kern w:val="2"/>
          <w:sz w:val="24"/>
        </w:rPr>
      </w:pPr>
      <w:r>
        <w:rPr>
          <w:kern w:val="2"/>
          <w:sz w:val="24"/>
        </w:rPr>
        <w:tab/>
        <w:t>soul</w:t>
        <w:tab/>
        <w:t>ear</w:t>
        <w:tab/>
        <w:t>soul</w:t>
        <w:tab/>
        <w:t>eye</w:t>
        <w:tab/>
        <w:t>stay</w:t>
        <w:tab/>
        <w:t>straight</w:t>
        <w:tab/>
        <w:t>bundle of hair</w:t>
      </w:r>
    </w:p>
    <w:p>
      <w:pPr>
        <w:pStyle w:val="Normal"/>
        <w:tabs>
          <w:tab w:val="left" w:pos="720" w:leader="none"/>
        </w:tabs>
        <w:ind w:left="720" w:hanging="0"/>
        <w:rPr/>
      </w:pPr>
      <w:r>
        <w:rPr>
          <w:kern w:val="2"/>
          <w:sz w:val="24"/>
        </w:rPr>
        <w:t>‘</w:t>
      </w:r>
      <w:r>
        <w:rPr>
          <w:i/>
          <w:kern w:val="2"/>
          <w:sz w:val="24"/>
        </w:rPr>
        <w:t>Khon</w:t>
      </w:r>
      <w:r>
        <w:rPr>
          <w:kern w:val="2"/>
          <w:sz w:val="24"/>
        </w:rPr>
        <w:t xml:space="preserve"> of the ear, and </w:t>
      </w:r>
      <w:r>
        <w:rPr>
          <w:i/>
          <w:kern w:val="2"/>
          <w:sz w:val="24"/>
        </w:rPr>
        <w:t xml:space="preserve">khon </w:t>
      </w:r>
      <w:r>
        <w:rPr>
          <w:kern w:val="2"/>
          <w:sz w:val="24"/>
        </w:rPr>
        <w:t>of the eye, stay at that bundle of hair.’</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the word </w:t>
      </w:r>
      <w:r>
        <w:rPr>
          <w:rFonts w:cs="Aiton Script" w:ascii="Aiton Script" w:hAnsi="Aiton Script"/>
          <w:kern w:val="2"/>
          <w:sz w:val="36"/>
        </w:rPr>
        <w:t>eha</w:t>
      </w:r>
      <w:r>
        <w:rPr>
          <w:kern w:val="2"/>
          <w:sz w:val="24"/>
        </w:rPr>
        <w:t xml:space="preserve"> is spelled as </w:t>
      </w:r>
      <w:r>
        <w:rPr>
          <w:rFonts w:cs="Aiton Script" w:ascii="Aiton Script" w:hAnsi="Aiton Script"/>
          <w:kern w:val="2"/>
          <w:sz w:val="36"/>
        </w:rPr>
        <w:t>hU</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134)</w:t>
        <w:tab/>
      </w:r>
      <w:r>
        <w:rPr>
          <w:rFonts w:cs="Phake Script" w:ascii="Phake Script" w:hAnsi="Phake Script"/>
          <w:kern w:val="2"/>
          <w:sz w:val="40"/>
        </w:rPr>
        <w:t>yX</w:t>
        <w:tab/>
        <w:t>npq</w:t>
        <w:tab/>
        <w:t>fj</w:t>
        <w:tab/>
        <w:t>lj</w:t>
        <w:tab/>
        <w:t>fW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nap¹</w:t>
        <w:tab/>
        <w:t>phāi³</w:t>
        <w:tab/>
        <w:t>lāi⁶</w:t>
        <w:tab/>
        <w:t>phau¹</w:t>
      </w:r>
    </w:p>
    <w:p>
      <w:pPr>
        <w:pStyle w:val="Normal"/>
        <w:tabs>
          <w:tab w:val="left" w:pos="720" w:leader="none"/>
        </w:tabs>
        <w:rPr>
          <w:kern w:val="2"/>
          <w:sz w:val="24"/>
        </w:rPr>
      </w:pPr>
      <w:r>
        <w:rPr>
          <w:kern w:val="2"/>
          <w:sz w:val="24"/>
        </w:rPr>
        <w:tab/>
        <w:t>don’t</w:t>
        <w:tab/>
        <w:t>don’t</w:t>
        <w:tab/>
        <w:t>walk</w:t>
        <w:tab/>
        <w:t>many</w:t>
        <w:tab/>
        <w:t>time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rFonts w:cs="Phake Script" w:ascii="Phake Script" w:hAnsi="Phake Script"/>
          <w:kern w:val="2"/>
          <w:sz w:val="40"/>
        </w:rPr>
        <w:t>pj</w:t>
        <w:tab/>
        <w:t>ma /</w:t>
      </w:r>
    </w:p>
    <w:p>
      <w:pPr>
        <w:pStyle w:val="Normal"/>
        <w:tabs>
          <w:tab w:val="left" w:pos="720" w:leader="none"/>
        </w:tabs>
        <w:rPr>
          <w:rFonts w:ascii="Doulos SIL" w:hAnsi="Doulos SIL" w:cs="Doulos SIL"/>
          <w:kern w:val="2"/>
          <w:sz w:val="24"/>
        </w:rPr>
      </w:pPr>
      <w:r>
        <w:rPr>
          <w:rFonts w:cs="Doulos SIL" w:ascii="Doulos SIL" w:hAnsi="Doulos SIL"/>
          <w:kern w:val="2"/>
          <w:sz w:val="24"/>
        </w:rPr>
        <w:tab/>
        <w:t>pai²</w:t>
        <w:tab/>
        <w:t>mā²</w:t>
      </w:r>
    </w:p>
    <w:p>
      <w:pPr>
        <w:pStyle w:val="Normal"/>
        <w:tabs>
          <w:tab w:val="left" w:pos="720" w:leader="none"/>
        </w:tabs>
        <w:rPr>
          <w:kern w:val="2"/>
          <w:sz w:val="24"/>
        </w:rPr>
      </w:pPr>
      <w:r>
        <w:rPr>
          <w:kern w:val="2"/>
          <w:sz w:val="24"/>
        </w:rPr>
        <w:tab/>
        <w:t>go</w:t>
        <w:tab/>
        <w:t>come</w:t>
      </w:r>
    </w:p>
    <w:p>
      <w:pPr>
        <w:pStyle w:val="Normal"/>
        <w:tabs>
          <w:tab w:val="left" w:pos="720" w:leader="none"/>
        </w:tabs>
        <w:rPr/>
      </w:pPr>
      <w:r>
        <w:rPr>
          <w:kern w:val="2"/>
          <w:sz w:val="24"/>
        </w:rPr>
        <w:tab/>
        <w:t>‘Don’t go walking about here and there many times, coming and going.’</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134 and 135 are combined as:</w:t>
      </w:r>
    </w:p>
    <w:p>
      <w:pPr>
        <w:pStyle w:val="Normal"/>
        <w:tabs>
          <w:tab w:val="left" w:pos="720" w:leader="none"/>
          <w:tab w:val="left" w:pos="1440" w:leader="none"/>
          <w:tab w:val="left" w:pos="2610" w:leader="none"/>
          <w:tab w:val="left" w:pos="3420" w:leader="none"/>
          <w:tab w:val="left" w:pos="4140" w:leader="none"/>
          <w:tab w:val="left" w:pos="5040" w:leader="none"/>
        </w:tabs>
        <w:rPr/>
      </w:pPr>
      <w:r>
        <w:rPr>
          <w:kern w:val="2"/>
          <w:sz w:val="24"/>
        </w:rPr>
        <w:t>134.1)</w:t>
        <w:tab/>
      </w:r>
      <w:r>
        <w:rPr>
          <w:rFonts w:cs="Phake Script" w:ascii="Phake Script" w:hAnsi="Phake Script"/>
          <w:kern w:val="2"/>
          <w:sz w:val="40"/>
        </w:rPr>
        <w:t>ya</w:t>
        <w:tab/>
        <w:t>npq</w:t>
        <w:tab/>
        <w:t>la</w:t>
        <w:tab/>
        <w:t>pj</w:t>
        <w:tab/>
        <w:t>fj</w:t>
        <w:tab/>
        <w:t>lj</w:t>
        <w:tab/>
        <w:t>fow</w:t>
        <w:tab/>
        <w:t>mja /</w:t>
      </w:r>
    </w:p>
    <w:p>
      <w:pPr>
        <w:pStyle w:val="Normal"/>
        <w:tabs>
          <w:tab w:val="left" w:pos="720" w:leader="none"/>
          <w:tab w:val="left" w:pos="1440" w:leader="none"/>
          <w:tab w:val="left" w:pos="2610" w:leader="none"/>
          <w:tab w:val="left" w:pos="3420" w:leader="none"/>
          <w:tab w:val="left" w:pos="4140" w:leader="none"/>
          <w:tab w:val="left" w:pos="5040" w:leader="none"/>
        </w:tabs>
        <w:rPr>
          <w:rFonts w:ascii="Doulos SIL" w:hAnsi="Doulos SIL" w:cs="Doulos SIL"/>
          <w:kern w:val="2"/>
          <w:sz w:val="24"/>
        </w:rPr>
      </w:pPr>
      <w:r>
        <w:rPr>
          <w:rFonts w:cs="Doulos SIL" w:ascii="Doulos SIL" w:hAnsi="Doulos SIL"/>
          <w:kern w:val="2"/>
          <w:sz w:val="24"/>
        </w:rPr>
        <w:tab/>
        <w:t>yaa¹</w:t>
        <w:tab/>
        <w:t>nap¹</w:t>
        <w:tab/>
        <w:t>laa¹</w:t>
        <w:tab/>
        <w:t>pai²</w:t>
        <w:tab/>
        <w:t>phaai³</w:t>
        <w:tab/>
        <w:t>laai¹</w:t>
        <w:tab/>
        <w:t>phau¹</w:t>
        <w:tab/>
        <w:t>pai² maa²</w:t>
      </w:r>
    </w:p>
    <w:p>
      <w:pPr>
        <w:pStyle w:val="Normal"/>
        <w:tabs>
          <w:tab w:val="left" w:pos="720" w:leader="none"/>
          <w:tab w:val="left" w:pos="1440" w:leader="none"/>
          <w:tab w:val="left" w:pos="2610" w:leader="none"/>
          <w:tab w:val="left" w:pos="3420" w:leader="none"/>
          <w:tab w:val="left" w:pos="4140" w:leader="none"/>
          <w:tab w:val="left" w:pos="5040" w:leader="none"/>
        </w:tabs>
        <w:rPr/>
      </w:pPr>
      <w:r>
        <w:rPr>
          <w:kern w:val="2"/>
          <w:sz w:val="24"/>
        </w:rPr>
        <w:tab/>
        <w:t>don’t</w:t>
        <w:tab/>
        <w:t>PROHIB</w:t>
        <w:tab/>
      </w:r>
      <w:r>
        <w:rPr>
          <w:smallCaps/>
          <w:kern w:val="2"/>
          <w:sz w:val="24"/>
        </w:rPr>
        <w:t>prt</w:t>
      </w:r>
      <w:r>
        <w:rPr>
          <w:kern w:val="2"/>
          <w:sz w:val="24"/>
        </w:rPr>
        <w:tab/>
        <w:t>go</w:t>
        <w:tab/>
        <w:t>walk</w:t>
        <w:tab/>
        <w:t>many</w:t>
        <w:tab/>
        <w:t>time</w:t>
        <w:tab/>
        <w:t>come and go</w:t>
      </w:r>
    </w:p>
    <w:p>
      <w:pPr>
        <w:pStyle w:val="Normal"/>
        <w:tabs>
          <w:tab w:val="left" w:pos="720" w:leader="none"/>
        </w:tabs>
        <w:rPr>
          <w:kern w:val="2"/>
          <w:sz w:val="24"/>
        </w:rPr>
      </w:pPr>
      <w:r>
        <w:rPr>
          <w:kern w:val="2"/>
          <w:sz w:val="24"/>
        </w:rPr>
        <w:tab/>
        <w:t>‘Don’t go walking about here and there many times, coming and going.’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136)</w:t>
        <w:tab/>
      </w:r>
      <w:r>
        <w:rPr>
          <w:rFonts w:cs="Phake Script" w:ascii="Phake Script" w:hAnsi="Phake Script"/>
          <w:kern w:val="2"/>
          <w:sz w:val="40"/>
        </w:rPr>
        <w:t>hn</w:t>
        <w:tab/>
        <w:t>eta</w:t>
        <w:tab/>
        <w:t>vW</w:t>
        <w:tab/>
        <w:t>vJg</w:t>
        <w:tab/>
        <w:t>ek</w:t>
        <w:tab/>
        <w:t>eha</w:t>
        <w:tab/>
        <w:t>xW /</w:t>
      </w:r>
    </w:p>
    <w:p>
      <w:pPr>
        <w:pStyle w:val="Normal"/>
        <w:tabs>
          <w:tab w:val="left" w:pos="720" w:leader="none"/>
        </w:tabs>
        <w:rPr>
          <w:rFonts w:ascii="Doulos SIL" w:hAnsi="Doulos SIL" w:cs="Doulos SIL"/>
          <w:kern w:val="2"/>
          <w:sz w:val="24"/>
        </w:rPr>
      </w:pPr>
      <w:r>
        <w:rPr>
          <w:rFonts w:cs="Doulos SIL" w:ascii="Doulos SIL" w:hAnsi="Doulos SIL"/>
          <w:kern w:val="2"/>
          <w:sz w:val="24"/>
        </w:rPr>
        <w:tab/>
        <w:t>han¹</w:t>
        <w:tab/>
        <w:t>tɔ¹</w:t>
        <w:tab/>
        <w:t>thau³</w:t>
        <w:tab/>
        <w:t>thüŋ⁶</w:t>
        <w:tab/>
        <w:t>kɛ¹</w:t>
        <w:tab/>
        <w:t>ho⁶</w:t>
        <w:tab/>
        <w:t>khāu⁶</w:t>
      </w:r>
    </w:p>
    <w:p>
      <w:pPr>
        <w:pStyle w:val="Normal"/>
        <w:tabs>
          <w:tab w:val="left" w:pos="720" w:leader="none"/>
        </w:tabs>
        <w:rPr>
          <w:kern w:val="2"/>
          <w:sz w:val="24"/>
        </w:rPr>
      </w:pPr>
      <w:r>
        <w:rPr>
          <w:kern w:val="2"/>
          <w:sz w:val="24"/>
        </w:rPr>
        <w:tab/>
        <w:t>see</w:t>
        <w:tab/>
        <w:t>let</w:t>
        <w:tab/>
        <w:t>old</w:t>
        <w:tab/>
        <w:t>reach</w:t>
        <w:tab/>
        <w:t>old</w:t>
        <w:tab/>
        <w:t>head</w:t>
        <w:tab/>
        <w:t>white</w:t>
      </w:r>
    </w:p>
    <w:p>
      <w:pPr>
        <w:pStyle w:val="Normal"/>
        <w:tabs>
          <w:tab w:val="left" w:pos="720" w:leader="none"/>
        </w:tabs>
        <w:ind w:left="720" w:hanging="0"/>
        <w:rPr/>
      </w:pPr>
      <w:r>
        <w:rPr>
          <w:kern w:val="2"/>
          <w:sz w:val="24"/>
        </w:rPr>
        <w:t>‘</w:t>
      </w:r>
      <w:r>
        <w:rPr>
          <w:kern w:val="2"/>
          <w:sz w:val="24"/>
        </w:rPr>
        <w:t>Let him reach old age, the age of white hair.’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pPr>
      <w:r>
        <w:rPr>
          <w:kern w:val="2"/>
          <w:sz w:val="24"/>
        </w:rPr>
        <w:t>137)</w:t>
        <w:tab/>
      </w:r>
      <w:r>
        <w:rPr>
          <w:rFonts w:cs="Phake Script" w:ascii="Phake Script" w:hAnsi="Phake Script"/>
          <w:kern w:val="2"/>
          <w:sz w:val="40"/>
        </w:rPr>
        <w:t>yC</w:t>
        <w:tab/>
        <w:t>lon</w:t>
        <w:tab/>
        <w:t>mI</w:t>
        <w:tab/>
        <w:t>ef</w:t>
        <w:tab/>
        <w:t>cog</w:t>
        <w:tab/>
        <w:t>tg</w:t>
        <w:tab/>
        <w:t>nW</w:t>
        <w:tab/>
        <w:t>nj</w:t>
        <w:tab/>
        <w:t>wa /</w:t>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rFonts w:ascii="Doulos SIL" w:hAnsi="Doulos SIL" w:cs="Doulos SIL"/>
          <w:kern w:val="2"/>
          <w:sz w:val="24"/>
        </w:rPr>
      </w:pPr>
      <w:r>
        <w:rPr>
          <w:rFonts w:cs="Doulos SIL" w:ascii="Doulos SIL" w:hAnsi="Doulos SIL"/>
          <w:kern w:val="2"/>
          <w:sz w:val="24"/>
        </w:rPr>
        <w:tab/>
        <w:t>yā⁵</w:t>
        <w:tab/>
        <w:t>lɔn⁴</w:t>
        <w:tab/>
        <w:t>mī²</w:t>
        <w:tab/>
        <w:t>phe²</w:t>
        <w:tab/>
        <w:t>cauŋ⁵</w:t>
        <w:tab/>
        <w:t xml:space="preserve">taŋ³ </w:t>
        <w:tab/>
        <w:t>nāu⁶</w:t>
        <w:tab/>
        <w:t>nai³</w:t>
        <w:tab/>
        <w:t>wā⁵</w:t>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kern w:val="2"/>
          <w:sz w:val="24"/>
        </w:rPr>
      </w:pPr>
      <w:r>
        <w:rPr>
          <w:kern w:val="2"/>
          <w:sz w:val="24"/>
        </w:rPr>
        <w:tab/>
        <w:t>don’t</w:t>
        <w:tab/>
        <w:t>leave off</w:t>
        <w:tab/>
        <w:t>have</w:t>
        <w:tab/>
        <w:t>problem</w:t>
        <w:tab/>
        <w:t>kind</w:t>
        <w:tab/>
        <w:t>set up</w:t>
        <w:tab/>
        <w:t>cold fever</w:t>
        <w:tab/>
        <w:t>get</w:t>
        <w:tab/>
        <w:t>say</w:t>
      </w:r>
    </w:p>
    <w:p>
      <w:pPr>
        <w:pStyle w:val="Normal"/>
        <w:tabs>
          <w:tab w:val="left" w:pos="720" w:leader="none"/>
        </w:tabs>
        <w:ind w:left="720" w:hanging="0"/>
        <w:rPr>
          <w:kern w:val="2"/>
          <w:sz w:val="24"/>
        </w:rPr>
      </w:pPr>
      <w:r>
        <w:rPr>
          <w:kern w:val="2"/>
          <w:sz w:val="24"/>
        </w:rPr>
        <w:t>‘</w:t>
      </w:r>
      <w:r>
        <w:rPr>
          <w:kern w:val="2"/>
          <w:sz w:val="24"/>
        </w:rPr>
        <w:t>Don’t go away and leave him with any epidemic or fever.’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138)</w:t>
        <w:tab/>
      </w:r>
      <w:r>
        <w:rPr>
          <w:rFonts w:cs="Phake Script" w:ascii="Phake Script" w:hAnsi="Phake Script"/>
          <w:kern w:val="2"/>
          <w:sz w:val="40"/>
        </w:rPr>
        <w:t>tgka</w:t>
        <w:tab/>
        <w:t>sU</w:t>
        <w:tab/>
        <w:t>pin</w:t>
        <w:tab/>
        <w:t>xon</w:t>
        <w:tab/>
        <w:t>kun</w:t>
      </w:r>
    </w:p>
    <w:p>
      <w:pPr>
        <w:pStyle w:val="Normal"/>
        <w:tabs>
          <w:tab w:val="left" w:pos="720" w:leader="none"/>
          <w:tab w:val="left" w:pos="189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tüŋ¹ kā¹</w:t>
        <w:tab/>
        <w:t>sū⁶</w:t>
        <w:tab/>
        <w:t>pen²</w:t>
        <w:tab/>
        <w:t>khɔn⁶</w:t>
        <w:tab/>
        <w:t>kon²</w:t>
      </w:r>
    </w:p>
    <w:p>
      <w:pPr>
        <w:pStyle w:val="Normal"/>
        <w:tabs>
          <w:tab w:val="left" w:pos="720" w:leader="none"/>
          <w:tab w:val="left" w:pos="1890" w:leader="none"/>
          <w:tab w:val="left" w:pos="2700" w:leader="none"/>
          <w:tab w:val="left" w:pos="3510" w:leader="none"/>
          <w:tab w:val="left" w:pos="4320" w:leader="none"/>
        </w:tabs>
        <w:rPr>
          <w:kern w:val="2"/>
          <w:sz w:val="24"/>
        </w:rPr>
      </w:pPr>
      <w:r>
        <w:rPr>
          <w:kern w:val="2"/>
          <w:sz w:val="24"/>
        </w:rPr>
        <w:tab/>
        <w:t>all</w:t>
        <w:tab/>
        <w:t>you</w:t>
        <w:tab/>
        <w:t>be</w:t>
        <w:tab/>
        <w:t>soul</w:t>
        <w:tab/>
        <w:t>person</w:t>
      </w:r>
    </w:p>
    <w:p>
      <w:pPr>
        <w:pStyle w:val="Normal"/>
        <w:tabs>
          <w:tab w:val="left" w:pos="720" w:leader="none"/>
        </w:tabs>
        <w:rPr>
          <w:kern w:val="2"/>
          <w:sz w:val="24"/>
        </w:rPr>
      </w:pPr>
      <w:r>
        <w:rPr>
          <w:kern w:val="2"/>
          <w:sz w:val="24"/>
        </w:rPr>
      </w:r>
    </w:p>
    <w:p>
      <w:pPr>
        <w:pStyle w:val="Normal"/>
        <w:tabs>
          <w:tab w:val="left" w:pos="720" w:leader="none"/>
          <w:tab w:val="left" w:pos="2160" w:leader="none"/>
        </w:tabs>
        <w:rPr>
          <w:rFonts w:ascii="Phake Script" w:hAnsi="Phake Script" w:cs="Phake Script"/>
          <w:kern w:val="2"/>
          <w:sz w:val="40"/>
        </w:rPr>
      </w:pPr>
      <w:r>
        <w:rPr>
          <w:rFonts w:cs="Phake Script" w:ascii="Phake Script" w:hAnsi="Phake Script"/>
          <w:kern w:val="2"/>
          <w:sz w:val="40"/>
        </w:rPr>
        <w:tab/>
        <w:t>pksW</w:t>
        <w:tab/>
        <w:t>tFm</w:t>
        <w:tab/>
        <w:t>fg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pāk¹ sāu²</w:t>
        <w:tab/>
        <w:t>tem²</w:t>
        <w:tab/>
        <w:t>phaŋ</w:t>
      </w:r>
    </w:p>
    <w:p>
      <w:pPr>
        <w:pStyle w:val="Normal"/>
        <w:tabs>
          <w:tab w:val="left" w:pos="720" w:leader="none"/>
          <w:tab w:val="left" w:pos="2160" w:leader="none"/>
        </w:tabs>
        <w:rPr>
          <w:kern w:val="2"/>
          <w:sz w:val="24"/>
        </w:rPr>
      </w:pPr>
      <w:r>
        <w:rPr>
          <w:kern w:val="2"/>
          <w:sz w:val="24"/>
        </w:rPr>
        <w:tab/>
        <w:t>120</w:t>
        <w:tab/>
        <w:t>full</w:t>
        <w:tab/>
      </w:r>
      <w:r>
        <w:rPr>
          <w:smallCaps/>
          <w:kern w:val="2"/>
          <w:sz w:val="24"/>
        </w:rPr>
        <w:t>modifier</w:t>
      </w:r>
    </w:p>
    <w:p>
      <w:pPr>
        <w:pStyle w:val="Normal"/>
        <w:tabs>
          <w:tab w:val="left" w:pos="720" w:leader="none"/>
        </w:tabs>
        <w:ind w:left="720" w:hanging="0"/>
        <w:rPr/>
      </w:pPr>
      <w:r>
        <w:rPr>
          <w:kern w:val="2"/>
          <w:sz w:val="24"/>
        </w:rPr>
        <w:t>‘</w:t>
      </w:r>
      <w:r>
        <w:rPr>
          <w:kern w:val="2"/>
          <w:sz w:val="24"/>
        </w:rPr>
        <w:t xml:space="preserve">Altogether there are 120 (types) of </w:t>
      </w:r>
      <w:r>
        <w:rPr>
          <w:i/>
          <w:kern w:val="2"/>
          <w:sz w:val="24"/>
        </w:rPr>
        <w:t>khons</w:t>
      </w:r>
      <w:r>
        <w:rPr>
          <w:kern w:val="2"/>
          <w:sz w:val="24"/>
        </w:rPr>
        <w:t xml:space="preserve"> in people’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139)</w:t>
        <w:tab/>
      </w:r>
      <w:r>
        <w:rPr>
          <w:rFonts w:cs="Phake Script" w:ascii="Phake Script" w:hAnsi="Phake Script"/>
          <w:kern w:val="2"/>
          <w:sz w:val="40"/>
        </w:rPr>
        <w:t>hneta ..... kkinyJnenwnxonS /</w:t>
      </w:r>
    </w:p>
    <w:p>
      <w:pPr>
        <w:pStyle w:val="Normal"/>
        <w:tabs>
          <w:tab w:val="left" w:pos="720" w:leader="none"/>
        </w:tabs>
        <w:rPr>
          <w:kern w:val="2"/>
          <w:sz w:val="24"/>
        </w:rPr>
      </w:pPr>
      <w:r>
        <w:rPr>
          <w:kern w:val="2"/>
          <w:sz w:val="24"/>
        </w:rPr>
      </w:r>
    </w:p>
    <w:p>
      <w:pPr>
        <w:pStyle w:val="Normal"/>
        <w:tabs>
          <w:tab w:val="left" w:pos="720" w:leader="none"/>
        </w:tabs>
        <w:rPr/>
      </w:pPr>
      <w:r>
        <w:rPr>
          <w:sz w:val="24"/>
        </w:rPr>
        <w:t>Since the Khamyang MS is damaged, the Aiton text will be followed:</w:t>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pPr>
      <w:r>
        <w:rPr>
          <w:kern w:val="2"/>
          <w:sz w:val="24"/>
        </w:rPr>
        <w:t>139)</w:t>
        <w:tab/>
      </w:r>
      <w:r>
        <w:rPr>
          <w:rFonts w:cs="Phake Script" w:ascii="Phake Script" w:hAnsi="Phake Script"/>
          <w:kern w:val="2"/>
          <w:sz w:val="40"/>
        </w:rPr>
        <w:t>hn</w:t>
        <w:tab/>
        <w:t>eta</w:t>
        <w:tab/>
        <w:t>vow</w:t>
        <w:tab/>
        <w:t>fig</w:t>
        <w:tab/>
        <w:t>hg</w:t>
        <w:tab/>
        <w:t>vJgq</w:t>
        <w:tab/>
        <w:t>pkq</w:t>
        <w:tab/>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kern w:val="2"/>
          <w:sz w:val="24"/>
        </w:rPr>
      </w:pPr>
      <w:r>
        <w:rPr>
          <w:rFonts w:cs="Doulos SIL" w:ascii="Doulos SIL" w:hAnsi="Doulos SIL"/>
          <w:kern w:val="2"/>
          <w:sz w:val="24"/>
        </w:rPr>
        <w:tab/>
        <w:t>han¹</w:t>
        <w:tab/>
        <w:t>tɔ¹</w:t>
        <w:tab/>
        <w:t>thau³</w:t>
        <w:tab/>
        <w:t>phɛŋ</w:t>
        <w:tab/>
        <w:t>haaŋ²</w:t>
        <w:tab/>
        <w:t>thɯŋ¹</w:t>
        <w:tab/>
        <w:t>paak¹</w:t>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pPr>
      <w:r>
        <w:rPr>
          <w:kern w:val="2"/>
          <w:sz w:val="24"/>
        </w:rPr>
        <w:tab/>
        <w:t>see</w:t>
        <w:tab/>
      </w:r>
      <w:r>
        <w:rPr>
          <w:smallCaps/>
          <w:kern w:val="2"/>
          <w:sz w:val="24"/>
        </w:rPr>
        <w:t>prt</w:t>
      </w:r>
      <w:r>
        <w:rPr>
          <w:kern w:val="2"/>
          <w:sz w:val="24"/>
        </w:rPr>
        <w:tab/>
        <w:t>old</w:t>
        <w:tab/>
        <w:t>stay quiet</w:t>
        <w:tab/>
        <w:t>body</w:t>
        <w:tab/>
        <w:t>reach</w:t>
        <w:tab/>
        <w:t>hundred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510" w:leader="none"/>
          <w:tab w:val="left" w:pos="4320" w:leader="none"/>
        </w:tabs>
        <w:rPr>
          <w:kern w:val="2"/>
          <w:sz w:val="24"/>
        </w:rPr>
      </w:pPr>
      <w:r>
        <w:rPr>
          <w:kern w:val="2"/>
          <w:sz w:val="24"/>
        </w:rPr>
        <w:tab/>
      </w:r>
      <w:r>
        <w:rPr>
          <w:rFonts w:cs="Phake Script" w:ascii="Phake Script" w:hAnsi="Phake Script"/>
          <w:kern w:val="2"/>
          <w:sz w:val="40"/>
        </w:rPr>
        <w:t>kin</w:t>
        <w:tab/>
        <w:t>yJn</w:t>
        <w:tab/>
        <w:t>enwn</w:t>
        <w:tab/>
        <w:t>xon</w:t>
        <w:tab/>
        <w:t>S /</w:t>
      </w:r>
    </w:p>
    <w:p>
      <w:pPr>
        <w:pStyle w:val="Normal"/>
        <w:tabs>
          <w:tab w:val="left" w:pos="720" w:leader="none"/>
          <w:tab w:val="left" w:pos="1440" w:leader="none"/>
          <w:tab w:val="left" w:pos="225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kin²</w:t>
        <w:tab/>
        <w:t>yɯn</w:t>
        <w:tab/>
        <w:t>nɛ¹ waan²</w:t>
        <w:tab/>
        <w:t>khɔn¹</w:t>
        <w:tab/>
        <w:t>ɯi²</w:t>
      </w:r>
    </w:p>
    <w:p>
      <w:pPr>
        <w:pStyle w:val="Normal"/>
        <w:tabs>
          <w:tab w:val="left" w:pos="720" w:leader="none"/>
          <w:tab w:val="left" w:pos="1440" w:leader="none"/>
          <w:tab w:val="left" w:pos="2250" w:leader="none"/>
          <w:tab w:val="left" w:pos="3510" w:leader="none"/>
          <w:tab w:val="left" w:pos="4320" w:leader="none"/>
        </w:tabs>
        <w:rPr>
          <w:kern w:val="2"/>
          <w:sz w:val="24"/>
        </w:rPr>
      </w:pPr>
      <w:r>
        <w:rPr>
          <w:kern w:val="2"/>
          <w:sz w:val="24"/>
        </w:rPr>
        <w:tab/>
        <w:t>body</w:t>
        <w:tab/>
        <w:t>peace</w:t>
        <w:tab/>
      </w:r>
      <w:r>
        <w:rPr>
          <w:smallCaps/>
          <w:kern w:val="2"/>
          <w:sz w:val="24"/>
        </w:rPr>
        <w:t>prt</w:t>
      </w:r>
      <w:r>
        <w:rPr>
          <w:kern w:val="2"/>
          <w:sz w:val="24"/>
        </w:rPr>
        <w:t xml:space="preserve"> </w:t>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Come here, live quietly and reach the age of a hundred, eating well and peacefully, oh </w:t>
      </w:r>
      <w:r>
        <w:rPr>
          <w:i/>
          <w:kern w:val="2"/>
          <w:sz w:val="24"/>
        </w:rPr>
        <w:t>khon</w:t>
      </w:r>
      <w:r>
        <w:rPr>
          <w:kern w:val="2"/>
          <w:sz w:val="24"/>
        </w:rPr>
        <w:t>,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pPr>
      <w:r>
        <w:rPr>
          <w:kern w:val="2"/>
          <w:sz w:val="24"/>
        </w:rPr>
        <w:t>140)</w:t>
        <w:tab/>
      </w:r>
      <w:r>
        <w:rPr>
          <w:rFonts w:cs="Phake Script" w:ascii="Phake Script" w:hAnsi="Phake Script"/>
          <w:kern w:val="2"/>
          <w:sz w:val="40"/>
        </w:rPr>
        <w:t>yU</w:t>
        <w:tab/>
        <w:t>el</w:t>
        <w:tab/>
        <w:t>yU</w:t>
        <w:tab/>
        <w:t>ta</w:t>
        <w:tab/>
        <w:t>yU</w:t>
        <w:tab/>
        <w:t>tun</w:t>
        <w:tab/>
        <w:t>cU</w:t>
        <w:tab/>
        <w:t>sW</w:t>
        <w:tab/>
        <w:t>nI /</w:t>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rFonts w:ascii="Doulos SIL" w:hAnsi="Doulos SIL" w:cs="Doulos SIL"/>
          <w:kern w:val="2"/>
          <w:sz w:val="24"/>
        </w:rPr>
      </w:pPr>
      <w:r>
        <w:rPr>
          <w:rFonts w:cs="Doulos SIL" w:ascii="Doulos SIL" w:hAnsi="Doulos SIL"/>
          <w:kern w:val="2"/>
          <w:sz w:val="24"/>
        </w:rPr>
        <w:tab/>
        <w:t>yū¹</w:t>
        <w:tab/>
        <w:t>lɛ⁴</w:t>
        <w:tab/>
        <w:t>yū¹</w:t>
        <w:tab/>
        <w:t>tā⁴</w:t>
        <w:tab/>
        <w:t>yū¹</w:t>
        <w:tab/>
        <w:t>thon³</w:t>
        <w:tab/>
        <w:t>cū²</w:t>
        <w:tab/>
        <w:t>sau²</w:t>
        <w:tab/>
        <w:t>nī²</w:t>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pPr>
      <w:r>
        <w:rPr>
          <w:kern w:val="2"/>
          <w:sz w:val="24"/>
        </w:rPr>
        <w:tab/>
        <w:t>stay</w:t>
        <w:tab/>
      </w:r>
      <w:r>
        <w:rPr>
          <w:smallCaps/>
          <w:kern w:val="2"/>
          <w:sz w:val="24"/>
        </w:rPr>
        <w:t>prt</w:t>
      </w:r>
      <w:r>
        <w:rPr>
          <w:kern w:val="2"/>
          <w:sz w:val="24"/>
        </w:rPr>
        <w:tab/>
        <w:t>stay</w:t>
        <w:tab/>
      </w:r>
      <w:r>
        <w:rPr>
          <w:smallCaps/>
          <w:kern w:val="2"/>
          <w:sz w:val="24"/>
        </w:rPr>
        <w:t>prt</w:t>
      </w:r>
      <w:r>
        <w:rPr>
          <w:kern w:val="2"/>
          <w:sz w:val="24"/>
        </w:rPr>
        <w:tab/>
        <w:t>stay</w:t>
        <w:tab/>
        <w:t>complete</w:t>
        <w:tab/>
        <w:t>time</w:t>
        <w:tab/>
        <w:t>stay</w:t>
        <w:tab/>
        <w:t>good</w:t>
      </w:r>
    </w:p>
    <w:p>
      <w:pPr>
        <w:pStyle w:val="Normal"/>
        <w:tabs>
          <w:tab w:val="left" w:pos="720" w:leader="none"/>
        </w:tabs>
        <w:ind w:left="720" w:hanging="0"/>
        <w:rPr>
          <w:kern w:val="2"/>
          <w:sz w:val="24"/>
        </w:rPr>
      </w:pPr>
      <w:r>
        <w:rPr>
          <w:kern w:val="2"/>
          <w:sz w:val="24"/>
        </w:rPr>
        <w:t>‘</w:t>
      </w:r>
      <w:r>
        <w:rPr>
          <w:kern w:val="2"/>
          <w:sz w:val="24"/>
        </w:rPr>
        <w:t>Stay and live your complete life and stay well.’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141)</w:t>
        <w:tab/>
      </w:r>
      <w:r>
        <w:rPr>
          <w:rFonts w:cs="Phake Script" w:ascii="Phake Script" w:hAnsi="Phake Script"/>
          <w:kern w:val="2"/>
          <w:sz w:val="40"/>
        </w:rPr>
        <w:t>hJgnnyXmIsI ...</w:t>
        <w:tab/>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sz w:val="24"/>
        </w:rPr>
      </w:pPr>
      <w:r>
        <w:rPr>
          <w:sz w:val="24"/>
        </w:rPr>
        <w:t>Since the Khamyang MS is damaged, the Aiton text will be followed:</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pPr>
      <w:r>
        <w:rPr>
          <w:kern w:val="2"/>
          <w:sz w:val="24"/>
        </w:rPr>
        <w:t>141)</w:t>
        <w:tab/>
      </w:r>
      <w:r>
        <w:rPr>
          <w:rFonts w:cs="Phake Script" w:ascii="Phake Script" w:hAnsi="Phake Script"/>
          <w:kern w:val="2"/>
          <w:sz w:val="40"/>
        </w:rPr>
        <w:t>hJg</w:t>
        <w:tab/>
        <w:t>nn</w:t>
        <w:tab/>
        <w:t xml:space="preserve">yX </w:t>
        <w:tab/>
        <w:t>mI</w:t>
        <w:tab/>
        <w:t>xI</w:t>
        <w:tab/>
        <w:t>yU</w:t>
        <w:tab/>
        <w:t>Aounq</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rFonts w:ascii="Doulos SIL" w:hAnsi="Doulos SIL" w:cs="Doulos SIL"/>
          <w:kern w:val="2"/>
          <w:sz w:val="24"/>
        </w:rPr>
      </w:pPr>
      <w:r>
        <w:rPr>
          <w:rFonts w:cs="Doulos SIL" w:ascii="Doulos SIL" w:hAnsi="Doulos SIL"/>
          <w:kern w:val="2"/>
          <w:sz w:val="24"/>
        </w:rPr>
        <w:tab/>
        <w:t>hɯŋ²</w:t>
        <w:tab/>
        <w:t>naan²</w:t>
        <w:tab/>
        <w:t>yaa¹</w:t>
        <w:tab/>
        <w:t>mii²</w:t>
        <w:tab/>
        <w:t>khii¹</w:t>
        <w:tab/>
        <w:t>yuu¹</w:t>
        <w:tab/>
        <w:t>ɔn¹</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kern w:val="2"/>
          <w:sz w:val="24"/>
        </w:rPr>
      </w:pPr>
      <w:r>
        <w:rPr>
          <w:kern w:val="2"/>
          <w:sz w:val="24"/>
        </w:rPr>
        <w:tab/>
        <w:t>long time</w:t>
        <w:tab/>
        <w:t>long time</w:t>
        <w:tab/>
        <w:t>don’t</w:t>
        <w:tab/>
        <w:t>have</w:t>
        <w:tab/>
        <w:t>sad</w:t>
        <w:tab/>
        <w:t>stay</w:t>
        <w:tab/>
        <w:t>weak</w:t>
      </w:r>
    </w:p>
    <w:p>
      <w:pPr>
        <w:pStyle w:val="Normal"/>
        <w:tabs>
          <w:tab w:val="left" w:pos="720" w:leader="none"/>
        </w:tabs>
        <w:ind w:left="720" w:hanging="0"/>
        <w:rPr>
          <w:sz w:val="24"/>
        </w:rPr>
      </w:pPr>
      <w:r>
        <w:rPr>
          <w:sz w:val="24"/>
        </w:rPr>
        <w:t>‘</w:t>
      </w:r>
      <w:r>
        <w:rPr>
          <w:sz w:val="24"/>
        </w:rPr>
        <w:t>Live for a long time and without sadness or weakness.’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 xml:space="preserve"> </w:t>
      </w:r>
    </w:p>
    <w:p>
      <w:pPr>
        <w:pStyle w:val="Normal"/>
        <w:tabs>
          <w:tab w:val="left" w:pos="720" w:leader="none"/>
        </w:tabs>
        <w:rPr/>
      </w:pPr>
      <w:r>
        <w:rPr>
          <w:kern w:val="2"/>
          <w:sz w:val="24"/>
        </w:rPr>
        <w:t>142)</w:t>
        <w:tab/>
      </w:r>
      <w:r>
        <w:rPr>
          <w:rFonts w:cs="Phake Script" w:ascii="Phake Script" w:hAnsi="Phake Script"/>
          <w:kern w:val="2"/>
          <w:sz w:val="40"/>
        </w:rPr>
        <w:t>....tu.. nEwnpEfigtUwhuMyU /</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sz w:val="24"/>
        </w:rPr>
      </w:pPr>
      <w:r>
        <w:rPr>
          <w:sz w:val="24"/>
        </w:rPr>
        <w:t>Since the Khamyang MS is damaged, the Aiton text will be followed:</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pPr>
      <w:r>
        <w:rPr>
          <w:kern w:val="2"/>
          <w:sz w:val="24"/>
        </w:rPr>
        <w:t>142)</w:t>
        <w:tab/>
      </w:r>
      <w:r>
        <w:rPr>
          <w:rFonts w:cs="Phake Script" w:ascii="Phake Script" w:hAnsi="Phake Script"/>
          <w:kern w:val="2"/>
          <w:sz w:val="40"/>
        </w:rPr>
        <w:t>nE</w:t>
        <w:tab/>
        <w:t xml:space="preserve">wn </w:t>
        <w:tab/>
        <w:t>pE</w:t>
        <w:tab/>
        <w:t>fig</w:t>
        <w:tab/>
        <w:t>tUw</w:t>
        <w:tab/>
        <w:t>huM</w:t>
        <w:tab/>
        <w:t>yU /</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rFonts w:ascii="Doulos SIL" w:hAnsi="Doulos SIL" w:cs="Doulos SIL"/>
          <w:kern w:val="2"/>
          <w:sz w:val="24"/>
        </w:rPr>
      </w:pPr>
      <w:r>
        <w:rPr>
          <w:rFonts w:cs="Doulos SIL" w:ascii="Doulos SIL" w:hAnsi="Doulos SIL"/>
          <w:kern w:val="2"/>
          <w:sz w:val="24"/>
        </w:rPr>
        <w:tab/>
        <w:t>naɯ²</w:t>
        <w:tab/>
        <w:t>wan²</w:t>
        <w:tab/>
        <w:t>paɯ³</w:t>
        <w:tab/>
        <w:t>phɛŋ</w:t>
        <w:tab/>
        <w:t>tuu²</w:t>
        <w:tab/>
        <w:t>hum²</w:t>
        <w:tab/>
        <w:t>yuu¹</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kern w:val="2"/>
          <w:sz w:val="24"/>
        </w:rPr>
      </w:pPr>
      <w:r>
        <w:rPr>
          <w:kern w:val="2"/>
          <w:sz w:val="24"/>
        </w:rPr>
        <w:tab/>
        <w:t>in/all</w:t>
        <w:tab/>
        <w:t>day</w:t>
        <w:tab/>
        <w:t>wait</w:t>
        <w:tab/>
        <w:t>quietly</w:t>
        <w:tab/>
        <w:t>body</w:t>
        <w:tab/>
        <w:t>together</w:t>
        <w:tab/>
        <w:t>stay</w:t>
      </w:r>
    </w:p>
    <w:p>
      <w:pPr>
        <w:pStyle w:val="Normal"/>
        <w:tabs>
          <w:tab w:val="left" w:pos="720" w:leader="none"/>
        </w:tabs>
        <w:ind w:left="720" w:hanging="0"/>
        <w:rPr>
          <w:sz w:val="24"/>
        </w:rPr>
      </w:pPr>
      <w:r>
        <w:rPr>
          <w:sz w:val="24"/>
        </w:rPr>
        <w:t>‘</w:t>
      </w:r>
      <w:r>
        <w:rPr>
          <w:sz w:val="24"/>
        </w:rPr>
        <w:t>Every day, wait quietly in this body.’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420" w:leader="none"/>
          <w:tab w:val="left" w:pos="4320" w:leader="none"/>
          <w:tab w:val="left" w:pos="5040" w:leader="none"/>
        </w:tabs>
        <w:rPr/>
      </w:pPr>
      <w:r>
        <w:rPr>
          <w:kern w:val="2"/>
          <w:sz w:val="24"/>
        </w:rPr>
        <w:t>143)</w:t>
        <w:tab/>
      </w:r>
      <w:r>
        <w:rPr>
          <w:rFonts w:cs="Phake Script" w:ascii="Phake Script" w:hAnsi="Phake Script"/>
          <w:kern w:val="2"/>
          <w:sz w:val="40"/>
        </w:rPr>
        <w:t>huM</w:t>
        <w:tab/>
        <w:t>sg</w:t>
        <w:tab/>
        <w:t>epa</w:t>
        <w:tab/>
        <w:t>em</w:t>
        <w:tab/>
        <w:t>pI</w:t>
        <w:tab/>
        <w:t>Aik</w:t>
      </w:r>
    </w:p>
    <w:p>
      <w:pPr>
        <w:pStyle w:val="Normal"/>
        <w:tabs>
          <w:tab w:val="left" w:pos="720" w:leader="none"/>
          <w:tab w:val="left" w:pos="1800" w:leader="none"/>
          <w:tab w:val="left" w:pos="2610" w:leader="none"/>
          <w:tab w:val="left" w:pos="3420" w:leader="none"/>
          <w:tab w:val="left" w:pos="4320" w:leader="none"/>
          <w:tab w:val="left" w:pos="5040" w:leader="none"/>
        </w:tabs>
        <w:rPr>
          <w:rFonts w:ascii="Doulos SIL" w:hAnsi="Doulos SIL" w:cs="Doulos SIL"/>
          <w:kern w:val="2"/>
          <w:sz w:val="24"/>
        </w:rPr>
      </w:pPr>
      <w:r>
        <w:rPr>
          <w:rFonts w:cs="Doulos SIL" w:ascii="Doulos SIL" w:hAnsi="Doulos SIL"/>
          <w:kern w:val="2"/>
          <w:sz w:val="24"/>
        </w:rPr>
        <w:tab/>
        <w:t>hom⁵</w:t>
        <w:tab/>
        <w:t>sāŋ³</w:t>
        <w:tab/>
        <w:t>pɔ⁵</w:t>
        <w:tab/>
        <w:t>mɛ⁵</w:t>
        <w:tab/>
        <w:t>pī⁵</w:t>
        <w:tab/>
        <w:t>ik¹</w:t>
      </w:r>
    </w:p>
    <w:p>
      <w:pPr>
        <w:pStyle w:val="Normal"/>
        <w:tabs>
          <w:tab w:val="left" w:pos="720" w:leader="none"/>
          <w:tab w:val="left" w:pos="1800" w:leader="none"/>
          <w:tab w:val="left" w:pos="2610" w:leader="none"/>
          <w:tab w:val="left" w:pos="3420" w:leader="none"/>
          <w:tab w:val="left" w:pos="4320" w:leader="none"/>
          <w:tab w:val="left" w:pos="5040" w:leader="none"/>
        </w:tabs>
        <w:rPr/>
      </w:pPr>
      <w:r>
        <w:rPr>
          <w:kern w:val="2"/>
          <w:sz w:val="24"/>
        </w:rPr>
        <w:tab/>
        <w:t>together</w:t>
        <w:tab/>
        <w:t>live</w:t>
        <w:tab/>
        <w:t>father</w:t>
        <w:tab/>
        <w:t>mother</w:t>
        <w:tab/>
        <w:t>elder</w:t>
        <w:tab/>
        <w:t>and</w:t>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pPr>
      <w:r>
        <w:rPr>
          <w:kern w:val="2"/>
          <w:sz w:val="24"/>
        </w:rPr>
        <w:tab/>
      </w:r>
      <w:r>
        <w:rPr>
          <w:rFonts w:cs="Phake Script" w:ascii="Phake Script" w:hAnsi="Phake Script"/>
          <w:kern w:val="2"/>
          <w:sz w:val="40"/>
        </w:rPr>
        <w:t>nog</w:t>
        <w:tab/>
        <w:t>huM</w:t>
        <w:tab/>
        <w:t>cM</w:t>
        <w:tab/>
        <w:t>fJn</w:t>
        <w:tab/>
        <w:t>vU</w:t>
        <w:tab/>
        <w:t>nE</w:t>
        <w:tab/>
        <w:t>hJnq /</w:t>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rFonts w:ascii="Doulos SIL" w:hAnsi="Doulos SIL" w:cs="Doulos SIL"/>
          <w:kern w:val="2"/>
          <w:sz w:val="24"/>
        </w:rPr>
      </w:pPr>
      <w:r>
        <w:rPr>
          <w:rFonts w:cs="Doulos SIL" w:ascii="Doulos SIL" w:hAnsi="Doulos SIL"/>
          <w:kern w:val="2"/>
          <w:sz w:val="24"/>
        </w:rPr>
        <w:tab/>
        <w:t>nauŋ⁴</w:t>
        <w:tab/>
        <w:t>hom⁵</w:t>
        <w:tab/>
        <w:t>cam⁴</w:t>
        <w:tab/>
        <w:t>phün¹</w:t>
        <w:tab/>
        <w:t>tho¹</w:t>
        <w:tab/>
        <w:t>naü²</w:t>
        <w:tab/>
        <w:t>hən²</w:t>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pPr>
      <w:r>
        <w:rPr>
          <w:kern w:val="2"/>
          <w:sz w:val="24"/>
        </w:rPr>
        <w:tab/>
        <w:t>younger</w:t>
        <w:tab/>
        <w:t>together</w:t>
        <w:tab/>
      </w:r>
      <w:r>
        <w:rPr>
          <w:smallCaps/>
          <w:kern w:val="2"/>
          <w:sz w:val="24"/>
        </w:rPr>
        <w:t>prt</w:t>
      </w:r>
      <w:r>
        <w:rPr>
          <w:kern w:val="2"/>
          <w:sz w:val="24"/>
        </w:rPr>
        <w:tab/>
        <w:t>table for eating rice</w:t>
        <w:tab/>
        <w:t>spoon/utensil</w:t>
        <w:tab/>
        <w:t>in</w:t>
        <w:tab/>
        <w:t>house</w:t>
      </w:r>
    </w:p>
    <w:p>
      <w:pPr>
        <w:pStyle w:val="Normal"/>
        <w:tabs>
          <w:tab w:val="left" w:pos="720" w:leader="none"/>
        </w:tabs>
        <w:ind w:left="720" w:hanging="0"/>
        <w:rPr/>
      </w:pPr>
      <w:r>
        <w:rPr>
          <w:kern w:val="2"/>
          <w:sz w:val="24"/>
        </w:rPr>
        <w:t>‘</w:t>
      </w:r>
      <w:r>
        <w:rPr>
          <w:kern w:val="2"/>
          <w:sz w:val="24"/>
        </w:rPr>
        <w:t>Stay together with (your) father, mother, elder and younger siblings, and eat at the dinner table with the eating sticks, here in this house.’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Phake version has </w:t>
      </w:r>
      <w:r>
        <w:rPr>
          <w:rFonts w:cs="Phake Script" w:ascii="Phake Script" w:hAnsi="Phake Script"/>
          <w:kern w:val="2"/>
          <w:sz w:val="36"/>
        </w:rPr>
        <w:t>huMknqvUnEhJnq</w:t>
      </w:r>
      <w:r>
        <w:rPr>
          <w:kern w:val="2"/>
          <w:sz w:val="24"/>
        </w:rPr>
        <w:t xml:space="preserve">. It was staated that </w:t>
      </w:r>
      <w:r>
        <w:rPr>
          <w:rFonts w:cs="Phake Script" w:ascii="Phake Script" w:hAnsi="Phake Script"/>
          <w:kern w:val="2"/>
          <w:sz w:val="36"/>
        </w:rPr>
        <w:t>vU</w:t>
      </w:r>
      <w:r>
        <w:rPr>
          <w:kern w:val="2"/>
          <w:sz w:val="24"/>
        </w:rPr>
        <w:t xml:space="preserve"> </w:t>
      </w:r>
      <w:r>
        <w:rPr>
          <w:rFonts w:cs="Doulos SIL" w:ascii="Doulos SIL" w:hAnsi="Doulos SIL"/>
          <w:i/>
          <w:kern w:val="2"/>
          <w:sz w:val="24"/>
        </w:rPr>
        <w:t>thū¹</w:t>
      </w:r>
      <w:r>
        <w:rPr>
          <w:kern w:val="2"/>
          <w:sz w:val="24"/>
        </w:rPr>
        <w:t xml:space="preserve"> means ‘help (each other)’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bookmarkStart w:id="5" w:name="No144"/>
      <w:bookmarkEnd w:id="5"/>
      <w:r>
        <w:rPr>
          <w:kern w:val="2"/>
          <w:sz w:val="24"/>
        </w:rPr>
        <w:t>144)</w:t>
        <w:tab/>
      </w:r>
      <w:r>
        <w:rPr>
          <w:rFonts w:cs="Phake Script" w:ascii="Phake Script" w:hAnsi="Phake Script"/>
          <w:kern w:val="2"/>
          <w:sz w:val="40"/>
        </w:rPr>
        <w:t>ya</w:t>
        <w:tab/>
        <w:t xml:space="preserve">hE </w:t>
        <w:tab/>
        <w:t>xj</w:t>
        <w:tab/>
        <w:t>yU</w:t>
        <w:tab/>
        <w:t>ca</w:t>
        <w:tab/>
        <w:t>nj</w:t>
        <w:tab/>
        <w:t>mj</w:t>
        <w:tab/>
        <w:t>mI</w:t>
        <w:tab/>
        <w:t>xI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haü³</w:t>
        <w:tab/>
        <w:t>khai³</w:t>
        <w:tab/>
        <w:t>yū¹</w:t>
        <w:tab/>
        <w:t>cā⁴</w:t>
        <w:tab/>
        <w:t>nai⁴</w:t>
        <w:tab/>
        <w:t>mai³</w:t>
        <w:tab/>
        <w:t>mī²</w:t>
        <w:tab/>
        <w:t>khī⁶</w:t>
      </w:r>
    </w:p>
    <w:p>
      <w:pPr>
        <w:pStyle w:val="Normal"/>
        <w:tabs>
          <w:tab w:val="left" w:pos="720" w:leader="none"/>
        </w:tabs>
        <w:rPr>
          <w:sz w:val="24"/>
        </w:rPr>
      </w:pPr>
      <w:r>
        <w:rPr>
          <w:sz w:val="24"/>
        </w:rPr>
        <w:tab/>
        <w:t>don’t</w:t>
        <w:tab/>
        <w:t>give</w:t>
        <w:tab/>
        <w:t>fever</w:t>
        <w:tab/>
        <w:t>stay</w:t>
        <w:tab/>
        <w:t>bad</w:t>
        <w:tab/>
        <w:t>get</w:t>
        <w:tab/>
        <w:t>burn</w:t>
        <w:tab/>
        <w:t>have</w:t>
        <w:tab/>
        <w:t>sad</w:t>
      </w:r>
    </w:p>
    <w:p>
      <w:pPr>
        <w:pStyle w:val="Normal"/>
        <w:tabs>
          <w:tab w:val="left" w:pos="720" w:leader="none"/>
        </w:tabs>
        <w:ind w:left="720" w:hanging="0"/>
        <w:rPr/>
      </w:pPr>
      <w:r>
        <w:rPr>
          <w:kern w:val="2"/>
          <w:sz w:val="24"/>
        </w:rPr>
        <w:t>‘</w:t>
      </w:r>
      <w:r>
        <w:rPr>
          <w:kern w:val="2"/>
          <w:sz w:val="24"/>
        </w:rPr>
        <w:t>Do not let the bad fever stay and burn you up in sadness.’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145)</w:t>
        <w:tab/>
      </w:r>
      <w:r>
        <w:rPr>
          <w:rFonts w:cs="Phake Script" w:ascii="Phake Script" w:hAnsi="Phake Script"/>
          <w:kern w:val="2"/>
          <w:sz w:val="40"/>
        </w:rPr>
        <w:t>sW</w:t>
        <w:tab/>
        <w:t>fig</w:t>
        <w:tab/>
        <w:t>tUw</w:t>
        <w:tab/>
        <w:t>xig</w:t>
        <w:tab/>
        <w:t>yU</w:t>
        <w:tab/>
        <w:t>hig</w:t>
        <w:tab/>
        <w:t>pI</w:t>
      </w:r>
    </w:p>
    <w:p>
      <w:pPr>
        <w:pStyle w:val="Normal"/>
        <w:tabs>
          <w:tab w:val="left" w:pos="720" w:leader="none"/>
        </w:tabs>
        <w:rPr>
          <w:rFonts w:ascii="Doulos SIL" w:hAnsi="Doulos SIL" w:cs="Doulos SIL"/>
          <w:kern w:val="2"/>
          <w:sz w:val="24"/>
        </w:rPr>
      </w:pPr>
      <w:r>
        <w:rPr>
          <w:rFonts w:cs="Doulos SIL" w:ascii="Doulos SIL" w:hAnsi="Doulos SIL"/>
          <w:kern w:val="2"/>
          <w:sz w:val="24"/>
        </w:rPr>
        <w:tab/>
        <w:t>sau²</w:t>
        <w:tab/>
        <w:t>phɛŋ</w:t>
        <w:tab/>
        <w:t>to²</w:t>
        <w:tab/>
        <w:t>khiŋ²</w:t>
        <w:tab/>
        <w:t>yū¹</w:t>
        <w:tab/>
        <w:t>heŋ⁶</w:t>
        <w:tab/>
        <w:t>pī²</w:t>
      </w:r>
    </w:p>
    <w:p>
      <w:pPr>
        <w:pStyle w:val="Normal"/>
        <w:tabs>
          <w:tab w:val="left" w:pos="720" w:leader="none"/>
        </w:tabs>
        <w:rPr>
          <w:kern w:val="2"/>
          <w:sz w:val="24"/>
        </w:rPr>
      </w:pPr>
      <w:r>
        <w:rPr>
          <w:kern w:val="2"/>
          <w:sz w:val="24"/>
        </w:rPr>
        <w:tab/>
        <w:t>stay</w:t>
        <w:tab/>
        <w:t>quiet</w:t>
        <w:tab/>
        <w:t>body</w:t>
        <w:tab/>
        <w:t>body</w:t>
        <w:tab/>
        <w:t>stay</w:t>
        <w:tab/>
        <w:t>1000</w:t>
        <w:tab/>
        <w:t>year</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600" w:leader="none"/>
        </w:tabs>
        <w:rPr/>
      </w:pPr>
      <w:r>
        <w:rPr>
          <w:kern w:val="2"/>
          <w:sz w:val="24"/>
        </w:rPr>
        <w:tab/>
      </w:r>
      <w:r>
        <w:rPr>
          <w:rFonts w:cs="Phake Script" w:ascii="Phake Script" w:hAnsi="Phake Script"/>
          <w:kern w:val="2"/>
          <w:sz w:val="40"/>
        </w:rPr>
        <w:t>yX</w:t>
        <w:tab/>
        <w:t>fk</w:t>
        <w:tab/>
        <w:t>tXwn</w:t>
        <w:tab/>
        <w:t>xon</w:t>
        <w:tab/>
        <w:t>S /</w:t>
      </w:r>
    </w:p>
    <w:p>
      <w:pPr>
        <w:pStyle w:val="Normal"/>
        <w:tabs>
          <w:tab w:val="left" w:pos="720" w:leader="none"/>
          <w:tab w:val="left" w:pos="1440" w:leader="none"/>
          <w:tab w:val="left" w:pos="2520" w:leader="none"/>
          <w:tab w:val="left" w:pos="3600" w:leader="none"/>
        </w:tabs>
        <w:rPr>
          <w:rFonts w:ascii="Doulos SIL" w:hAnsi="Doulos SIL" w:cs="Doulos SIL"/>
          <w:kern w:val="2"/>
          <w:sz w:val="24"/>
        </w:rPr>
      </w:pPr>
      <w:r>
        <w:rPr>
          <w:rFonts w:cs="Doulos SIL" w:ascii="Doulos SIL" w:hAnsi="Doulos SIL"/>
          <w:kern w:val="2"/>
          <w:sz w:val="24"/>
        </w:rPr>
        <w:tab/>
        <w:t>yā¹</w:t>
        <w:tab/>
        <w:t>phāk³</w:t>
        <w:tab/>
        <w:t>ta³ wān²</w:t>
        <w:tab/>
        <w:t>khɔn⁶</w:t>
        <w:tab/>
        <w:t>əi²</w:t>
      </w:r>
    </w:p>
    <w:p>
      <w:pPr>
        <w:pStyle w:val="Normal"/>
        <w:tabs>
          <w:tab w:val="left" w:pos="720" w:leader="none"/>
          <w:tab w:val="left" w:pos="1440" w:leader="none"/>
          <w:tab w:val="left" w:pos="2520" w:leader="none"/>
          <w:tab w:val="left" w:pos="3600" w:leader="none"/>
        </w:tabs>
        <w:rPr>
          <w:kern w:val="2"/>
          <w:sz w:val="24"/>
        </w:rPr>
      </w:pPr>
      <w:r>
        <w:rPr>
          <w:kern w:val="2"/>
          <w:sz w:val="24"/>
        </w:rPr>
        <w:tab/>
        <w:t>don’t</w:t>
        <w:tab/>
        <w:t>separate</w:t>
        <w:tab/>
      </w:r>
      <w:r>
        <w:rPr>
          <w:smallCaps/>
          <w:kern w:val="2"/>
          <w:sz w:val="24"/>
        </w:rPr>
        <w:t>prt</w:t>
      </w:r>
      <w:r>
        <w:rPr>
          <w:kern w:val="2"/>
          <w:sz w:val="24"/>
        </w:rPr>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Stay quietly in this body for a thousand years and do not go away, oh </w:t>
      </w:r>
      <w:r>
        <w:rPr>
          <w:i/>
          <w:kern w:val="2"/>
          <w:sz w:val="24"/>
        </w:rPr>
        <w:t>khon</w:t>
      </w:r>
      <w:r>
        <w:rPr>
          <w:kern w:val="2"/>
          <w:sz w:val="24"/>
        </w:rPr>
        <w:t>,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 that Aiton version spells </w:t>
      </w:r>
      <w:r>
        <w:rPr>
          <w:rFonts w:cs="Aiton Script" w:ascii="Aiton Script" w:hAnsi="Aiton Script"/>
          <w:kern w:val="2"/>
          <w:sz w:val="36"/>
        </w:rPr>
        <w:t>tUw</w:t>
      </w:r>
      <w:r>
        <w:rPr>
          <w:kern w:val="2"/>
          <w:sz w:val="24"/>
        </w:rPr>
        <w:t xml:space="preserve"> as </w:t>
      </w:r>
      <w:r>
        <w:rPr>
          <w:rFonts w:cs="Aiton Script" w:ascii="Aiton Script" w:hAnsi="Aiton Script"/>
          <w:kern w:val="2"/>
          <w:sz w:val="36"/>
        </w:rPr>
        <w:t>tU</w:t>
      </w:r>
      <w:r>
        <w:rPr>
          <w:kern w:val="2"/>
          <w:sz w:val="24"/>
        </w:rPr>
        <w:t xml:space="preserve">. In the Aiton version, </w:t>
      </w:r>
      <w:r>
        <w:rPr>
          <w:rFonts w:cs="Aiton Script" w:ascii="Aiton Script" w:hAnsi="Aiton Script"/>
          <w:kern w:val="2"/>
          <w:sz w:val="36"/>
        </w:rPr>
        <w:t>tXwn</w:t>
      </w:r>
      <w:r>
        <w:rPr>
          <w:kern w:val="2"/>
          <w:sz w:val="24"/>
        </w:rPr>
        <w:t xml:space="preserve"> is replaced by </w:t>
      </w:r>
      <w:r>
        <w:rPr>
          <w:rFonts w:cs="Aiton Script" w:ascii="Aiton Script" w:hAnsi="Aiton Script"/>
          <w:kern w:val="2"/>
          <w:sz w:val="36"/>
        </w:rPr>
        <w:t>konqta</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pPr>
      <w:r>
        <w:rPr>
          <w:kern w:val="2"/>
          <w:sz w:val="24"/>
        </w:rPr>
        <w:t>146)</w:t>
        <w:tab/>
      </w:r>
      <w:r>
        <w:rPr>
          <w:rFonts w:cs="Phake Script" w:ascii="Phake Script" w:hAnsi="Phake Script"/>
          <w:kern w:val="2"/>
          <w:sz w:val="40"/>
        </w:rPr>
        <w:t>yX</w:t>
        <w:tab/>
        <w:t>hE</w:t>
        <w:tab/>
        <w:t>mI</w:t>
        <w:tab/>
        <w:t>xI</w:t>
        <w:tab/>
        <w:t>xog</w:t>
        <w:tab/>
        <w:t>ehacE</w:t>
        <w:tab/>
        <w:t>pYapa /</w:t>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rFonts w:ascii="Doulos SIL" w:hAnsi="Doulos SIL" w:cs="Doulos SIL"/>
          <w:kern w:val="2"/>
          <w:sz w:val="24"/>
        </w:rPr>
      </w:pPr>
      <w:r>
        <w:rPr>
          <w:rFonts w:cs="Doulos SIL" w:ascii="Doulos SIL" w:hAnsi="Doulos SIL"/>
          <w:kern w:val="2"/>
          <w:sz w:val="24"/>
        </w:rPr>
        <w:tab/>
        <w:t>yā¹</w:t>
        <w:tab/>
        <w:t>haü³</w:t>
        <w:tab/>
        <w:t>mī²</w:t>
        <w:tab/>
        <w:t>khī⁶</w:t>
        <w:tab/>
        <w:t>khauŋ³</w:t>
        <w:tab/>
        <w:t>ho⁶ caü²</w:t>
        <w:tab/>
        <w:t>pyā¹ pā¹</w:t>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pPr>
      <w:r>
        <w:rPr>
          <w:kern w:val="2"/>
          <w:sz w:val="24"/>
        </w:rPr>
        <w:tab/>
        <w:t>don’t</w:t>
        <w:tab/>
        <w:t>give</w:t>
        <w:tab/>
        <w:t>have</w:t>
        <w:tab/>
        <w:t>sad</w:t>
        <w:tab/>
        <w:t>disturb</w:t>
        <w:tab/>
        <w:t>heart</w:t>
        <w:tab/>
        <w:t>sadness/anxiety</w:t>
      </w:r>
    </w:p>
    <w:p>
      <w:pPr>
        <w:pStyle w:val="Normal"/>
        <w:tabs>
          <w:tab w:val="left" w:pos="720" w:leader="none"/>
        </w:tabs>
        <w:ind w:left="720" w:hanging="0"/>
        <w:rPr>
          <w:sz w:val="24"/>
        </w:rPr>
      </w:pPr>
      <w:r>
        <w:rPr>
          <w:sz w:val="24"/>
        </w:rPr>
        <w:t>‘</w:t>
      </w:r>
      <w:r>
        <w:rPr>
          <w:sz w:val="24"/>
        </w:rPr>
        <w:t>Do not let sadness come to touch the heart.’</w:t>
      </w:r>
    </w:p>
    <w:p>
      <w:pPr>
        <w:pStyle w:val="Normal"/>
        <w:tabs>
          <w:tab w:val="left" w:pos="720" w:leader="none"/>
        </w:tabs>
        <w:rPr>
          <w:sz w:val="24"/>
        </w:rPr>
      </w:pPr>
      <w:r>
        <w:rPr>
          <w:sz w:val="24"/>
        </w:rPr>
      </w:r>
    </w:p>
    <w:p>
      <w:pPr>
        <w:pStyle w:val="Normal"/>
        <w:tabs>
          <w:tab w:val="left" w:pos="720" w:leader="none"/>
        </w:tabs>
        <w:rPr/>
      </w:pPr>
      <w:r>
        <w:rPr>
          <w:sz w:val="24"/>
        </w:rPr>
        <w:t xml:space="preserve">In the MS, the last word appears to be written </w:t>
      </w:r>
      <w:r>
        <w:rPr>
          <w:rFonts w:cs="Aiton Script" w:ascii="Aiton Script" w:hAnsi="Aiton Script"/>
          <w:sz w:val="36"/>
        </w:rPr>
        <w:t>kYagqpa</w:t>
      </w:r>
      <w:r>
        <w:rPr>
          <w:sz w:val="24"/>
        </w:rPr>
        <w:t xml:space="preserve">. The meaning of this was unknown to any of the informants, so it was replaced by </w:t>
      </w:r>
      <w:r>
        <w:rPr>
          <w:rFonts w:cs="Aiton Script" w:ascii="Aiton Script" w:hAnsi="Aiton Script"/>
          <w:sz w:val="36"/>
        </w:rPr>
        <w:t>pYapa</w:t>
      </w:r>
      <w:r>
        <w:rPr>
          <w:sz w:val="24"/>
        </w:rPr>
        <w:t xml:space="preserve"> ‘anxiety’, following the Aiton MS.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4050" w:leader="none"/>
          <w:tab w:val="left" w:pos="5130" w:leader="none"/>
        </w:tabs>
        <w:rPr/>
      </w:pPr>
      <w:r>
        <w:rPr>
          <w:kern w:val="2"/>
          <w:sz w:val="24"/>
        </w:rPr>
        <w:t>147)</w:t>
        <w:tab/>
      </w:r>
      <w:r>
        <w:rPr>
          <w:rFonts w:cs="Phake Script" w:ascii="Phake Script" w:hAnsi="Phake Script"/>
          <w:kern w:val="2"/>
          <w:sz w:val="40"/>
        </w:rPr>
        <w:t>yU</w:t>
        <w:tab/>
        <w:t>cJn</w:t>
        <w:tab/>
        <w:t>nJX</w:t>
        <w:tab/>
        <w:t>xYMsa</w:t>
        <w:tab/>
        <w:t>hJgq</w:t>
        <w:tab/>
        <w:t>nn</w:t>
      </w:r>
    </w:p>
    <w:p>
      <w:pPr>
        <w:pStyle w:val="Normal"/>
        <w:tabs>
          <w:tab w:val="left" w:pos="720" w:leader="none"/>
          <w:tab w:val="left" w:pos="1440" w:leader="none"/>
          <w:tab w:val="left" w:pos="2160" w:leader="none"/>
          <w:tab w:val="left" w:pos="2880" w:leader="none"/>
          <w:tab w:val="left" w:pos="4050" w:leader="none"/>
          <w:tab w:val="left" w:pos="5130" w:leader="none"/>
        </w:tabs>
        <w:rPr>
          <w:rFonts w:ascii="Doulos SIL" w:hAnsi="Doulos SIL" w:cs="Doulos SIL"/>
          <w:kern w:val="2"/>
          <w:sz w:val="24"/>
        </w:rPr>
      </w:pPr>
      <w:r>
        <w:rPr>
          <w:rFonts w:cs="Doulos SIL" w:ascii="Doulos SIL" w:hAnsi="Doulos SIL"/>
          <w:kern w:val="2"/>
          <w:sz w:val="24"/>
        </w:rPr>
        <w:tab/>
        <w:t>yū¹</w:t>
        <w:tab/>
        <w:t>cün⁵</w:t>
        <w:tab/>
        <w:t>noi³</w:t>
        <w:tab/>
        <w:t>khɛm³ sā¹</w:t>
        <w:tab/>
        <w:t>hüŋ⁶</w:t>
        <w:tab/>
        <w:t>nān²</w:t>
      </w:r>
    </w:p>
    <w:p>
      <w:pPr>
        <w:pStyle w:val="Normal"/>
        <w:tabs>
          <w:tab w:val="left" w:pos="720" w:leader="none"/>
          <w:tab w:val="left" w:pos="1440" w:leader="none"/>
          <w:tab w:val="left" w:pos="2160" w:leader="none"/>
          <w:tab w:val="left" w:pos="2880" w:leader="none"/>
          <w:tab w:val="left" w:pos="4050" w:leader="none"/>
          <w:tab w:val="left" w:pos="5130" w:leader="none"/>
        </w:tabs>
        <w:rPr>
          <w:kern w:val="2"/>
          <w:sz w:val="24"/>
        </w:rPr>
      </w:pPr>
      <w:r>
        <w:rPr>
          <w:kern w:val="2"/>
          <w:sz w:val="24"/>
        </w:rPr>
        <w:tab/>
        <w:t>stay</w:t>
        <w:tab/>
        <w:t>clear</w:t>
        <w:tab/>
        <w:t>with</w:t>
        <w:tab/>
        <w:t>good</w:t>
        <w:tab/>
        <w:t>long time</w:t>
        <w:tab/>
        <w:t>long time</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90" w:leader="none"/>
          <w:tab w:val="left" w:pos="3600" w:leader="none"/>
          <w:tab w:val="left" w:pos="4500" w:leader="none"/>
        </w:tabs>
        <w:rPr/>
      </w:pPr>
      <w:r>
        <w:rPr>
          <w:kern w:val="2"/>
          <w:sz w:val="24"/>
        </w:rPr>
        <w:tab/>
      </w:r>
      <w:r>
        <w:rPr>
          <w:rFonts w:cs="Phake Script" w:ascii="Phake Script" w:hAnsi="Phake Script"/>
          <w:kern w:val="2"/>
          <w:sz w:val="40"/>
        </w:rPr>
        <w:t>tXwn</w:t>
        <w:tab/>
        <w:t>xon</w:t>
        <w:tab/>
        <w:t xml:space="preserve">S </w:t>
        <w:tab/>
        <w:t>xon</w:t>
        <w:tab/>
        <w:t>enoa /</w:t>
      </w:r>
    </w:p>
    <w:p>
      <w:pPr>
        <w:pStyle w:val="Normal"/>
        <w:tabs>
          <w:tab w:val="left" w:pos="720" w:leader="none"/>
          <w:tab w:val="left" w:pos="1890" w:leader="none"/>
          <w:tab w:val="left" w:pos="2790" w:leader="none"/>
          <w:tab w:val="left" w:pos="3600" w:leader="none"/>
          <w:tab w:val="left" w:pos="4500" w:leader="none"/>
        </w:tabs>
        <w:rPr>
          <w:rFonts w:ascii="Doulos SIL" w:hAnsi="Doulos SIL" w:cs="Doulos SIL"/>
          <w:kern w:val="2"/>
          <w:sz w:val="24"/>
        </w:rPr>
      </w:pPr>
      <w:r>
        <w:rPr>
          <w:rFonts w:cs="Doulos SIL" w:ascii="Doulos SIL" w:hAnsi="Doulos SIL"/>
          <w:kern w:val="2"/>
          <w:sz w:val="24"/>
        </w:rPr>
        <w:tab/>
        <w:t>ta⁴ wān²</w:t>
        <w:tab/>
        <w:t>khɔn⁶</w:t>
        <w:tab/>
        <w:t>əi²</w:t>
        <w:tab/>
        <w:t>khɔn⁶</w:t>
        <w:tab/>
        <w:t>nɔ²</w:t>
      </w:r>
    </w:p>
    <w:p>
      <w:pPr>
        <w:pStyle w:val="Normal"/>
        <w:tabs>
          <w:tab w:val="left" w:pos="720" w:leader="none"/>
          <w:tab w:val="left" w:pos="1890" w:leader="none"/>
          <w:tab w:val="left" w:pos="2790" w:leader="none"/>
          <w:tab w:val="left" w:pos="3600" w:leader="none"/>
          <w:tab w:val="left" w:pos="4500" w:leader="none"/>
        </w:tabs>
        <w:rPr>
          <w:kern w:val="2"/>
          <w:sz w:val="24"/>
        </w:rPr>
      </w:pPr>
      <w:r>
        <w:rPr>
          <w:kern w:val="2"/>
          <w:sz w:val="24"/>
        </w:rPr>
        <w:tab/>
      </w:r>
      <w:r>
        <w:rPr>
          <w:smallCaps/>
          <w:kern w:val="2"/>
          <w:sz w:val="24"/>
        </w:rPr>
        <w:t>prt</w:t>
      </w:r>
      <w:r>
        <w:rPr>
          <w:kern w:val="2"/>
          <w:sz w:val="24"/>
        </w:rPr>
        <w:tab/>
        <w:t>soul</w:t>
        <w:tab/>
      </w:r>
      <w:r>
        <w:rPr>
          <w:smallCaps/>
          <w:kern w:val="2"/>
          <w:sz w:val="24"/>
        </w:rPr>
        <w:t>prt</w:t>
      </w:r>
      <w:r>
        <w:rPr>
          <w:kern w:val="2"/>
          <w:sz w:val="24"/>
        </w:rPr>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We request you to stay happily for a long time, oh </w:t>
      </w:r>
      <w:r>
        <w:rPr>
          <w:i/>
          <w:kern w:val="2"/>
          <w:sz w:val="24"/>
        </w:rPr>
        <w:t>khon</w:t>
      </w:r>
      <w:r>
        <w:rPr>
          <w:kern w:val="2"/>
          <w:sz w:val="24"/>
        </w:rPr>
        <w:t xml:space="preserv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w:t>
      </w:r>
      <w:r>
        <w:rPr>
          <w:rFonts w:cs="Aiton Script" w:ascii="Aiton Script" w:hAnsi="Aiton Script"/>
          <w:kern w:val="2"/>
          <w:sz w:val="36"/>
        </w:rPr>
        <w:t>tXwn</w:t>
      </w:r>
      <w:r>
        <w:rPr>
          <w:kern w:val="2"/>
          <w:sz w:val="24"/>
        </w:rPr>
        <w:t xml:space="preserve"> is replaced by </w:t>
      </w:r>
      <w:r>
        <w:rPr>
          <w:rFonts w:cs="Aiton Script" w:ascii="Aiton Script" w:hAnsi="Aiton Script"/>
          <w:kern w:val="2"/>
          <w:sz w:val="36"/>
        </w:rPr>
        <w:t>enwn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adds an extra line:</w:t>
      </w:r>
    </w:p>
    <w:p>
      <w:pPr>
        <w:pStyle w:val="Normal"/>
        <w:tabs>
          <w:tab w:val="clear" w:pos="720"/>
          <w:tab w:val="left" w:pos="851" w:leader="none"/>
          <w:tab w:val="left" w:pos="1560" w:leader="none"/>
          <w:tab w:val="left" w:pos="2790" w:leader="none"/>
          <w:tab w:val="left" w:pos="3600" w:leader="none"/>
        </w:tabs>
        <w:rPr/>
      </w:pPr>
      <w:r>
        <w:rPr>
          <w:kern w:val="2"/>
          <w:sz w:val="24"/>
        </w:rPr>
        <w:t xml:space="preserve">147.1) </w:t>
        <w:tab/>
      </w:r>
      <w:r>
        <w:rPr>
          <w:rFonts w:cs="Phake Script" w:ascii="Phake Script" w:hAnsi="Phake Script"/>
          <w:kern w:val="2"/>
          <w:sz w:val="40"/>
        </w:rPr>
        <w:t>sow</w:t>
        <w:tab/>
        <w:t>pamowq</w:t>
        <w:tab/>
        <w:t>xowq</w:t>
        <w:tab/>
        <w:t>S</w:t>
        <w:tab/>
        <w:t>/</w:t>
      </w:r>
    </w:p>
    <w:p>
      <w:pPr>
        <w:pStyle w:val="Normal"/>
        <w:tabs>
          <w:tab w:val="clear" w:pos="720"/>
          <w:tab w:val="left" w:pos="851" w:leader="none"/>
          <w:tab w:val="left" w:pos="156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saau¹</w:t>
        <w:tab/>
        <w:t>pa¹ maau¹</w:t>
        <w:tab/>
        <w:t>khau¹</w:t>
        <w:tab/>
        <w:t>ɯi²</w:t>
      </w:r>
    </w:p>
    <w:p>
      <w:pPr>
        <w:pStyle w:val="Normal"/>
        <w:tabs>
          <w:tab w:val="clear" w:pos="720"/>
          <w:tab w:val="left" w:pos="851" w:leader="none"/>
          <w:tab w:val="left" w:pos="1560" w:leader="none"/>
          <w:tab w:val="left" w:pos="2790" w:leader="none"/>
          <w:tab w:val="left" w:pos="3600" w:leader="none"/>
        </w:tabs>
        <w:rPr>
          <w:kern w:val="2"/>
          <w:sz w:val="24"/>
        </w:rPr>
      </w:pPr>
      <w:r>
        <w:rPr>
          <w:kern w:val="2"/>
          <w:sz w:val="24"/>
        </w:rPr>
        <w:tab/>
        <w:t>girl</w:t>
        <w:tab/>
        <w:t>youth*</w:t>
        <w:tab/>
      </w:r>
      <w:r>
        <w:rPr>
          <w:smallCaps/>
          <w:kern w:val="2"/>
          <w:sz w:val="24"/>
        </w:rPr>
        <w:t>plu</w:t>
      </w:r>
      <w:r>
        <w:rPr>
          <w:kern w:val="2"/>
          <w:sz w:val="24"/>
        </w:rPr>
        <w:tab/>
      </w:r>
      <w:r>
        <w:rPr>
          <w:smallCaps/>
          <w:kern w:val="2"/>
          <w:sz w:val="24"/>
        </w:rPr>
        <w:t>excl</w:t>
      </w:r>
    </w:p>
    <w:p>
      <w:pPr>
        <w:pStyle w:val="Normal"/>
        <w:tabs>
          <w:tab w:val="clear" w:pos="720"/>
          <w:tab w:val="left" w:pos="851" w:leader="none"/>
          <w:tab w:val="left" w:pos="1560" w:leader="none"/>
          <w:tab w:val="left" w:pos="2790" w:leader="none"/>
          <w:tab w:val="left" w:pos="3600" w:leader="none"/>
        </w:tabs>
        <w:rPr>
          <w:kern w:val="2"/>
          <w:sz w:val="24"/>
        </w:rPr>
      </w:pPr>
      <w:r>
        <w:rPr>
          <w:kern w:val="2"/>
          <w:sz w:val="24"/>
        </w:rPr>
        <w:tab/>
        <w:t>‘Young women and youths!.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This was written </w:t>
      </w:r>
      <w:r>
        <w:rPr>
          <w:rFonts w:cs="Phake Script" w:ascii="Phake Script" w:hAnsi="Phake Script"/>
          <w:kern w:val="2"/>
          <w:sz w:val="36"/>
        </w:rPr>
        <w:t>pWmowq</w:t>
      </w:r>
      <w:r>
        <w:rPr>
          <w:kern w:val="2"/>
          <w:sz w:val="24"/>
        </w:rPr>
        <w:t xml:space="preserve"> but following Nabin it is read as </w:t>
      </w:r>
      <w:r>
        <w:rPr>
          <w:rFonts w:cs="Aiton Script" w:ascii="Aiton Script" w:hAnsi="Aiton Script"/>
          <w:kern w:val="2"/>
          <w:sz w:val="36"/>
        </w:rPr>
        <w:t>pamowq</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148)</w:t>
        <w:tab/>
      </w:r>
      <w:r>
        <w:rPr>
          <w:rFonts w:cs="Phake Script" w:ascii="Phake Script" w:hAnsi="Phake Script"/>
          <w:kern w:val="2"/>
          <w:sz w:val="40"/>
        </w:rPr>
        <w:t>cI$</w:t>
        <w:tab/>
        <w:t>cukD</w:t>
        <w:tab/>
        <w:t>gkD /</w:t>
      </w:r>
    </w:p>
    <w:p>
      <w:pPr>
        <w:pStyle w:val="Normal"/>
        <w:tabs>
          <w:tab w:val="left" w:pos="720" w:leader="none"/>
        </w:tabs>
        <w:rPr>
          <w:rFonts w:ascii="Doulos SIL" w:hAnsi="Doulos SIL" w:cs="Doulos SIL"/>
          <w:kern w:val="2"/>
          <w:sz w:val="24"/>
        </w:rPr>
      </w:pPr>
      <w:r>
        <w:rPr>
          <w:rFonts w:cs="Doulos SIL" w:ascii="Doulos SIL" w:hAnsi="Doulos SIL"/>
          <w:kern w:val="2"/>
          <w:sz w:val="24"/>
        </w:rPr>
        <w:tab/>
        <w:t>cī¹ cī¹</w:t>
        <w:tab/>
        <w:t>cuk⁴ cuk⁴</w:t>
        <w:tab/>
        <w:t>ŋak⁴ ŋak⁴</w:t>
      </w:r>
    </w:p>
    <w:p>
      <w:pPr>
        <w:pStyle w:val="Normal"/>
        <w:tabs>
          <w:tab w:val="left" w:pos="720" w:leader="none"/>
        </w:tabs>
        <w:ind w:left="720" w:hanging="0"/>
        <w:rPr>
          <w:kern w:val="2"/>
          <w:sz w:val="24"/>
        </w:rPr>
      </w:pPr>
      <w:r>
        <w:rPr>
          <w:kern w:val="2"/>
          <w:sz w:val="24"/>
        </w:rPr>
        <w:t>‘</w:t>
      </w:r>
      <w:r>
        <w:rPr>
          <w:kern w:val="2"/>
          <w:sz w:val="24"/>
        </w:rPr>
        <w:t>Chi Chuk Chi Chuk Chi Chuk.’</w:t>
      </w:r>
    </w:p>
    <w:p>
      <w:pPr>
        <w:pStyle w:val="Normal"/>
        <w:tabs>
          <w:tab w:val="left" w:pos="720" w:leader="none"/>
        </w:tabs>
        <w:rPr>
          <w:kern w:val="2"/>
          <w:sz w:val="24"/>
        </w:rPr>
      </w:pPr>
      <w:r>
        <w:rPr>
          <w:kern w:val="2"/>
          <w:sz w:val="24"/>
        </w:rPr>
        <w:tab/>
      </w:r>
    </w:p>
    <w:p>
      <w:pPr>
        <w:pStyle w:val="Normal"/>
        <w:tabs>
          <w:tab w:val="left" w:pos="720" w:leader="none"/>
        </w:tabs>
        <w:rPr/>
      </w:pPr>
      <w:r>
        <w:rPr>
          <w:sz w:val="24"/>
        </w:rPr>
        <w:t>The Aiton version of 148 is written with a different pen as:</w:t>
      </w:r>
    </w:p>
    <w:p>
      <w:pPr>
        <w:pStyle w:val="Normal"/>
        <w:tabs>
          <w:tab w:val="left" w:pos="720" w:leader="none"/>
        </w:tabs>
        <w:rPr/>
      </w:pPr>
      <w:r>
        <w:rPr>
          <w:kern w:val="2"/>
          <w:sz w:val="24"/>
        </w:rPr>
        <w:t>148.1)</w:t>
        <w:tab/>
      </w:r>
      <w:r>
        <w:rPr>
          <w:rFonts w:cs="Phake Script" w:ascii="Phake Script" w:hAnsi="Phake Script"/>
          <w:kern w:val="2"/>
          <w:sz w:val="40"/>
        </w:rPr>
        <w:t>cI</w:t>
        <w:tab/>
        <w:t>cupq</w:t>
        <w:tab/>
        <w:t>cI</w:t>
        <w:tab/>
        <w:t>cupq</w:t>
        <w:tab/>
        <w:t>cI</w:t>
        <w:tab/>
        <w:t>cupq /</w:t>
      </w:r>
    </w:p>
    <w:p>
      <w:pPr>
        <w:pStyle w:val="Normal"/>
        <w:tabs>
          <w:tab w:val="left" w:pos="720" w:leader="none"/>
        </w:tabs>
        <w:rPr>
          <w:rFonts w:ascii="Doulos SIL" w:hAnsi="Doulos SIL" w:cs="Doulos SIL"/>
          <w:kern w:val="2"/>
          <w:sz w:val="24"/>
        </w:rPr>
      </w:pPr>
      <w:r>
        <w:rPr>
          <w:rFonts w:cs="Doulos SIL" w:ascii="Doulos SIL" w:hAnsi="Doulos SIL"/>
          <w:kern w:val="2"/>
          <w:sz w:val="24"/>
        </w:rPr>
        <w:tab/>
        <w:t>cii³</w:t>
        <w:tab/>
        <w:t>cup⁴</w:t>
        <w:tab/>
        <w:t xml:space="preserve">cii¹ </w:t>
        <w:tab/>
        <w:t>cup³</w:t>
        <w:tab/>
        <w:t>cii¹</w:t>
        <w:tab/>
        <w:t>cup³</w:t>
      </w:r>
    </w:p>
    <w:p>
      <w:pPr>
        <w:pStyle w:val="Normal"/>
        <w:tabs>
          <w:tab w:val="left" w:pos="720" w:leader="none"/>
        </w:tabs>
        <w:rPr/>
      </w:pPr>
      <w:r>
        <w:rPr>
          <w:kern w:val="2"/>
          <w:sz w:val="24"/>
        </w:rPr>
        <w:tab/>
        <w:t>‘Chi Chup Chi Chup Chup.’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Both of these are the incantations used for calling the </w:t>
      </w:r>
      <w:r>
        <w:rPr>
          <w:i/>
          <w:kern w:val="2"/>
          <w:sz w:val="24"/>
        </w:rPr>
        <w:t>khon</w:t>
      </w:r>
      <w:r>
        <w:rPr>
          <w:kern w:val="2"/>
          <w:sz w:val="24"/>
        </w:rPr>
        <w:t xml:space="preserve">. They have to be used first and last to call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552" w:leader="none"/>
          <w:tab w:val="left" w:pos="3402" w:leader="none"/>
          <w:tab w:val="left" w:pos="4395" w:leader="none"/>
        </w:tabs>
        <w:rPr/>
      </w:pPr>
      <w:r>
        <w:rPr>
          <w:kern w:val="2"/>
          <w:sz w:val="24"/>
        </w:rPr>
        <w:t>149)</w:t>
        <w:tab/>
      </w:r>
      <w:r>
        <w:rPr>
          <w:rFonts w:cs="Phake Script" w:ascii="Phake Script" w:hAnsi="Phake Script"/>
          <w:kern w:val="2"/>
          <w:sz w:val="40"/>
        </w:rPr>
        <w:t>fJn</w:t>
        <w:tab/>
        <w:t>mUca</w:t>
        <w:tab/>
        <w:t>cW</w:t>
        <w:tab/>
        <w:t>likq</w:t>
        <w:tab/>
        <w:t>nMa /</w:t>
      </w:r>
    </w:p>
    <w:p>
      <w:pPr>
        <w:pStyle w:val="Normal"/>
        <w:tabs>
          <w:tab w:val="left" w:pos="720" w:leader="none"/>
          <w:tab w:val="left" w:pos="1418" w:leader="none"/>
          <w:tab w:val="left" w:pos="2552" w:leader="none"/>
          <w:tab w:val="left" w:pos="3402" w:leader="none"/>
          <w:tab w:val="left" w:pos="4395" w:leader="none"/>
        </w:tabs>
        <w:rPr>
          <w:rFonts w:ascii="Doulos SIL" w:hAnsi="Doulos SIL" w:cs="Doulos SIL"/>
          <w:kern w:val="2"/>
          <w:sz w:val="24"/>
        </w:rPr>
      </w:pPr>
      <w:r>
        <w:rPr>
          <w:rFonts w:cs="Doulos SIL" w:ascii="Doulos SIL" w:hAnsi="Doulos SIL"/>
          <w:kern w:val="2"/>
          <w:sz w:val="24"/>
        </w:rPr>
        <w:tab/>
        <w:t>phün</w:t>
        <w:tab/>
        <w:t>mū² cā²</w:t>
        <w:tab/>
        <w:t>cau³</w:t>
        <w:tab/>
        <w:t>lek¹</w:t>
        <w:tab/>
        <w:t>nüm¹ nā²</w:t>
      </w:r>
    </w:p>
    <w:p>
      <w:pPr>
        <w:pStyle w:val="Normal"/>
        <w:tabs>
          <w:tab w:val="left" w:pos="720" w:leader="none"/>
          <w:tab w:val="left" w:pos="1418" w:leader="none"/>
          <w:tab w:val="left" w:pos="2552" w:leader="none"/>
          <w:tab w:val="left" w:pos="3402" w:leader="none"/>
          <w:tab w:val="left" w:pos="4395" w:leader="none"/>
        </w:tabs>
        <w:rPr>
          <w:kern w:val="2"/>
          <w:sz w:val="24"/>
        </w:rPr>
      </w:pPr>
      <w:r>
        <w:rPr>
          <w:kern w:val="2"/>
          <w:sz w:val="24"/>
        </w:rPr>
        <w:tab/>
      </w:r>
      <w:r>
        <w:rPr>
          <w:smallCaps/>
          <w:kern w:val="2"/>
          <w:sz w:val="24"/>
        </w:rPr>
        <w:t>clf</w:t>
      </w:r>
      <w:r>
        <w:rPr>
          <w:kern w:val="2"/>
          <w:sz w:val="24"/>
        </w:rPr>
        <w:tab/>
        <w:t>reverence</w:t>
        <w:tab/>
      </w:r>
      <w:r>
        <w:rPr>
          <w:smallCaps/>
          <w:kern w:val="2"/>
          <w:sz w:val="24"/>
        </w:rPr>
        <w:t>resp</w:t>
      </w:r>
      <w:r>
        <w:rPr>
          <w:kern w:val="2"/>
          <w:sz w:val="24"/>
        </w:rPr>
        <w:tab/>
        <w:t>iron</w:t>
        <w:tab/>
      </w:r>
      <w:r>
        <w:rPr>
          <w:smallCaps/>
          <w:kern w:val="2"/>
          <w:sz w:val="24"/>
        </w:rPr>
        <w:t>prt</w:t>
      </w:r>
    </w:p>
    <w:p>
      <w:pPr>
        <w:pStyle w:val="Normal"/>
        <w:tabs>
          <w:tab w:val="left" w:pos="720" w:leader="none"/>
        </w:tabs>
        <w:ind w:left="720" w:hanging="0"/>
        <w:rPr>
          <w:sz w:val="24"/>
        </w:rPr>
      </w:pPr>
      <w:r>
        <w:rPr>
          <w:sz w:val="24"/>
        </w:rPr>
        <w:t>‘</w:t>
      </w:r>
      <w:r>
        <w:rPr>
          <w:sz w:val="24"/>
        </w:rPr>
        <w:t>This is the book which Mu Cha Chowlik has written.’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 a different final line:</w:t>
      </w:r>
    </w:p>
    <w:p>
      <w:pPr>
        <w:pStyle w:val="Normal"/>
        <w:tabs>
          <w:tab w:val="left" w:pos="720" w:leader="none"/>
          <w:tab w:val="left" w:pos="1560" w:leader="none"/>
          <w:tab w:val="left" w:pos="2268" w:leader="none"/>
          <w:tab w:val="left" w:pos="2977" w:leader="none"/>
          <w:tab w:val="left" w:pos="3828" w:leader="none"/>
          <w:tab w:val="left" w:pos="4820" w:leader="none"/>
        </w:tabs>
        <w:rPr/>
      </w:pPr>
      <w:r>
        <w:rPr>
          <w:kern w:val="2"/>
          <w:sz w:val="24"/>
        </w:rPr>
        <w:t>149.1)</w:t>
        <w:tab/>
      </w:r>
      <w:r>
        <w:rPr>
          <w:rFonts w:cs="Phake Script" w:ascii="Phake Script" w:hAnsi="Phake Script"/>
          <w:kern w:val="2"/>
          <w:sz w:val="40"/>
        </w:rPr>
        <w:t>xoM</w:t>
        <w:tab/>
        <w:t>hogq</w:t>
        <w:tab/>
        <w:t>xonq</w:t>
        <w:tab/>
        <w:t>sutq</w:t>
        <w:tab/>
        <w:t>tIvj</w:t>
        <w:tab/>
        <w:t>yW /</w:t>
      </w:r>
    </w:p>
    <w:p>
      <w:pPr>
        <w:pStyle w:val="Normal"/>
        <w:tabs>
          <w:tab w:val="left" w:pos="720" w:leader="none"/>
          <w:tab w:val="left" w:pos="1560" w:leader="none"/>
          <w:tab w:val="left" w:pos="2268" w:leader="none"/>
          <w:tab w:val="left" w:pos="2977" w:leader="none"/>
          <w:tab w:val="left" w:pos="3828" w:leader="none"/>
          <w:tab w:val="left" w:pos="4820" w:leader="none"/>
        </w:tabs>
        <w:rPr>
          <w:rFonts w:ascii="Doulos SIL" w:hAnsi="Doulos SIL" w:cs="Doulos SIL"/>
          <w:kern w:val="2"/>
          <w:sz w:val="24"/>
        </w:rPr>
      </w:pPr>
      <w:r>
        <w:rPr>
          <w:rFonts w:cs="Doulos SIL" w:ascii="Doulos SIL" w:hAnsi="Doulos SIL"/>
          <w:kern w:val="2"/>
          <w:sz w:val="24"/>
        </w:rPr>
        <w:tab/>
        <w:t>khaam²</w:t>
        <w:tab/>
        <w:t>hɔŋ³</w:t>
        <w:tab/>
        <w:t>khɔn¹</w:t>
        <w:tab/>
        <w:t>sut¹</w:t>
        <w:tab/>
        <w:t>tii² phai³</w:t>
        <w:tab/>
        <w:t>ʒau³</w:t>
      </w:r>
    </w:p>
    <w:p>
      <w:pPr>
        <w:pStyle w:val="Normal"/>
        <w:tabs>
          <w:tab w:val="left" w:pos="720" w:leader="none"/>
          <w:tab w:val="left" w:pos="1560" w:leader="none"/>
          <w:tab w:val="left" w:pos="2268" w:leader="none"/>
          <w:tab w:val="left" w:pos="2977" w:leader="none"/>
          <w:tab w:val="left" w:pos="3828" w:leader="none"/>
          <w:tab w:val="left" w:pos="4820" w:leader="none"/>
        </w:tabs>
        <w:rPr>
          <w:kern w:val="2"/>
          <w:sz w:val="24"/>
        </w:rPr>
      </w:pPr>
      <w:r>
        <w:rPr>
          <w:kern w:val="2"/>
          <w:sz w:val="24"/>
        </w:rPr>
        <w:tab/>
        <w:t>word</w:t>
        <w:tab/>
        <w:t>call</w:t>
        <w:tab/>
      </w:r>
      <w:r>
        <w:rPr>
          <w:i/>
          <w:kern w:val="2"/>
          <w:sz w:val="24"/>
        </w:rPr>
        <w:t>khon</w:t>
      </w:r>
      <w:r>
        <w:rPr>
          <w:kern w:val="2"/>
          <w:sz w:val="24"/>
        </w:rPr>
        <w:tab/>
        <w:t>finish</w:t>
        <w:tab/>
        <w:t>here</w:t>
        <w:tab/>
      </w:r>
      <w:r>
        <w:rPr>
          <w:smallCaps/>
          <w:kern w:val="2"/>
          <w:sz w:val="24"/>
        </w:rPr>
        <w:t>finished</w:t>
      </w:r>
    </w:p>
    <w:p>
      <w:pPr>
        <w:pStyle w:val="Normal"/>
        <w:tabs>
          <w:tab w:val="left" w:pos="720" w:leader="none"/>
        </w:tabs>
        <w:ind w:left="720" w:hanging="0"/>
        <w:rPr/>
      </w:pPr>
      <w:r>
        <w:rPr>
          <w:kern w:val="2"/>
          <w:sz w:val="24"/>
        </w:rPr>
        <w:t>‘</w:t>
      </w:r>
      <w:r>
        <w:rPr>
          <w:kern w:val="2"/>
          <w:sz w:val="24"/>
        </w:rPr>
        <w:t xml:space="preserve">The book of calling the </w:t>
      </w:r>
      <w:r>
        <w:rPr>
          <w:i/>
          <w:kern w:val="2"/>
          <w:sz w:val="24"/>
        </w:rPr>
        <w:t>khon</w:t>
      </w:r>
      <w:r>
        <w:rPr>
          <w:kern w:val="2"/>
          <w:sz w:val="24"/>
        </w:rPr>
        <w:t xml:space="preserve"> is finished.’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was copied by </w:t>
      </w:r>
    </w:p>
    <w:p>
      <w:pPr>
        <w:pStyle w:val="Normal"/>
        <w:tabs>
          <w:tab w:val="left" w:pos="720" w:leader="none"/>
          <w:tab w:val="left" w:pos="2880" w:leader="none"/>
        </w:tabs>
        <w:rPr>
          <w:kern w:val="2"/>
          <w:sz w:val="24"/>
        </w:rPr>
      </w:pPr>
      <w:r>
        <w:rPr>
          <w:kern w:val="2"/>
          <w:sz w:val="24"/>
        </w:rPr>
        <w:tab/>
      </w:r>
      <w:r>
        <w:rPr>
          <w:rFonts w:cs="Phake Script" w:ascii="Phake Script" w:hAnsi="Phake Script"/>
          <w:kern w:val="2"/>
          <w:sz w:val="40"/>
        </w:rPr>
        <w:t>cWsigqhugq</w:t>
        <w:tab/>
        <w:t>falugq</w:t>
      </w:r>
    </w:p>
    <w:p>
      <w:pPr>
        <w:pStyle w:val="Normal"/>
        <w:tabs>
          <w:tab w:val="left" w:pos="720" w:leader="none"/>
          <w:tab w:val="left" w:pos="2880" w:leader="none"/>
        </w:tabs>
        <w:rPr>
          <w:rFonts w:ascii="Doulos SIL" w:hAnsi="Doulos SIL" w:cs="Doulos SIL"/>
          <w:kern w:val="2"/>
          <w:sz w:val="24"/>
        </w:rPr>
      </w:pPr>
      <w:r>
        <w:rPr>
          <w:rFonts w:cs="Doulos SIL" w:ascii="Doulos SIL" w:hAnsi="Doulos SIL"/>
          <w:kern w:val="2"/>
          <w:sz w:val="24"/>
        </w:rPr>
        <w:tab/>
        <w:t>cau³ sɛŋ¹ huŋ</w:t>
        <w:tab/>
        <w:t>phaa³ luŋ¹</w:t>
      </w:r>
    </w:p>
    <w:p>
      <w:pPr>
        <w:pStyle w:val="Normal"/>
        <w:tabs>
          <w:tab w:val="left" w:pos="720" w:leader="none"/>
          <w:tab w:val="left" w:pos="2880" w:leader="none"/>
        </w:tabs>
        <w:rPr>
          <w:kern w:val="2"/>
          <w:sz w:val="24"/>
        </w:rPr>
      </w:pPr>
      <w:r>
        <w:rPr>
          <w:kern w:val="2"/>
          <w:sz w:val="24"/>
        </w:rPr>
        <w:tab/>
        <w:t>Chaw Seng Hung*</w:t>
        <w:tab/>
        <w:t>Phalung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literally: ‘</w:t>
      </w:r>
      <w:r>
        <w:rPr>
          <w:smallCaps/>
          <w:kern w:val="2"/>
          <w:sz w:val="24"/>
        </w:rPr>
        <w:t>resp</w:t>
      </w:r>
      <w:r>
        <w:rPr>
          <w:kern w:val="2"/>
          <w:sz w:val="24"/>
        </w:rPr>
        <w:t>-diamond-dazzling’</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Aithown Che’s Phake copy of the MS adds a list of implements required for the ceremony: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150.1)</w:t>
        <w:tab/>
      </w:r>
      <w:r>
        <w:rPr>
          <w:rFonts w:cs="Phake Script" w:ascii="Phake Script" w:hAnsi="Phake Script"/>
          <w:sz w:val="44"/>
        </w:rPr>
        <w:t xml:space="preserve">1. </w:t>
        <w:tab/>
        <w:t xml:space="preserve">xnq </w:t>
        <w:tab/>
        <w:t xml:space="preserve">2. </w:t>
        <w:tab/>
        <w:t xml:space="preserve">exa </w:t>
        <w:tab/>
        <w:t xml:space="preserve">3. </w:t>
        <w:tab/>
        <w:t xml:space="preserve">xiwq </w:t>
        <w:tab/>
        <w:t xml:space="preserve">4. </w:t>
        <w:tab/>
        <w:t xml:space="preserve">fa </w:t>
        <w:tab/>
        <w:t xml:space="preserve">5. </w:t>
        <w:tab/>
        <w:t xml:space="preserve">hokq </w:t>
      </w:r>
    </w:p>
    <w:p>
      <w:pPr>
        <w:pStyle w:val="Normal"/>
        <w:tabs>
          <w:tab w:val="left" w:pos="720" w:leader="none"/>
        </w:tabs>
        <w:rPr>
          <w:rFonts w:ascii="Doulos SIL" w:hAnsi="Doulos SIL" w:cs="Doulos SIL"/>
          <w:kern w:val="2"/>
          <w:sz w:val="24"/>
        </w:rPr>
      </w:pPr>
      <w:r>
        <w:rPr>
          <w:rFonts w:cs="Doulos SIL" w:ascii="Doulos SIL" w:hAnsi="Doulos SIL"/>
          <w:kern w:val="2"/>
          <w:sz w:val="24"/>
        </w:rPr>
        <w:tab/>
        <w:t>nüŋ⁵</w:t>
        <w:tab/>
        <w:t>khān⁶</w:t>
        <w:tab/>
        <w:t>sauŋ⁶</w:t>
        <w:tab/>
        <w:t>khɔ⁶</w:t>
        <w:tab/>
        <w:t>sām⁶</w:t>
        <w:tab/>
        <w:t>kheu²</w:t>
        <w:tab/>
        <w:t>sī¹</w:t>
        <w:tab/>
        <w:t>phā⁴</w:t>
        <w:tab/>
        <w:t>hā³</w:t>
        <w:tab/>
        <w:t>hauk¹</w:t>
      </w:r>
    </w:p>
    <w:p>
      <w:pPr>
        <w:pStyle w:val="Normal"/>
        <w:tabs>
          <w:tab w:val="left" w:pos="720" w:leader="none"/>
        </w:tabs>
        <w:rPr>
          <w:kern w:val="2"/>
          <w:sz w:val="24"/>
        </w:rPr>
      </w:pPr>
      <w:r>
        <w:rPr>
          <w:kern w:val="2"/>
          <w:sz w:val="24"/>
        </w:rPr>
        <w:tab/>
        <w:t>one</w:t>
        <w:tab/>
        <w:t>axe</w:t>
        <w:tab/>
        <w:t>two</w:t>
        <w:tab/>
        <w:t>hoe</w:t>
        <w:tab/>
        <w:t>three</w:t>
        <w:tab/>
        <w:t>sickle</w:t>
        <w:tab/>
        <w:t>four</w:t>
        <w:tab/>
        <w:t>cleaver</w:t>
        <w:tab/>
        <w:t>five</w:t>
        <w:tab/>
        <w:t>lance</w:t>
      </w:r>
    </w:p>
    <w:p>
      <w:pPr>
        <w:pStyle w:val="Normal"/>
        <w:tabs>
          <w:tab w:val="left" w:pos="720" w:leader="none"/>
        </w:tabs>
        <w:rPr>
          <w:kern w:val="2"/>
          <w:sz w:val="24"/>
        </w:rPr>
      </w:pPr>
      <w:r>
        <w:rPr>
          <w:kern w:val="2"/>
          <w:sz w:val="24"/>
        </w:rPr>
      </w:r>
    </w:p>
    <w:p>
      <w:pPr>
        <w:pStyle w:val="Normal"/>
        <w:tabs>
          <w:tab w:val="left" w:pos="720" w:leader="none"/>
        </w:tabs>
        <w:rPr/>
      </w:pPr>
      <w:r>
        <w:rPr>
          <w:rFonts w:cs="Phake Script" w:ascii="Phake Script" w:hAnsi="Phake Script"/>
          <w:sz w:val="44"/>
        </w:rPr>
        <w:tab/>
        <w:t xml:space="preserve">6. </w:t>
        <w:tab/>
        <w:t xml:space="preserve">kgq </w:t>
        <w:tab/>
        <w:t xml:space="preserve">7. </w:t>
        <w:tab/>
        <w:t xml:space="preserve">npq. </w:t>
        <w:tab/>
        <w:t xml:space="preserve">8. </w:t>
        <w:tab/>
        <w:t xml:space="preserve">xonq </w:t>
        <w:tab/>
        <w:t xml:space="preserve">9. </w:t>
        <w:tab/>
        <w:t xml:space="preserve">ela </w:t>
        <w:tab/>
        <w:t xml:space="preserve">10. </w:t>
        <w:tab/>
        <w:t xml:space="preserve">xJkq </w:t>
      </w:r>
    </w:p>
    <w:p>
      <w:pPr>
        <w:pStyle w:val="Normal"/>
        <w:tabs>
          <w:tab w:val="left" w:pos="720" w:leader="none"/>
        </w:tabs>
        <w:rPr>
          <w:rFonts w:ascii="Doulos SIL" w:hAnsi="Doulos SIL" w:cs="Doulos SIL"/>
          <w:kern w:val="2"/>
          <w:sz w:val="24"/>
        </w:rPr>
      </w:pPr>
      <w:r>
        <w:rPr>
          <w:rFonts w:cs="Doulos SIL" w:ascii="Doulos SIL" w:hAnsi="Doulos SIL"/>
          <w:kern w:val="2"/>
          <w:sz w:val="24"/>
        </w:rPr>
        <w:tab/>
        <w:t>hok¹</w:t>
        <w:tab/>
        <w:t>kāŋ¹</w:t>
        <w:tab/>
        <w:t>set¹</w:t>
        <w:tab/>
        <w:t>nāp¹</w:t>
        <w:tab/>
        <w:t>pɛt¹</w:t>
        <w:tab/>
        <w:t>khɔn³</w:t>
        <w:tab/>
        <w:t>kau³</w:t>
        <w:tab/>
        <w:t>lo⁴</w:t>
        <w:tab/>
        <w:t>sip¹</w:t>
        <w:tab/>
        <w:t>khük¹</w:t>
      </w:r>
    </w:p>
    <w:p>
      <w:pPr>
        <w:pStyle w:val="Normal"/>
        <w:tabs>
          <w:tab w:val="left" w:pos="720" w:leader="none"/>
        </w:tabs>
        <w:rPr/>
      </w:pPr>
      <w:r>
        <w:rPr>
          <w:kern w:val="2"/>
          <w:sz w:val="24"/>
        </w:rPr>
        <w:tab/>
        <w:t>six</w:t>
        <w:tab/>
        <w:t>bow</w:t>
        <w:tab/>
        <w:t>seven</w:t>
        <w:tab/>
        <w:t>sword</w:t>
        <w:tab/>
        <w:t>eight</w:t>
        <w:tab/>
        <w:t>stick</w:t>
        <w:tab/>
        <w:t>nine</w:t>
        <w:tab/>
        <w:t>shovel</w:t>
        <w:tab/>
        <w:t>ten</w:t>
        <w:tab/>
        <w:t>fishing implement</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700" w:leader="none"/>
          <w:tab w:val="left" w:pos="3870" w:leader="none"/>
          <w:tab w:val="left" w:pos="4770" w:leader="none"/>
          <w:tab w:val="left" w:pos="5940" w:leader="none"/>
        </w:tabs>
        <w:rPr>
          <w:rFonts w:ascii="Phake Script" w:hAnsi="Phake Script" w:cs="Phake Script"/>
          <w:sz w:val="44"/>
        </w:rPr>
      </w:pPr>
      <w:r>
        <w:rPr>
          <w:rFonts w:cs="Phake Script" w:ascii="Phake Script" w:hAnsi="Phake Script"/>
          <w:sz w:val="44"/>
        </w:rPr>
        <w:tab/>
        <w:t>11.</w:t>
        <w:tab/>
        <w:t xml:space="preserve">funq </w:t>
        <w:tab/>
        <w:t xml:space="preserve">12. </w:t>
        <w:tab/>
        <w:t xml:space="preserve">fj </w:t>
        <w:tab/>
        <w:t>13.</w:t>
        <w:tab/>
        <w:t>emanJgq</w:t>
        <w:tab/>
      </w:r>
    </w:p>
    <w:p>
      <w:pPr>
        <w:pStyle w:val="Normal"/>
        <w:tabs>
          <w:tab w:val="left" w:pos="720" w:leader="none"/>
          <w:tab w:val="left" w:pos="1710" w:leader="none"/>
          <w:tab w:val="left" w:pos="2700" w:leader="none"/>
          <w:tab w:val="left" w:pos="3870" w:leader="none"/>
          <w:tab w:val="left" w:pos="4770" w:leader="none"/>
          <w:tab w:val="left" w:pos="5940" w:leader="none"/>
        </w:tabs>
        <w:rPr>
          <w:rFonts w:ascii="Doulos SIL" w:hAnsi="Doulos SIL" w:cs="Doulos SIL"/>
          <w:kern w:val="2"/>
          <w:sz w:val="24"/>
        </w:rPr>
      </w:pPr>
      <w:r>
        <w:rPr>
          <w:rFonts w:cs="Doulos SIL" w:ascii="Doulos SIL" w:hAnsi="Doulos SIL"/>
          <w:kern w:val="2"/>
          <w:sz w:val="24"/>
        </w:rPr>
        <w:tab/>
        <w:t>sip¹ et¹</w:t>
        <w:tab/>
        <w:t>phun²</w:t>
        <w:tab/>
        <w:t>sip¹ sauŋ⁶</w:t>
        <w:tab/>
        <w:t>phai²</w:t>
        <w:tab/>
        <w:t>sip¹ sām⁶</w:t>
        <w:tab/>
        <w:t>mɔ³ nüŋ³</w:t>
      </w:r>
    </w:p>
    <w:p>
      <w:pPr>
        <w:pStyle w:val="Normal"/>
        <w:tabs>
          <w:tab w:val="left" w:pos="720" w:leader="none"/>
          <w:tab w:val="left" w:pos="1710" w:leader="none"/>
          <w:tab w:val="left" w:pos="2700" w:leader="none"/>
          <w:tab w:val="left" w:pos="3870" w:leader="none"/>
          <w:tab w:val="left" w:pos="4770" w:leader="none"/>
          <w:tab w:val="left" w:pos="5940" w:leader="none"/>
        </w:tabs>
        <w:rPr/>
      </w:pPr>
      <w:r>
        <w:rPr>
          <w:kern w:val="2"/>
          <w:sz w:val="24"/>
        </w:rPr>
        <w:tab/>
        <w:t>eleven</w:t>
        <w:tab/>
        <w:t>firewood</w:t>
        <w:tab/>
        <w:t>twelve</w:t>
        <w:tab/>
        <w:t>fire</w:t>
        <w:tab/>
        <w:t>thirteen</w:t>
        <w:tab/>
        <w:t>pot-steam</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3060" w:leader="none"/>
        </w:tabs>
        <w:rPr>
          <w:rFonts w:ascii="Phake Script" w:hAnsi="Phake Script" w:cs="Phake Script"/>
          <w:sz w:val="44"/>
        </w:rPr>
      </w:pPr>
      <w:r>
        <w:rPr>
          <w:rFonts w:cs="Phake Script" w:ascii="Phake Script" w:hAnsi="Phake Script"/>
          <w:sz w:val="44"/>
        </w:rPr>
        <w:tab/>
        <w:t>14.</w:t>
        <w:tab/>
        <w:t>nMtW</w:t>
        <w:tab/>
        <w:t xml:space="preserve">15. </w:t>
        <w:tab/>
        <w:t xml:space="preserve">tiwqema </w:t>
        <w:tab/>
      </w:r>
    </w:p>
    <w:p>
      <w:pPr>
        <w:pStyle w:val="Normal"/>
        <w:tabs>
          <w:tab w:val="left" w:pos="720" w:leader="none"/>
          <w:tab w:val="left" w:pos="1710" w:leader="none"/>
          <w:tab w:val="left" w:pos="3060" w:leader="none"/>
        </w:tabs>
        <w:rPr/>
      </w:pPr>
      <w:r>
        <w:rPr>
          <w:rFonts w:cs="Doulos SIL" w:ascii="Doulos SIL" w:hAnsi="Doulos SIL"/>
          <w:kern w:val="2"/>
          <w:sz w:val="24"/>
        </w:rPr>
        <w:tab/>
        <w:t>sip¹ sī¹</w:t>
        <w:tab/>
        <w:t>nam³ tau³</w:t>
        <w:tab/>
        <w:t>sip¹ hā³</w:t>
        <w:tab/>
        <w:t>thiu mɔ³</w:t>
        <w:tab/>
      </w:r>
    </w:p>
    <w:p>
      <w:pPr>
        <w:pStyle w:val="Normal"/>
        <w:tabs>
          <w:tab w:val="left" w:pos="720" w:leader="none"/>
          <w:tab w:val="left" w:pos="1710" w:leader="none"/>
          <w:tab w:val="left" w:pos="3060" w:leader="none"/>
        </w:tabs>
        <w:rPr>
          <w:kern w:val="2"/>
          <w:sz w:val="24"/>
        </w:rPr>
      </w:pPr>
      <w:r>
        <w:rPr>
          <w:kern w:val="2"/>
          <w:sz w:val="24"/>
        </w:rPr>
        <w:tab/>
        <w:t>fourteen</w:t>
        <w:tab/>
        <w:t>water pot</w:t>
        <w:tab/>
        <w:t>fifteen</w:t>
        <w:tab/>
        <w:t>cloth for binding hole in pots</w:t>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600" w:leader="none"/>
        </w:tabs>
        <w:rPr>
          <w:kern w:val="2"/>
          <w:sz w:val="24"/>
        </w:rPr>
      </w:pPr>
      <w:r>
        <w:rPr>
          <w:kern w:val="2"/>
          <w:sz w:val="24"/>
        </w:rPr>
        <w:tab/>
      </w:r>
      <w:r>
        <w:rPr>
          <w:rFonts w:cs="Phake Script" w:ascii="Phake Script" w:hAnsi="Phake Script"/>
          <w:sz w:val="44"/>
        </w:rPr>
        <w:t xml:space="preserve">16. </w:t>
        <w:tab/>
        <w:t>muNq</w:t>
        <w:tab/>
        <w:t>kuNq</w:t>
        <w:tab/>
        <w:t>Aoj</w:t>
        <w:tab/>
        <w:t>/</w:t>
      </w:r>
    </w:p>
    <w:p>
      <w:pPr>
        <w:pStyle w:val="Normal"/>
        <w:tabs>
          <w:tab w:val="left" w:pos="720" w:leader="none"/>
          <w:tab w:val="left" w:pos="1800" w:leader="none"/>
          <w:tab w:val="left" w:pos="2610" w:leader="none"/>
          <w:tab w:val="left" w:pos="3600" w:leader="none"/>
        </w:tabs>
        <w:rPr>
          <w:rFonts w:ascii="Doulos SIL" w:hAnsi="Doulos SIL" w:cs="Doulos SIL"/>
          <w:kern w:val="2"/>
          <w:sz w:val="24"/>
        </w:rPr>
      </w:pPr>
      <w:r>
        <w:rPr>
          <w:rFonts w:cs="Doulos SIL" w:ascii="Doulos SIL" w:hAnsi="Doulos SIL"/>
          <w:kern w:val="2"/>
          <w:sz w:val="24"/>
        </w:rPr>
        <w:tab/>
        <w:t>sip¹ hok¹</w:t>
        <w:tab/>
        <w:t>mui²</w:t>
        <w:tab/>
        <w:t>koi³</w:t>
        <w:tab/>
        <w:t>ɔi³</w:t>
      </w:r>
    </w:p>
    <w:p>
      <w:pPr>
        <w:pStyle w:val="Normal"/>
        <w:tabs>
          <w:tab w:val="left" w:pos="720" w:leader="none"/>
          <w:tab w:val="left" w:pos="1800" w:leader="none"/>
          <w:tab w:val="left" w:pos="2610" w:leader="none"/>
          <w:tab w:val="left" w:pos="3600" w:leader="none"/>
        </w:tabs>
        <w:rPr>
          <w:kern w:val="2"/>
          <w:sz w:val="24"/>
        </w:rPr>
      </w:pPr>
      <w:r>
        <w:rPr>
          <w:kern w:val="2"/>
          <w:sz w:val="24"/>
        </w:rPr>
        <w:tab/>
        <w:t>sixteen</w:t>
        <w:tab/>
        <w:t>dipper</w:t>
        <w:tab/>
        <w:t>banana</w:t>
        <w:tab/>
        <w:t>sugar cane</w:t>
      </w:r>
    </w:p>
    <w:p>
      <w:pPr>
        <w:pStyle w:val="Normal"/>
        <w:tabs>
          <w:tab w:val="left" w:pos="720" w:leader="none"/>
        </w:tabs>
        <w:ind w:left="720" w:hanging="0"/>
        <w:rPr/>
      </w:pPr>
      <w:r>
        <w:rPr>
          <w:kern w:val="2"/>
          <w:sz w:val="24"/>
        </w:rPr>
        <w:t>‘</w:t>
      </w:r>
      <w:r>
        <w:rPr>
          <w:kern w:val="2"/>
          <w:sz w:val="24"/>
        </w:rPr>
        <w:t>One, an axe; two, a hoe; three, a sickle; four, a cleaver; five, a lance; six, a bow; seven, a sword; eight, a stick; nine, a shovel; ten, a fishing implement; eleven, firewood; twelve, fire; thirteen, a steaming pot; fourteen, a water pot; fifteen, cloth for binding hole in pots; sixteen, a dipper; banana and sugar cane.’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There is then a list of people required for the ceremony:</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420" w:leader="none"/>
          <w:tab w:val="left" w:pos="4320" w:leader="none"/>
        </w:tabs>
        <w:rPr/>
      </w:pPr>
      <w:r>
        <w:rPr>
          <w:kern w:val="2"/>
          <w:sz w:val="24"/>
        </w:rPr>
        <w:t>151)</w:t>
        <w:tab/>
      </w:r>
      <w:r>
        <w:rPr>
          <w:rFonts w:cs="Phake Script" w:ascii="Phake Script" w:hAnsi="Phake Script"/>
          <w:sz w:val="44"/>
        </w:rPr>
        <w:t>ya</w:t>
        <w:tab/>
        <w:t>kI</w:t>
        <w:tab/>
        <w:t>lj</w:t>
        <w:tab/>
        <w:t>kunq</w:t>
        <w:tab/>
        <w:t>/</w:t>
      </w:r>
    </w:p>
    <w:p>
      <w:pPr>
        <w:pStyle w:val="Normal"/>
        <w:tabs>
          <w:tab w:val="left" w:pos="72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yā⁵</w:t>
        <w:tab/>
        <w:t>kī¹</w:t>
        <w:tab/>
        <w:t>lāi⁶</w:t>
        <w:tab/>
        <w:t>kun²</w:t>
      </w:r>
    </w:p>
    <w:p>
      <w:pPr>
        <w:pStyle w:val="Normal"/>
        <w:tabs>
          <w:tab w:val="left" w:pos="720" w:leader="none"/>
          <w:tab w:val="left" w:pos="2160" w:leader="none"/>
          <w:tab w:val="left" w:pos="3420" w:leader="none"/>
          <w:tab w:val="left" w:pos="4320" w:leader="none"/>
        </w:tabs>
        <w:rPr>
          <w:kern w:val="2"/>
          <w:sz w:val="24"/>
        </w:rPr>
      </w:pPr>
      <w:r>
        <w:rPr>
          <w:kern w:val="2"/>
          <w:sz w:val="24"/>
        </w:rPr>
        <w:tab/>
        <w:t>grandmother</w:t>
        <w:tab/>
        <w:t>how many</w:t>
        <w:tab/>
        <w:t>many</w:t>
        <w:tab/>
        <w:t>person</w:t>
      </w:r>
    </w:p>
    <w:p>
      <w:pPr>
        <w:pStyle w:val="Normal"/>
        <w:tabs>
          <w:tab w:val="left" w:pos="720" w:leader="none"/>
        </w:tabs>
        <w:ind w:left="720" w:hanging="0"/>
        <w:rPr>
          <w:kern w:val="2"/>
          <w:sz w:val="24"/>
        </w:rPr>
      </w:pPr>
      <w:r>
        <w:rPr>
          <w:kern w:val="2"/>
          <w:sz w:val="24"/>
        </w:rPr>
        <w:t>‘</w:t>
      </w:r>
      <w:r>
        <w:rPr>
          <w:kern w:val="2"/>
          <w:sz w:val="24"/>
        </w:rPr>
        <w:t>Many old women’ $L=Phake$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152)</w:t>
        <w:tab/>
      </w:r>
      <w:r>
        <w:rPr>
          <w:rFonts w:cs="Phake Script" w:ascii="Phake Script" w:hAnsi="Phake Script"/>
          <w:sz w:val="44"/>
        </w:rPr>
        <w:t>pU</w:t>
        <w:tab/>
        <w:t>vW</w:t>
        <w:tab/>
        <w:t>eha</w:t>
        <w:tab/>
        <w:t>fahuwq</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pū¹</w:t>
        <w:tab/>
        <w:t>thau³</w:t>
        <w:tab/>
        <w:t>hɔ¹</w:t>
        <w:tab/>
        <w:t>phā³ ho⁶</w:t>
      </w:r>
    </w:p>
    <w:p>
      <w:pPr>
        <w:pStyle w:val="Normal"/>
        <w:tabs>
          <w:tab w:val="left" w:pos="720" w:leader="none"/>
        </w:tabs>
        <w:rPr/>
      </w:pPr>
      <w:r>
        <w:rPr>
          <w:kern w:val="2"/>
          <w:sz w:val="24"/>
        </w:rPr>
        <w:tab/>
        <w:t>grandfather</w:t>
        <w:tab/>
        <w:t>old</w:t>
        <w:tab/>
        <w:t>wrap</w:t>
        <w:tab/>
        <w:t>turban</w:t>
        <w:tab/>
      </w:r>
    </w:p>
    <w:p>
      <w:pPr>
        <w:pStyle w:val="Normal"/>
        <w:tabs>
          <w:tab w:val="left" w:pos="720" w:leader="none"/>
        </w:tabs>
        <w:ind w:left="720" w:hanging="0"/>
        <w:rPr>
          <w:kern w:val="2"/>
          <w:sz w:val="24"/>
        </w:rPr>
      </w:pPr>
      <w:r>
        <w:rPr>
          <w:kern w:val="2"/>
          <w:sz w:val="24"/>
        </w:rPr>
        <w:t>‘</w:t>
      </w:r>
      <w:r>
        <w:rPr>
          <w:kern w:val="2"/>
          <w:sz w:val="24"/>
        </w:rPr>
        <w:t>Old men with turbans’ $L=Phake$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153)</w:t>
        <w:tab/>
      </w:r>
      <w:r>
        <w:rPr>
          <w:rFonts w:cs="Phake Script" w:ascii="Phake Script" w:hAnsi="Phake Script"/>
          <w:sz w:val="44"/>
        </w:rPr>
        <w:t>ya</w:t>
        <w:tab/>
        <w:t>hgq</w:t>
        <w:tab/>
        <w:t>nI</w:t>
        <w:tab/>
        <w:t>ha</w:t>
        <w:tab/>
        <w:t>eka</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yā⁵</w:t>
        <w:tab/>
        <w:t>haŋ²</w:t>
        <w:tab/>
        <w:t>nī²</w:t>
        <w:tab/>
        <w:t>hā³</w:t>
        <w:tab/>
        <w:t>kɔ³</w:t>
      </w:r>
    </w:p>
    <w:p>
      <w:pPr>
        <w:pStyle w:val="Normal"/>
        <w:tabs>
          <w:tab w:val="left" w:pos="720" w:leader="none"/>
        </w:tabs>
        <w:rPr>
          <w:kern w:val="2"/>
          <w:sz w:val="24"/>
        </w:rPr>
      </w:pPr>
      <w:r>
        <w:rPr>
          <w:kern w:val="2"/>
          <w:sz w:val="24"/>
        </w:rPr>
        <w:tab/>
        <w:t>grandmother</w:t>
        <w:tab/>
        <w:t>to</w:t>
        <w:tab/>
        <w:t>good</w:t>
        <w:tab/>
        <w:t>five</w:t>
        <w:tab/>
      </w:r>
      <w:r>
        <w:rPr>
          <w:smallCaps/>
          <w:kern w:val="2"/>
          <w:sz w:val="24"/>
        </w:rPr>
        <w:t>clf</w:t>
      </w:r>
    </w:p>
    <w:p>
      <w:pPr>
        <w:pStyle w:val="Normal"/>
        <w:tabs>
          <w:tab w:val="left" w:pos="720" w:leader="none"/>
        </w:tabs>
        <w:ind w:left="720" w:hanging="0"/>
        <w:rPr>
          <w:kern w:val="2"/>
          <w:sz w:val="24"/>
        </w:rPr>
      </w:pPr>
      <w:r>
        <w:rPr>
          <w:kern w:val="2"/>
          <w:sz w:val="24"/>
        </w:rPr>
        <w:t>‘</w:t>
      </w:r>
      <w:r>
        <w:rPr>
          <w:kern w:val="2"/>
          <w:sz w:val="24"/>
        </w:rPr>
        <w:t>There should be at least five old women.’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sectPr>
      <w:type w:val="nextPage"/>
      <w:pgSz w:w="11906" w:h="16838"/>
      <w:pgMar w:left="1640" w:right="16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ucrosiaUPC">
    <w:charset w:val="de"/>
    <w:family w:val="roman"/>
    <w:pitch w:val="variable"/>
  </w:font>
  <w:font w:name="Phake Script">
    <w:charset w:val="00"/>
    <w:family w:val="roman"/>
    <w:pitch w:val="variable"/>
  </w:font>
  <w:font w:name="Aiton Script">
    <w:charset w:val="00"/>
    <w:family w:val="roman"/>
    <w:pitch w:val="variable"/>
  </w:font>
  <w:font w:name="Doulos SIL">
    <w:charset w:val="00"/>
    <w:family w:val="auto"/>
    <w:pitch w:val="variable"/>
  </w:font>
  <w:font w:name="Assam New">
    <w:altName w:val="Calibri"/>
    <w:charset w:val="00"/>
    <w:family w:val="auto"/>
    <w:pitch w:val="variable"/>
  </w:font>
  <w:font w:name="Shan">
    <w:altName w:val="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080"/>
        </w:tabs>
        <w:ind w:left="1080" w:hanging="720"/>
      </w:pPr>
      <w:rPr>
        <w:sz w:val="24"/>
        <w:kern w:val="2"/>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kern w:val="2"/>
      <w:sz w:val="20"/>
      <w:szCs w:val="20"/>
      <w:lang w:val="en-AU"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rPr>
  </w:style>
  <w:style w:type="paragraph" w:styleId="Heading2">
    <w:name w:val="Heading 2"/>
    <w:basedOn w:val="Normal"/>
    <w:next w:val="Normal"/>
    <w:qFormat/>
    <w:pPr>
      <w:keepNext w:val="true"/>
      <w:numPr>
        <w:ilvl w:val="1"/>
        <w:numId w:val="1"/>
      </w:numPr>
      <w:tabs>
        <w:tab w:val="left" w:pos="720" w:leader="none"/>
      </w:tabs>
      <w:outlineLvl w:val="1"/>
    </w:pPr>
    <w:rPr>
      <w:sz w:val="24"/>
    </w:rPr>
  </w:style>
  <w:style w:type="paragraph" w:styleId="Heading3">
    <w:name w:val="Heading 3"/>
    <w:basedOn w:val="Normal"/>
    <w:next w:val="Normal"/>
    <w:qFormat/>
    <w:pPr>
      <w:keepNext w:val="true"/>
      <w:numPr>
        <w:ilvl w:val="2"/>
        <w:numId w:val="1"/>
      </w:numPr>
      <w:tabs>
        <w:tab w:val="left" w:pos="720" w:leader="none"/>
      </w:tabs>
      <w:ind w:left="720" w:hanging="0"/>
      <w:outlineLvl w:val="2"/>
    </w:pPr>
    <w:rPr>
      <w:sz w:val="2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kern w:val="2"/>
      <w:sz w:val="24"/>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DefaultParagraphFont">
    <w:name w:val="Default Paragraph 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eaderChar">
    <w:name w:val="Header Char"/>
    <w:qFormat/>
    <w:rPr>
      <w:kern w:val="2"/>
    </w:rPr>
  </w:style>
  <w:style w:type="character" w:styleId="FooterChar">
    <w:name w:val="Footer Char"/>
    <w:qFormat/>
    <w:rPr>
      <w:kern w:val="2"/>
    </w:rPr>
  </w:style>
  <w:style w:type="paragraph" w:styleId="Heading">
    <w:name w:val="Heading"/>
    <w:basedOn w:val="Normal"/>
    <w:next w:val="TextBody"/>
    <w:qFormat/>
    <w:pPr>
      <w:ind w:left="720" w:hanging="720"/>
      <w:jc w:val="center"/>
    </w:pPr>
    <w:rPr>
      <w:i/>
      <w:iCs/>
      <w:kern w:val="0"/>
      <w:sz w:val="24"/>
    </w:rPr>
  </w:style>
  <w:style w:type="paragraph" w:styleId="TextBody">
    <w:name w:val="Body Text"/>
    <w:basedOn w:val="Normal"/>
    <w:pPr>
      <w:tabs>
        <w:tab w:val="left" w:pos="720" w:leader="none"/>
      </w:tabs>
    </w:pPr>
    <w:rPr>
      <w:sz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textAlignment w:val="baseline"/>
    </w:pPr>
    <w:rPr>
      <w:rFonts w:ascii="EucrosiaUPC" w:hAnsi="EucrosiaUPC" w:eastAsia="Times New Roman" w:cs="EucrosiaUPC"/>
      <w:color w:val="auto"/>
      <w:sz w:val="28"/>
      <w:szCs w:val="20"/>
      <w:lang w:val="en-US" w:bidi="ar-SA" w:eastAsia="zh-CN"/>
    </w:rPr>
  </w:style>
  <w:style w:type="paragraph" w:styleId="BodyText2">
    <w:name w:val="Body Text 2"/>
    <w:basedOn w:val="Normal"/>
    <w:qFormat/>
    <w:pPr>
      <w:ind w:left="720" w:hanging="0"/>
    </w:pPr>
    <w:rPr>
      <w:sz w:val="24"/>
    </w:rPr>
  </w:style>
  <w:style w:type="paragraph" w:styleId="TextBodyIndent">
    <w:name w:val="Body Text Indent"/>
    <w:basedOn w:val="Normal"/>
    <w:pPr>
      <w:tabs>
        <w:tab w:val="left" w:pos="720" w:leader="none"/>
      </w:tabs>
      <w:ind w:left="720" w:hanging="0"/>
    </w:pPr>
    <w:rPr>
      <w:sz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biographies/Sa%20Myat.doc" TargetMode="External"/><Relationship Id="rId3" Type="http://schemas.openxmlformats.org/officeDocument/2006/relationships/hyperlink" Target="../../wave%20files/khamyang/texts/3-5-1-1.mp3" TargetMode="External"/><Relationship Id="rId4" Type="http://schemas.openxmlformats.org/officeDocument/2006/relationships/hyperlink" Target="../../photos/khamyang/books/Lik%20Hong%20Khon/p1.jpg" TargetMode="External"/><Relationship Id="rId5" Type="http://schemas.openxmlformats.org/officeDocument/2006/relationships/hyperlink" Target="../../photos/khamyang/books/Lik%20Hong%20Khon/p2.jpg" TargetMode="External"/><Relationship Id="rId6" Type="http://schemas.openxmlformats.org/officeDocument/2006/relationships/hyperlink" Target="../../photos/khamyang/books/Lik%20Hong%20Khon/p3.jpg" TargetMode="External"/><Relationship Id="rId7" Type="http://schemas.openxmlformats.org/officeDocument/2006/relationships/hyperlink" Target="../../photos/khamyang/books/Lik%20Hong%20Khon/p4.jpg" TargetMode="External"/><Relationship Id="rId8" Type="http://schemas.openxmlformats.org/officeDocument/2006/relationships/hyperlink" Target="../../wave%20files/khamyang/texts/3-5-1-1.mp3" TargetMode="External"/><Relationship Id="rId9" Type="http://schemas.openxmlformats.org/officeDocument/2006/relationships/hyperlink" Target="../../photos/khamyang/books/Lik%20Hong%20Khon/p1.jpg" TargetMode="External"/><Relationship Id="rId10" Type="http://schemas.openxmlformats.org/officeDocument/2006/relationships/hyperlink" Target="../../photos/khamyang/books/Lik%20Hong%20Khon/p2.jpg" TargetMode="External"/><Relationship Id="rId11" Type="http://schemas.openxmlformats.org/officeDocument/2006/relationships/hyperlink" Target="../../photos/khamyang/books/Lik%20Hong%20Khon/p3.jpg" TargetMode="External"/><Relationship Id="rId12" Type="http://schemas.openxmlformats.org/officeDocument/2006/relationships/hyperlink" Target="../../photos/khamyang/books/Lik%20Hong%20Khon/p4.jp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TotalTime>
  <Application>LibreOffice/7.0.4.2$MacOSX_X86_64 LibreOffice_project/dcf040e67528d9187c66b2379df5ea4407429775</Application>
  <AppVersion>15.0000</AppVersion>
  <Pages>80</Pages>
  <Words>14979</Words>
  <Characters>55794</Characters>
  <CharactersWithSpaces>68583</CharactersWithSpaces>
  <Paragraphs>1350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2024-02-14T20:04:00Z</dcterms:created>
  <dc:creator>Support</dc:creator>
  <dc:description/>
  <cp:keywords> </cp:keywords>
  <dc:language>en-US</dc:language>
  <cp:lastModifiedBy>Stephen Morey</cp:lastModifiedBy>
  <cp:lastPrinted>2023-01-10T09:33:00Z</cp:lastPrinted>
  <dcterms:modified xsi:type="dcterms:W3CDTF">2024-02-14T20:06:00Z</dcterms:modified>
  <cp:revision>3</cp:revision>
  <dc:subject/>
  <dc:title>Phake Story told me_Ajvunqec caxpq Namphake Village, Naharkatia</dc:title>
</cp:coreProperties>
</file>